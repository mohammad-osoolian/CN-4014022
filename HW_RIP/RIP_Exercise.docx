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791F0B5A" w14:textId="21DF1E54" w:rsidR="00010627" w:rsidRPr="004315FE" w:rsidRDefault="004315FE" w:rsidP="00F075E8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05 5d 47 f7 e8 00 04 e2 7c 6b 94 08 00 45 00</w:t>
      </w:r>
      <w:r w:rsidRPr="00DE169B">
        <w:rPr>
          <w:rFonts w:ascii="Courier New" w:hAnsi="Courier New" w:cs="Courier New"/>
          <w:spacing w:val="-1"/>
        </w:rPr>
        <w:tab/>
        <w:t>..]G.....|k...E.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38 00 00 00 00 fa 01 59 e9 c3 42 e0 8c c0 a8</w:t>
      </w:r>
      <w:r w:rsidRPr="00DE169B">
        <w:rPr>
          <w:rFonts w:ascii="Courier New" w:hAnsi="Courier New" w:cs="Courier New"/>
          <w:spacing w:val="-1"/>
        </w:rPr>
        <w:tab/>
        <w:t>.8......Y..B....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02 64 03 0d fc f2 00</w:t>
      </w:r>
      <w:r w:rsidRPr="00DE169B">
        <w:rPr>
          <w:rFonts w:ascii="Courier New" w:hAnsi="Courier New" w:cs="Courier New"/>
        </w:rPr>
        <w:t xml:space="preserve"> </w:t>
      </w:r>
      <w:r w:rsidRPr="00DE169B">
        <w:rPr>
          <w:rFonts w:ascii="Courier New" w:hAnsi="Courier New" w:cs="Courier New"/>
          <w:spacing w:val="-1"/>
        </w:rPr>
        <w:t>00 00 00 45 00 00 5c 2b 1d</w:t>
      </w:r>
      <w:r w:rsidRPr="00DE169B">
        <w:rPr>
          <w:rFonts w:ascii="Courier New" w:hAnsi="Courier New" w:cs="Courier New"/>
          <w:spacing w:val="-1"/>
        </w:rPr>
        <w:tab/>
        <w:t>.d........E..\+.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00 02 01 55 56 c0 a8 02 64 d5 c7 9f 5a 08 00</w:t>
      </w:r>
      <w:r w:rsidRPr="00DE169B">
        <w:rPr>
          <w:rFonts w:ascii="Courier New" w:hAnsi="Courier New" w:cs="Courier New"/>
          <w:spacing w:val="-1"/>
        </w:rPr>
        <w:tab/>
        <w:t>....UV...d...Z..</w:t>
      </w:r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79 ff 02 00 7c 00 d1 52 fd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y...|..R........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29DE879C" w14:textId="0843737A" w:rsidR="00A544F8" w:rsidRPr="00805907" w:rsidRDefault="000A75E7" w:rsidP="00A544F8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927F50C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>آیا این بسته قطعه‌بندی شده است؟</w:t>
      </w:r>
    </w:p>
    <w:p w14:paraId="176AF347" w14:textId="3CF0AF24" w:rsidR="00512369" w:rsidRDefault="00DE169B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787BD37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10B7A20F" w:rsidR="00DE169B" w:rsidRPr="00A544F8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خیر </w:t>
                            </w:r>
                            <w:r w:rsidR="00163F1D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زیرا </w:t>
                            </w:r>
                            <w:r w:rsidR="00163F1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offset=0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است و </w:t>
                            </w:r>
                            <w:r w:rsidR="00163F1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M=0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است. یعنی این بسته اولین و آخرین بسته ارسالی است و فرگمنت نشده است.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" fillcolor="white [3201]" strokecolor="black [3213]" strokeweight="1pt">
                <v:textbox inset=",0">
                  <w:txbxContent>
                    <w:p w14:paraId="789E6C92" w14:textId="10B7A20F" w:rsidR="00DE169B" w:rsidRPr="00A544F8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خیر </w:t>
                      </w:r>
                      <w:r w:rsidR="00163F1D">
                        <w:rPr>
                          <w:rFonts w:ascii="Arial" w:hAnsi="Arial" w:cs="Arial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زیرا </w:t>
                      </w:r>
                      <w:r w:rsidR="00163F1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offset=0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است و </w:t>
                      </w:r>
                      <w:r w:rsidR="00163F1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M=0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است. یعنی این بسته اولین و آخرین بسته ارسالی است و فرگمنت نشده است.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88DC8" w14:textId="400321DA" w:rsidR="000A75E7" w:rsidRDefault="00A544F8" w:rsidP="00512369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1B61951E">
                <wp:simplePos x="0" y="0"/>
                <wp:positionH relativeFrom="column">
                  <wp:posOffset>24154</wp:posOffset>
                </wp:positionH>
                <wp:positionV relativeFrom="paragraph">
                  <wp:posOffset>306741</wp:posOffset>
                </wp:positionV>
                <wp:extent cx="6495044" cy="431321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044" cy="431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F1B9" w14:textId="1FD96C93" w:rsidR="009C1533" w:rsidRPr="00A544F8" w:rsidRDefault="009C1533" w:rsidP="00A544F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داده </w:t>
                            </w:r>
                            <w:r w:rsidR="00163F1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ICMP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است. </w:t>
                            </w:r>
                            <w:r w:rsidR="00163F1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ICMP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یا </w:t>
                            </w:r>
                            <w:r w:rsidR="00163F1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Interne Control Message Protocol</w:t>
                            </w:r>
                            <w:r w:rsidR="00163F1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یک پروتکل برای بررسی برقراری ارتباط بین نودها در یک شبکه است.</w:t>
                            </w:r>
                          </w:p>
                          <w:p w14:paraId="336D2225" w14:textId="77777777" w:rsidR="009C1533" w:rsidRDefault="009C1533" w:rsidP="00A54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1.9pt;margin-top:24.15pt;width:511.4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" fillcolor="white [3201]" strokecolor="black [3213]" strokeweight="1pt">
                <v:textbox inset=",0">
                  <w:txbxContent>
                    <w:p w14:paraId="5453F1B9" w14:textId="1FD96C93" w:rsidR="009C1533" w:rsidRPr="00A544F8" w:rsidRDefault="009C1533" w:rsidP="00A544F8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داده </w:t>
                      </w:r>
                      <w:r w:rsidR="00163F1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ICMP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است. </w:t>
                      </w:r>
                      <w:r w:rsidR="00163F1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ICMP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یا </w:t>
                      </w:r>
                      <w:r w:rsidR="00163F1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Interne Control Message Protocol</w:t>
                      </w:r>
                      <w:r w:rsidR="00163F1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یک پروتکل برای بررسی برقراری ارتباط بین نودها در یک شبکه است.</w:t>
                      </w:r>
                    </w:p>
                    <w:p w14:paraId="336D2225" w14:textId="77777777" w:rsidR="009C1533" w:rsidRDefault="009C1533" w:rsidP="00A544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نمی‌شناسید،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right" w:tblpY="-25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51236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Version</w:t>
            </w:r>
          </w:p>
          <w:p w14:paraId="53221F83" w14:textId="75DEE67E" w:rsidR="00F075E8" w:rsidRPr="004315FE" w:rsidRDefault="0072401D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033D6CFC" w:rsidR="00F075E8" w:rsidRPr="004315FE" w:rsidRDefault="0072401D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5343B444" w:rsidR="00F075E8" w:rsidRPr="004315FE" w:rsidRDefault="0072401D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067B9700" w:rsidR="00F075E8" w:rsidRPr="00F075E8" w:rsidRDefault="0072401D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4315FE" w14:paraId="40314E0D" w14:textId="77777777" w:rsidTr="0051236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4E5C82A3" w:rsidR="004E467B" w:rsidRPr="004315FE" w:rsidRDefault="0072401D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4A5C0584" w:rsidR="004E467B" w:rsidRPr="004315FE" w:rsidRDefault="00163F1D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D=0 M=0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408B9258" w:rsidR="004E467B" w:rsidRPr="004315FE" w:rsidRDefault="00112433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315FE" w14:paraId="7AE8DB6A" w14:textId="77777777" w:rsidTr="0051236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7E43D518" w:rsidR="004E467B" w:rsidRPr="004315FE" w:rsidRDefault="00112433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3DEC16B0" w:rsidR="004E467B" w:rsidRPr="004315FE" w:rsidRDefault="00112433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</w:t>
            </w:r>
            <w:r w:rsidR="0022024C">
              <w:rPr>
                <w:sz w:val="20"/>
                <w:szCs w:val="20"/>
              </w:rPr>
              <w:t>=1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3017853E" w:rsidR="004E467B" w:rsidRDefault="00112433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0x59e9=</w:t>
            </w:r>
            <w:r w:rsidRPr="00112433">
              <w:rPr>
                <w:spacing w:val="-1"/>
                <w:sz w:val="20"/>
                <w:szCs w:val="20"/>
              </w:rPr>
              <w:t>0101 1001 1110 1001</w:t>
            </w:r>
            <w:r>
              <w:rPr>
                <w:spacing w:val="-1"/>
                <w:sz w:val="20"/>
                <w:szCs w:val="20"/>
              </w:rPr>
              <w:t>=23017</w:t>
            </w:r>
            <w:r w:rsidR="007078C3">
              <w:rPr>
                <w:spacing w:val="-1"/>
                <w:sz w:val="20"/>
                <w:szCs w:val="20"/>
              </w:rPr>
              <w:t xml:space="preserve"> </w:t>
            </w:r>
          </w:p>
          <w:p w14:paraId="113A0BF1" w14:textId="2AFA2DF7" w:rsidR="004E467B" w:rsidRPr="004315FE" w:rsidRDefault="004E467B" w:rsidP="004E467B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51236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06013731" w:rsidR="0021360E" w:rsidRPr="004315FE" w:rsidRDefault="007078C3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195.66.224.140</w:t>
            </w:r>
          </w:p>
        </w:tc>
      </w:tr>
      <w:tr w:rsidR="004315FE" w14:paraId="3FF5E73D" w14:textId="77777777" w:rsidTr="0051236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527DD234" w14:textId="647EA023" w:rsidR="0021360E" w:rsidRPr="004315FE" w:rsidRDefault="007078C3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192.168.2.100</w:t>
            </w:r>
          </w:p>
        </w:tc>
      </w:tr>
      <w:tr w:rsidR="004315FE" w14:paraId="2583298F" w14:textId="77777777" w:rsidTr="0051236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C96A9" w14:textId="2ABEBA74" w:rsidR="004315FE" w:rsidRDefault="00782B1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156E21C" w14:textId="154FF715" w:rsidR="00796091" w:rsidRDefault="00796091" w:rsidP="00796091">
            <w:pPr>
              <w:pStyle w:val="TableParagraph"/>
              <w:kinsoku w:val="0"/>
              <w:overflowPunct w:val="0"/>
              <w:spacing w:line="251" w:lineRule="exact"/>
              <w:jc w:val="center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                                  -</w:t>
            </w:r>
          </w:p>
          <w:p w14:paraId="76CEA8F9" w14:textId="023658A1" w:rsidR="00843166" w:rsidRPr="004315FE" w:rsidRDefault="00843166" w:rsidP="00796091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37C6A530" w:rsidR="00843166" w:rsidRPr="004315FE" w:rsidRDefault="00796091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15FE" w14:paraId="751E0C32" w14:textId="77777777" w:rsidTr="00512369">
        <w:trPr>
          <w:trHeight w:hRule="exact" w:val="44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7E4E0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  <w:p w14:paraId="684D3603" w14:textId="3C71705A" w:rsidR="00F46BE1" w:rsidRPr="004315FE" w:rsidRDefault="00F46BE1" w:rsidP="00F46BE1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rtl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1E5D463C" w14:textId="50CC4B37" w:rsidR="000D3EE4" w:rsidRPr="00646002" w:rsidRDefault="004D37EC" w:rsidP="00646002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group id="Group 9" o:spid="_x0000_s1030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1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توپولوژی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می‌کنیم مسیریابی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مکانیزم‌های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>استفاده می‌شود.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مسیریاب صرفا از وجود همسایه‌های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 دوره‌ای</w:t>
      </w:r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زمان‌سنج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دوره‌ای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همه 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متعاقبا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بروز‌رسانی جداول مسیریابی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مسیریاب‌ها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می‌شود.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BEB86C8" w14:textId="3E63ECD9" w:rsidR="000D3EE4" w:rsidRDefault="006B3849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715AB7E2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>جدول مسیریابی</w:t>
      </w:r>
      <w:r w:rsidR="00DE69D9">
        <w:rPr>
          <w:rFonts w:cs="B Nazanin" w:hint="cs"/>
          <w:rtl/>
          <w:lang w:bidi="fa-IR"/>
        </w:rPr>
        <w:t xml:space="preserve"> (با ذکر فیلدهای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>فاصله و زمان‌سنج‌های</w:t>
      </w:r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مسیریاب‌ها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5EA37EE9" w:rsidR="007D1092" w:rsidRPr="001926AD" w:rsidRDefault="008E4EEA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731F9E7E">
                <wp:simplePos x="0" y="0"/>
                <wp:positionH relativeFrom="column">
                  <wp:posOffset>4807585</wp:posOffset>
                </wp:positionH>
                <wp:positionV relativeFrom="paragraph">
                  <wp:posOffset>3972</wp:posOffset>
                </wp:positionV>
                <wp:extent cx="482600" cy="258445"/>
                <wp:effectExtent l="0" t="0" r="12700" b="2730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49" type="#_x0000_t202" style="position:absolute;left:0;text-align:left;margin-left:378.55pt;margin-top:.3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qK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926AD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68CC3D0A">
                <wp:simplePos x="0" y="0"/>
                <wp:positionH relativeFrom="column">
                  <wp:posOffset>932180</wp:posOffset>
                </wp:positionH>
                <wp:positionV relativeFrom="paragraph">
                  <wp:posOffset>19847</wp:posOffset>
                </wp:positionV>
                <wp:extent cx="483080" cy="258505"/>
                <wp:effectExtent l="0" t="0" r="12700" b="2730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50" type="#_x0000_t202" style="position:absolute;left:0;text-align:left;margin-left:73.4pt;margin-top:1.55pt;width:38.05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LfNQIAAIMEAAAOAAAAZHJzL2Uyb0RvYy54bWysVE1vGjEQvVfqf7B8L7sQSMmKJaJEVJVQ&#10;EolUORuvzVryelzbsEt/fcfmM2lOVS9mxjP7PPPmD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971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8322FC" w14:paraId="1B433F43" w14:textId="77777777" w:rsidTr="008E4EEA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41F46A2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5899AD04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A8F518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737E1DE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5E0C71C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8322FC" w14:paraId="3BF606A7" w14:textId="77777777" w:rsidTr="008E4EEA">
        <w:trPr>
          <w:trHeight w:val="278"/>
        </w:trPr>
        <w:tc>
          <w:tcPr>
            <w:tcW w:w="1386" w:type="dxa"/>
          </w:tcPr>
          <w:p w14:paraId="7DDEA8C1" w14:textId="61609E5C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1FCF5E3" w14:textId="3AA49730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71F662" w14:textId="2E32F3F1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6F05DD2C" w14:textId="5AC77957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F02DD71" w14:textId="71813E62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52AF7058" w14:textId="77777777" w:rsidTr="008E4EEA">
        <w:trPr>
          <w:trHeight w:val="278"/>
        </w:trPr>
        <w:tc>
          <w:tcPr>
            <w:tcW w:w="1386" w:type="dxa"/>
          </w:tcPr>
          <w:p w14:paraId="6869FCE6" w14:textId="2AF703FC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517E14A" w14:textId="01B229B7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2AB6A3" w14:textId="4F4A60B6" w:rsidR="008322FC" w:rsidRPr="00BB061C" w:rsidRDefault="006D481B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41AD747D" w14:textId="3186F00C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5AC11E" w14:textId="06433150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938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8322FC" w14:paraId="4E75014F" w14:textId="77777777" w:rsidTr="008E4EEA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673DD54A" w14:textId="7667A1C2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A2C6CD8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588911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508F088C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A47C59E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11239725" w14:textId="77777777" w:rsidTr="008E4EEA">
        <w:trPr>
          <w:trHeight w:val="278"/>
        </w:trPr>
        <w:tc>
          <w:tcPr>
            <w:tcW w:w="1412" w:type="dxa"/>
          </w:tcPr>
          <w:p w14:paraId="79C01567" w14:textId="22EFD09F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9020B39" w14:textId="104919EC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E757ED2" w14:textId="43ECF12E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3C8F1475" w14:textId="66884049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810A1FF" w14:textId="52A808A9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322FC" w14:paraId="7915CD15" w14:textId="77777777" w:rsidTr="008E4EEA">
        <w:trPr>
          <w:trHeight w:val="278"/>
        </w:trPr>
        <w:tc>
          <w:tcPr>
            <w:tcW w:w="1412" w:type="dxa"/>
          </w:tcPr>
          <w:p w14:paraId="1D6A2250" w14:textId="65233761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BB30F90" w14:textId="60D73358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F68B923" w14:textId="73ED3E96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1F936BE7" w14:textId="14171873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59F3DE1" w14:textId="1361220D" w:rsidR="008322FC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322FC" w14:paraId="3A70F7AF" w14:textId="77777777" w:rsidTr="008E4EEA">
        <w:trPr>
          <w:trHeight w:val="278"/>
        </w:trPr>
        <w:tc>
          <w:tcPr>
            <w:tcW w:w="1412" w:type="dxa"/>
          </w:tcPr>
          <w:p w14:paraId="546991A5" w14:textId="1310795B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10539E2" w14:textId="4B4B4DAD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08A9639" w14:textId="6F86F3BB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0FB2041E" w14:textId="5511A4C8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B54ACAB" w14:textId="00973585" w:rsidR="008322F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422ADB69" w14:textId="48402536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408B87C0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1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T7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5416444">
                <wp:simplePos x="0" y="0"/>
                <wp:positionH relativeFrom="column">
                  <wp:posOffset>956620</wp:posOffset>
                </wp:positionH>
                <wp:positionV relativeFrom="paragraph">
                  <wp:posOffset>157997</wp:posOffset>
                </wp:positionV>
                <wp:extent cx="483080" cy="258505"/>
                <wp:effectExtent l="0" t="0" r="12700" b="2730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2" type="#_x0000_t202" style="position:absolute;left:0;text-align:left;margin-left:75.3pt;margin-top:12.45pt;width:38.05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yuNwIAAIM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120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8E4EEA" w14:paraId="406972DE" w14:textId="77777777" w:rsidTr="008E4EEA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4FEC94B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211E9E0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46157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FB21699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19D76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77856A0" w14:textId="77777777" w:rsidTr="008E4EEA">
        <w:trPr>
          <w:trHeight w:val="278"/>
        </w:trPr>
        <w:tc>
          <w:tcPr>
            <w:tcW w:w="1447" w:type="dxa"/>
          </w:tcPr>
          <w:p w14:paraId="28689095" w14:textId="72C4D84D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E7F671D" w14:textId="2C7A79A9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8A3AC37" w14:textId="5157AE49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0A1263F2" w14:textId="29F3D02D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E90E399" w14:textId="11881EE0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E4EEA" w14:paraId="09F878E7" w14:textId="77777777" w:rsidTr="008E4EEA">
        <w:trPr>
          <w:trHeight w:val="278"/>
        </w:trPr>
        <w:tc>
          <w:tcPr>
            <w:tcW w:w="1447" w:type="dxa"/>
          </w:tcPr>
          <w:p w14:paraId="7E9FFD48" w14:textId="53FED882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AC4A618" w14:textId="1FE78CBA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524D922" w14:textId="2BC60874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31AAD534" w14:textId="0986245F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1C1FC4B" w14:textId="2E15436E" w:rsidR="008E4EEA" w:rsidRPr="00BB061C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E4EEA" w14:paraId="5708E882" w14:textId="77777777" w:rsidTr="008E4EEA">
        <w:trPr>
          <w:trHeight w:val="278"/>
        </w:trPr>
        <w:tc>
          <w:tcPr>
            <w:tcW w:w="1447" w:type="dxa"/>
          </w:tcPr>
          <w:p w14:paraId="1C42FD7B" w14:textId="412C1A6F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030DB2" w14:textId="4AC6A170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7D315531" w14:textId="673F0D20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689E3421" w14:textId="7A2DFD34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842D598" w14:textId="00C89474" w:rsidR="008E4EEA" w:rsidRDefault="003F1C81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645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8E4EEA" w14:paraId="7E66B3DB" w14:textId="77777777" w:rsidTr="008E4EEA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32BBF7B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01C071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E49F498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6395E3B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1E0F6BF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3ADE92BF" w14:textId="77777777" w:rsidTr="008E4EEA">
        <w:trPr>
          <w:trHeight w:val="278"/>
        </w:trPr>
        <w:tc>
          <w:tcPr>
            <w:tcW w:w="1411" w:type="dxa"/>
          </w:tcPr>
          <w:p w14:paraId="450EDAC9" w14:textId="76074FAA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5EC1F2B" w14:textId="7842CFEF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E749FC5" w14:textId="3AA1417D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4B2218AA" w14:textId="3E894F9B" w:rsidR="008E4EEA" w:rsidRDefault="003F1C81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6191243" w14:textId="080EDA16" w:rsidR="008E4EEA" w:rsidRPr="00BB061C" w:rsidRDefault="003F1C81" w:rsidP="003F1C81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E4EEA" w14:paraId="72EBB905" w14:textId="77777777" w:rsidTr="008E4EEA">
        <w:trPr>
          <w:trHeight w:val="278"/>
        </w:trPr>
        <w:tc>
          <w:tcPr>
            <w:tcW w:w="1411" w:type="dxa"/>
          </w:tcPr>
          <w:p w14:paraId="07B06D5A" w14:textId="74798C46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65FBF82" w14:textId="4392DEC9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429F56" w14:textId="575A29C8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00E7A088" w14:textId="34BFBC22" w:rsidR="008E4EEA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1061F4D" w14:textId="3CD1251B" w:rsidR="008E4EEA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62AEA241" w14:textId="1E87E3CE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8C020FC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n1NwIAAIM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663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8322FC" w14:paraId="128FBFA3" w14:textId="77777777" w:rsidTr="008E4EEA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E7EDE39" w14:textId="53FF432C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341FEFDF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48421C92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B4EEFB9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E4F4827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7B82BC38" w14:textId="77777777" w:rsidTr="008E4EEA">
        <w:trPr>
          <w:trHeight w:val="278"/>
        </w:trPr>
        <w:tc>
          <w:tcPr>
            <w:tcW w:w="1434" w:type="dxa"/>
          </w:tcPr>
          <w:p w14:paraId="2FB77DEC" w14:textId="700FE27F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D6698EF" w14:textId="16FC7594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405C644" w14:textId="6DDF495A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3F671" w14:textId="29FCBBE0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36241CA" w14:textId="7A0C47DC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3764688D" w14:textId="77777777" w:rsidTr="008E4EEA">
        <w:trPr>
          <w:trHeight w:val="278"/>
        </w:trPr>
        <w:tc>
          <w:tcPr>
            <w:tcW w:w="1434" w:type="dxa"/>
          </w:tcPr>
          <w:p w14:paraId="617BA861" w14:textId="2C710D10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FF76AC7" w14:textId="583E7B5F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1C83075" w14:textId="2A0E00A0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67F7BC03" w14:textId="5FC04336" w:rsidR="008322F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5F4B22E" w14:textId="442DBEC7" w:rsidR="008322FC" w:rsidRPr="00BB061C" w:rsidRDefault="003F1C81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1F2D3BBF" w14:textId="08998196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36B3C67" w14:textId="690A1D66" w:rsidR="00BB061C" w:rsidRPr="00503B7C" w:rsidRDefault="008E4EEA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جدول مسیریابی </w:t>
      </w:r>
      <w:r w:rsidR="00F65F16" w:rsidRPr="008E4EEA">
        <w:rPr>
          <w:rFonts w:cs="B Nazanin" w:hint="cs"/>
          <w:rtl/>
          <w:lang w:bidi="fa-IR"/>
        </w:rPr>
        <w:t>همه مسیریاب‌ها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رنگ‌های مختلف جهت نمایش بروز رسانی صورت گرفته در اثر </w:t>
      </w:r>
      <w:r w:rsidR="006A24B2" w:rsidRPr="008E4EEA">
        <w:rPr>
          <w:rFonts w:cs="B Nazanin" w:hint="cs"/>
          <w:rtl/>
          <w:lang w:bidi="fa-IR"/>
        </w:rPr>
        <w:t>دریافت جدول بردار-فاصله از هر مسیریاب</w:t>
      </w:r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مسیریاب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از </w:t>
      </w:r>
      <w:r w:rsidR="007D43B8">
        <w:rPr>
          <w:rFonts w:cs="B Nazanin"/>
          <w:lang w:bidi="fa-IR"/>
        </w:rPr>
        <w:t>D</w:t>
      </w:r>
      <w:r w:rsidR="007D43B8">
        <w:rPr>
          <w:rFonts w:cs="B Nazanin" w:hint="cs"/>
          <w:rtl/>
          <w:lang w:bidi="fa-IR"/>
        </w:rPr>
        <w:t xml:space="preserve"> </w:t>
      </w:r>
      <w:r w:rsidR="006A670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بنفش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و</w:t>
      </w:r>
      <w:r w:rsidR="007D43B8" w:rsidRPr="00503B7C">
        <w:rPr>
          <w:rFonts w:cs="B Nazanin" w:hint="cs"/>
          <w:rtl/>
          <w:lang w:val="fr-FR" w:bidi="fa-IR"/>
        </w:rPr>
        <w:t xml:space="preserve"> </w:t>
      </w:r>
      <w:r w:rsidR="007D43B8" w:rsidRPr="00503B7C">
        <w:rPr>
          <w:rFonts w:cs="B Nazanin"/>
          <w:lang w:bidi="fa-IR"/>
        </w:rPr>
        <w:t>B</w:t>
      </w:r>
      <w:r w:rsidR="007D43B8" w:rsidRPr="00503B7C">
        <w:rPr>
          <w:rFonts w:cs="B Nazanin" w:hint="cs"/>
          <w:rtl/>
          <w:lang w:bidi="fa-IR"/>
        </w:rPr>
        <w:t xml:space="preserve"> </w:t>
      </w:r>
      <w:r w:rsidR="006A670C" w:rsidRPr="00503B7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قهوه</w:t>
      </w:r>
      <w:r w:rsidR="00503B7C">
        <w:rPr>
          <w:rFonts w:cs="B Nazanin"/>
          <w:rtl/>
          <w:lang w:bidi="fa-IR"/>
        </w:rPr>
        <w:softHyphen/>
      </w:r>
      <w:r w:rsidR="00503B7C">
        <w:rPr>
          <w:rFonts w:cs="B Nazanin" w:hint="cs"/>
          <w:rtl/>
          <w:lang w:bidi="fa-IR"/>
        </w:rPr>
        <w:t>ای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رسم شده است.</w:t>
      </w:r>
    </w:p>
    <w:p w14:paraId="741597EC" w14:textId="71E74CC9" w:rsidR="00055EE5" w:rsidRPr="001926AD" w:rsidRDefault="00855D22" w:rsidP="00B112D1">
      <w:pPr>
        <w:tabs>
          <w:tab w:val="left" w:pos="7134"/>
        </w:tabs>
        <w:bidi/>
        <w:jc w:val="both"/>
        <w:rPr>
          <w:rFonts w:cs="B Nazanin"/>
          <w:rtl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7C06582" wp14:editId="3BF062FF">
                <wp:simplePos x="0" y="0"/>
                <wp:positionH relativeFrom="column">
                  <wp:posOffset>5012055</wp:posOffset>
                </wp:positionH>
                <wp:positionV relativeFrom="paragraph">
                  <wp:posOffset>56515</wp:posOffset>
                </wp:positionV>
                <wp:extent cx="1405890" cy="225425"/>
                <wp:effectExtent l="0" t="0" r="22860" b="22225"/>
                <wp:wrapSquare wrapText="bothSides"/>
                <wp:docPr id="907290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D051" w14:textId="0CD764B5" w:rsidR="00855D22" w:rsidRPr="00F37F59" w:rsidRDefault="00167CBE" w:rsidP="00167C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(t=25) </w:t>
                            </w:r>
                            <w:r w:rsidR="00F37F59" w:rsidRPr="00F37F59">
                              <w:rPr>
                                <w:color w:val="00B0F0"/>
                              </w:rPr>
                              <w:t>(t=30)</w:t>
                            </w:r>
                            <w:r w:rsidR="00F37F59">
                              <w:rPr>
                                <w:color w:val="00B0F0"/>
                              </w:rPr>
                              <w:t xml:space="preserve"> </w:t>
                            </w:r>
                            <w:r w:rsidR="00F37F59" w:rsidRPr="00F37F59">
                              <w:rPr>
                                <w:color w:val="FF0000"/>
                              </w:rPr>
                              <w:t>(t=32)</w:t>
                            </w:r>
                          </w:p>
                          <w:p w14:paraId="219E2589" w14:textId="77777777" w:rsidR="00167CBE" w:rsidRPr="00167CBE" w:rsidRDefault="00167CBE" w:rsidP="00167CBE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6582" id="Text Box 2" o:spid="_x0000_s1054" type="#_x0000_t202" style="position:absolute;left:0;text-align:left;margin-left:394.65pt;margin-top:4.45pt;width:110.7pt;height:17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">
                <v:textbox>
                  <w:txbxContent>
                    <w:p w14:paraId="0AD1D051" w14:textId="0CD764B5" w:rsidR="00855D22" w:rsidRPr="00F37F59" w:rsidRDefault="00167CBE" w:rsidP="00167C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B050"/>
                        </w:rPr>
                        <w:t xml:space="preserve">(t=25) </w:t>
                      </w:r>
                      <w:r w:rsidR="00F37F59" w:rsidRPr="00F37F59">
                        <w:rPr>
                          <w:color w:val="00B0F0"/>
                        </w:rPr>
                        <w:t>(t=30)</w:t>
                      </w:r>
                      <w:r w:rsidR="00F37F59">
                        <w:rPr>
                          <w:color w:val="00B0F0"/>
                        </w:rPr>
                        <w:t xml:space="preserve"> </w:t>
                      </w:r>
                      <w:r w:rsidR="00F37F59" w:rsidRPr="00F37F59">
                        <w:rPr>
                          <w:color w:val="FF0000"/>
                        </w:rPr>
                        <w:t>(t=32)</w:t>
                      </w:r>
                    </w:p>
                    <w:p w14:paraId="219E2589" w14:textId="77777777" w:rsidR="00167CBE" w:rsidRPr="00167CBE" w:rsidRDefault="00167CBE" w:rsidP="00167CBE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6002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66324C7F">
                <wp:simplePos x="0" y="0"/>
                <wp:positionH relativeFrom="column">
                  <wp:posOffset>838769</wp:posOffset>
                </wp:positionH>
                <wp:positionV relativeFrom="paragraph">
                  <wp:posOffset>12378</wp:posOffset>
                </wp:positionV>
                <wp:extent cx="1215390" cy="258445"/>
                <wp:effectExtent l="0" t="0" r="22860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455A0F9B" w:rsidR="009C1533" w:rsidRDefault="009C1533" w:rsidP="00055EE5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26) </w:t>
                            </w:r>
                            <w:r w:rsidRPr="00503B7C">
                              <w:rPr>
                                <w:color w:val="CC6600"/>
                              </w:rPr>
                              <w:t>(t = 35)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8E4EEA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5" type="#_x0000_t202" style="position:absolute;left:0;text-align:left;margin-left:66.05pt;margin-top:.95pt;width:95.7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" fillcolor="white [3201]" strokecolor="white [3212]" strokeweight=".5pt">
                <v:textbox>
                  <w:txbxContent>
                    <w:p w14:paraId="69FA9B5B" w14:textId="455A0F9B" w:rsidR="009C1533" w:rsidRDefault="009C1533" w:rsidP="00055EE5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26) </w:t>
                      </w:r>
                      <w:r w:rsidRPr="00503B7C">
                        <w:rPr>
                          <w:color w:val="CC6600"/>
                        </w:rPr>
                        <w:t>(t = 35)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  <w:r w:rsidR="008E4EEA"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461EC795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07F3A0D5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6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07F3A0D5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087B12D6">
                <wp:simplePos x="0" y="0"/>
                <wp:positionH relativeFrom="column">
                  <wp:posOffset>4090670</wp:posOffset>
                </wp:positionH>
                <wp:positionV relativeFrom="paragraph">
                  <wp:posOffset>80748</wp:posOffset>
                </wp:positionV>
                <wp:extent cx="1658680" cy="258445"/>
                <wp:effectExtent l="0" t="0" r="17780" b="2730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6C0678E0" w:rsidR="009C1533" w:rsidRPr="004F1D6E" w:rsidRDefault="00DE169B" w:rsidP="00055EE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7" type="#_x0000_t202" style="position:absolute;left:0;text-align:left;margin-left:322.1pt;margin-top:6.35pt;width:130.6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" fillcolor="white [3201]" strokecolor="white [3212]" strokeweight=".5pt">
                <v:textbox>
                  <w:txbxContent>
                    <w:p w14:paraId="4E26D3EA" w14:textId="6C0678E0" w:rsidR="009C1533" w:rsidRPr="004F1D6E" w:rsidRDefault="00DE169B" w:rsidP="00055EE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12D1">
        <w:rPr>
          <w:rFonts w:cs="B Nazani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XSpec="right" w:tblpY="4890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026"/>
        <w:gridCol w:w="696"/>
        <w:gridCol w:w="569"/>
        <w:gridCol w:w="1046"/>
      </w:tblGrid>
      <w:tr w:rsidR="001C2031" w14:paraId="46E6398E" w14:textId="77777777" w:rsidTr="007D43B8">
        <w:trPr>
          <w:trHeight w:val="278"/>
        </w:trPr>
        <w:tc>
          <w:tcPr>
            <w:tcW w:w="1384" w:type="dxa"/>
            <w:shd w:val="clear" w:color="auto" w:fill="D9D9D9" w:themeFill="background1" w:themeFillShade="D9"/>
          </w:tcPr>
          <w:p w14:paraId="15985A0C" w14:textId="1567ACF5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10C33E0D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D303B56" w14:textId="1EF18CE9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2E611814" w14:textId="559A9A8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DE575D4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1C2031" w14:paraId="0BC8496E" w14:textId="77777777" w:rsidTr="007D43B8">
        <w:trPr>
          <w:trHeight w:val="278"/>
        </w:trPr>
        <w:tc>
          <w:tcPr>
            <w:tcW w:w="1384" w:type="dxa"/>
          </w:tcPr>
          <w:p w14:paraId="093AD9E0" w14:textId="5390E4B5" w:rsidR="001C2031" w:rsidRPr="00BB061C" w:rsidRDefault="00D16F37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1C51F52" w14:textId="65D113F4" w:rsidR="001C2031" w:rsidRPr="00B73B54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</w:pPr>
            <w:r w:rsidRPr="00B73B54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 w:rsidRPr="00B73B54">
              <w:rPr>
                <w:rFonts w:cs="B Nazanin"/>
                <w:color w:val="00B050"/>
                <w:sz w:val="12"/>
                <w:szCs w:val="12"/>
                <w:lang w:bidi="fa-IR"/>
              </w:rPr>
              <w:t>180</w:t>
            </w:r>
            <w:r w:rsidR="00F37F59" w:rsidRPr="00B73B54">
              <w:rPr>
                <w:rFonts w:cs="B Nazanin"/>
                <w:color w:val="00B0F0"/>
                <w:sz w:val="12"/>
                <w:szCs w:val="12"/>
                <w:lang w:bidi="fa-IR"/>
              </w:rPr>
              <w:t>175</w:t>
            </w:r>
            <w:r w:rsidR="00B73B54" w:rsidRPr="00B73B54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724F686C" w14:textId="71F66B46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6B65FD0E" w14:textId="3A982342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2A9EBCF" w14:textId="3DE607BC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1C2031" w14:paraId="1B96F341" w14:textId="77777777" w:rsidTr="007D43B8">
        <w:trPr>
          <w:trHeight w:val="278"/>
        </w:trPr>
        <w:tc>
          <w:tcPr>
            <w:tcW w:w="1384" w:type="dxa"/>
          </w:tcPr>
          <w:p w14:paraId="4CD6C647" w14:textId="28838798" w:rsidR="001C2031" w:rsidRDefault="00D16F37" w:rsidP="001A74EE">
            <w:pPr>
              <w:pStyle w:val="ListParagraph"/>
              <w:tabs>
                <w:tab w:val="left" w:pos="447"/>
                <w:tab w:val="center" w:pos="584"/>
              </w:tabs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66817DC3" w14:textId="3B171554" w:rsidR="001C2031" w:rsidRPr="00B73B54" w:rsidRDefault="00231E15" w:rsidP="0050228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</w:pPr>
            <w:r w:rsidRPr="00B73B54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 w:rsidRPr="00B73B54">
              <w:rPr>
                <w:rFonts w:cs="B Nazanin"/>
                <w:color w:val="00B050"/>
                <w:sz w:val="12"/>
                <w:szCs w:val="12"/>
                <w:lang w:bidi="fa-IR"/>
              </w:rPr>
              <w:t>155</w:t>
            </w:r>
            <w:r w:rsidR="00F37F59" w:rsidRPr="00B73B54">
              <w:rPr>
                <w:rFonts w:cs="B Nazanin"/>
                <w:color w:val="00B0F0"/>
                <w:sz w:val="12"/>
                <w:szCs w:val="12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10C2983B" w14:textId="157E3FA3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1456C29D" w14:textId="2B6D118C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F74B6D5" w14:textId="5F08D65A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1C2031" w14:paraId="059D59C6" w14:textId="77777777" w:rsidTr="007D43B8">
        <w:trPr>
          <w:trHeight w:val="278"/>
        </w:trPr>
        <w:tc>
          <w:tcPr>
            <w:tcW w:w="1384" w:type="dxa"/>
          </w:tcPr>
          <w:p w14:paraId="08FED158" w14:textId="522CF6B1" w:rsidR="001C2031" w:rsidRDefault="001A74EE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2B1D072" w14:textId="1C7E16B7" w:rsidR="001C2031" w:rsidRPr="00B73B54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2"/>
                <w:szCs w:val="12"/>
                <w:lang w:bidi="fa-IR"/>
              </w:rPr>
            </w:pPr>
            <w:r w:rsidRPr="00B73B54">
              <w:rPr>
                <w:rFonts w:cs="B Nazanin"/>
                <w:color w:val="00B050"/>
                <w:sz w:val="12"/>
                <w:szCs w:val="12"/>
                <w:lang w:bidi="fa-IR"/>
              </w:rPr>
              <w:t>180</w:t>
            </w:r>
            <w:r w:rsidR="00F37F59" w:rsidRPr="00B73B54">
              <w:rPr>
                <w:rFonts w:cs="B Nazanin"/>
                <w:color w:val="00B0F0"/>
                <w:sz w:val="12"/>
                <w:szCs w:val="12"/>
                <w:lang w:bidi="fa-IR"/>
              </w:rPr>
              <w:t>175</w:t>
            </w:r>
            <w:r w:rsidR="00B73B54" w:rsidRPr="00B73B54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6A967715" w14:textId="5949877C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7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29636062" w14:textId="4F891723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A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64755DD3" w14:textId="6D58504B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D</w:t>
            </w:r>
          </w:p>
        </w:tc>
      </w:tr>
      <w:tr w:rsidR="001C2031" w14:paraId="1A3348DE" w14:textId="77777777" w:rsidTr="007D43B8">
        <w:trPr>
          <w:trHeight w:val="278"/>
        </w:trPr>
        <w:tc>
          <w:tcPr>
            <w:tcW w:w="1384" w:type="dxa"/>
          </w:tcPr>
          <w:p w14:paraId="0089A68C" w14:textId="6AD6F88D" w:rsidR="001C2031" w:rsidRDefault="00D16F37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BC70361" w14:textId="3150C11D" w:rsidR="001C2031" w:rsidRPr="00B73B54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</w:pPr>
            <w:r w:rsidRPr="00B73B54">
              <w:rPr>
                <w:rFonts w:cs="B Nazanin"/>
                <w:color w:val="000000" w:themeColor="text1"/>
                <w:sz w:val="12"/>
                <w:szCs w:val="12"/>
                <w:lang w:bidi="fa-IR"/>
              </w:rPr>
              <w:t>180</w:t>
            </w:r>
            <w:r w:rsidRPr="00B73B54">
              <w:rPr>
                <w:rFonts w:cs="B Nazanin"/>
                <w:color w:val="00B050"/>
                <w:sz w:val="12"/>
                <w:szCs w:val="12"/>
                <w:lang w:bidi="fa-IR"/>
              </w:rPr>
              <w:t>155</w:t>
            </w:r>
            <w:r w:rsidR="00F37F59" w:rsidRPr="00B73B54">
              <w:rPr>
                <w:rFonts w:cs="B Nazanin"/>
                <w:color w:val="00B0F0"/>
                <w:sz w:val="12"/>
                <w:szCs w:val="12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2"/>
                <w:szCs w:val="12"/>
                <w:lang w:bidi="fa-IR"/>
              </w:rPr>
              <w:t>180</w:t>
            </w:r>
          </w:p>
        </w:tc>
        <w:tc>
          <w:tcPr>
            <w:tcW w:w="696" w:type="dxa"/>
          </w:tcPr>
          <w:p w14:paraId="5CD974C2" w14:textId="125A4FB2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1D611796" w14:textId="798D7FC0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0D2988E" w14:textId="6F27CCAC" w:rsidR="001C2031" w:rsidRPr="00231E15" w:rsidRDefault="00231E15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Y="490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1C2031" w14:paraId="57D1B8F8" w14:textId="77777777" w:rsidTr="007D43B8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6AE76CD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B46C7D3" w14:textId="28D9ACE5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56CB62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6694E17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89A704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1C2031" w14:paraId="3B755C48" w14:textId="77777777" w:rsidTr="007D43B8">
        <w:trPr>
          <w:trHeight w:val="278"/>
        </w:trPr>
        <w:tc>
          <w:tcPr>
            <w:tcW w:w="1386" w:type="dxa"/>
          </w:tcPr>
          <w:p w14:paraId="23B1DB0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92CB30B" w14:textId="217FB3B0" w:rsidR="001C2031" w:rsidRPr="00FE20D6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BA5EE5" w:rsidRPr="00BA5EE5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2DDB7D7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4EE27CE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1DECD43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FE20D6" w14:paraId="51B22FE7" w14:textId="77777777" w:rsidTr="007D43B8">
        <w:trPr>
          <w:trHeight w:val="278"/>
        </w:trPr>
        <w:tc>
          <w:tcPr>
            <w:tcW w:w="1386" w:type="dxa"/>
          </w:tcPr>
          <w:p w14:paraId="67AB81DF" w14:textId="2F6C9705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9A22D05" w14:textId="44543708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DA5DD9A" w14:textId="3DB14F40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F332D0A" w14:textId="4C2189D3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953DF80" w14:textId="3BE49B2B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C</w:t>
            </w:r>
          </w:p>
        </w:tc>
      </w:tr>
      <w:tr w:rsidR="001C2031" w14:paraId="21EE5FC2" w14:textId="77777777" w:rsidTr="007D43B8">
        <w:trPr>
          <w:trHeight w:val="278"/>
        </w:trPr>
        <w:tc>
          <w:tcPr>
            <w:tcW w:w="1386" w:type="dxa"/>
          </w:tcPr>
          <w:p w14:paraId="206200F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ACAB54D" w14:textId="117A16E5" w:rsidR="001C2031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</w:t>
            </w:r>
            <w:r w:rsidR="00BA5EE5">
              <w:rPr>
                <w:rFonts w:cs="B Nazanin"/>
                <w:color w:val="7030A0"/>
                <w:sz w:val="18"/>
                <w:szCs w:val="18"/>
                <w:lang w:bidi="fa-IR"/>
              </w:rPr>
              <w:t>80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D9A3B1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20D8CAD4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7E9DDCA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D65E95" w14:paraId="4F5C3786" w14:textId="77777777" w:rsidTr="007D43B8">
        <w:trPr>
          <w:trHeight w:val="278"/>
        </w:trPr>
        <w:tc>
          <w:tcPr>
            <w:tcW w:w="1386" w:type="dxa"/>
          </w:tcPr>
          <w:p w14:paraId="38B5D4FD" w14:textId="78C3DF51" w:rsidR="00D65E95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2B8AF66" w14:textId="5CDC8668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2DAC73" w14:textId="612EE3EE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5D3DB428" w14:textId="122644ED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3355074" w14:textId="1D644C9B" w:rsidR="00D65E95" w:rsidRPr="00BB061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</w:p>
        </w:tc>
      </w:tr>
    </w:tbl>
    <w:p w14:paraId="39F5F2B6" w14:textId="12F3A4CF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6CF13B" w14:textId="55985D2A" w:rsidR="00055EE5" w:rsidRPr="00231E1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color w:val="00B050"/>
          <w:rtl/>
          <w:lang w:bidi="fa-IR"/>
        </w:rPr>
      </w:pPr>
    </w:p>
    <w:p w14:paraId="0D6F385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1BF51" w14:textId="0077A499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5B835A" w14:textId="77777777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BB8174" w14:textId="31F5C5BF" w:rsidR="00603A20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FA57279" w14:textId="65548A09" w:rsidR="00055EE5" w:rsidRDefault="00231E15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F8C07BD" wp14:editId="7B66E3B5">
                <wp:simplePos x="0" y="0"/>
                <wp:positionH relativeFrom="column">
                  <wp:posOffset>4991273</wp:posOffset>
                </wp:positionH>
                <wp:positionV relativeFrom="paragraph">
                  <wp:posOffset>10276</wp:posOffset>
                </wp:positionV>
                <wp:extent cx="1405890" cy="225425"/>
                <wp:effectExtent l="0" t="0" r="22860" b="22225"/>
                <wp:wrapSquare wrapText="bothSides"/>
                <wp:docPr id="953462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8CAA" w14:textId="77777777" w:rsidR="00B73B54" w:rsidRPr="00F37F59" w:rsidRDefault="00231E15" w:rsidP="00B73B5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(t=25) </w:t>
                            </w:r>
                            <w:r w:rsidR="00B73B54" w:rsidRPr="00F37F59">
                              <w:rPr>
                                <w:color w:val="FF0000"/>
                              </w:rPr>
                              <w:t xml:space="preserve">(t=32) </w:t>
                            </w:r>
                          </w:p>
                          <w:p w14:paraId="0C86F389" w14:textId="43144FF7" w:rsidR="00231E15" w:rsidRDefault="00231E15" w:rsidP="00231E15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30397FA0" w14:textId="77777777" w:rsidR="00231E15" w:rsidRPr="00167CBE" w:rsidRDefault="00231E15" w:rsidP="00231E15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07BD" id="_x0000_s1058" type="#_x0000_t202" style="position:absolute;left:0;text-align:left;margin-left:393pt;margin-top:.8pt;width:110.7pt;height:17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">
                <v:textbox>
                  <w:txbxContent>
                    <w:p w14:paraId="698F8CAA" w14:textId="77777777" w:rsidR="00B73B54" w:rsidRPr="00F37F59" w:rsidRDefault="00231E15" w:rsidP="00B73B5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B050"/>
                        </w:rPr>
                        <w:t xml:space="preserve">(t=25) </w:t>
                      </w:r>
                      <w:r w:rsidR="00B73B54" w:rsidRPr="00F37F59">
                        <w:rPr>
                          <w:color w:val="FF0000"/>
                        </w:rPr>
                        <w:t xml:space="preserve">(t=32) </w:t>
                      </w:r>
                    </w:p>
                    <w:p w14:paraId="0C86F389" w14:textId="43144FF7" w:rsidR="00231E15" w:rsidRDefault="00231E15" w:rsidP="00231E15">
                      <w:pPr>
                        <w:rPr>
                          <w:color w:val="00B050"/>
                        </w:rPr>
                      </w:pPr>
                    </w:p>
                    <w:p w14:paraId="30397FA0" w14:textId="77777777" w:rsidR="00231E15" w:rsidRPr="00167CBE" w:rsidRDefault="00231E15" w:rsidP="00231E15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81B"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FBA6A78" wp14:editId="57A0205C">
                <wp:simplePos x="0" y="0"/>
                <wp:positionH relativeFrom="column">
                  <wp:posOffset>1458711</wp:posOffset>
                </wp:positionH>
                <wp:positionV relativeFrom="paragraph">
                  <wp:posOffset>38215</wp:posOffset>
                </wp:positionV>
                <wp:extent cx="1017905" cy="225425"/>
                <wp:effectExtent l="0" t="0" r="10795" b="22225"/>
                <wp:wrapSquare wrapText="bothSides"/>
                <wp:docPr id="1785847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F8F3" w14:textId="3F4FA775" w:rsidR="006D481B" w:rsidRPr="00F37F59" w:rsidRDefault="006D481B" w:rsidP="006D481B">
                            <w:pPr>
                              <w:rPr>
                                <w:color w:val="FF0000"/>
                              </w:rPr>
                            </w:pPr>
                            <w:r w:rsidRPr="00F37F59">
                              <w:rPr>
                                <w:color w:val="FF0000"/>
                              </w:rPr>
                              <w:t>(t=</w:t>
                            </w:r>
                            <w:r w:rsidR="00F37F59" w:rsidRPr="00F37F59">
                              <w:rPr>
                                <w:color w:val="FF0000"/>
                              </w:rPr>
                              <w:t>32</w:t>
                            </w:r>
                            <w:r w:rsidRPr="00F37F59">
                              <w:rPr>
                                <w:color w:val="FF0000"/>
                              </w:rPr>
                              <w:t xml:space="preserve">) </w:t>
                            </w:r>
                            <w:r w:rsidR="00B73B54" w:rsidRPr="00503B7C">
                              <w:rPr>
                                <w:color w:val="CC6600"/>
                              </w:rPr>
                              <w:t>(t = 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6A78" id="_x0000_s1059" type="#_x0000_t202" style="position:absolute;left:0;text-align:left;margin-left:114.85pt;margin-top:3pt;width:80.15pt;height:17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">
                <v:textbox>
                  <w:txbxContent>
                    <w:p w14:paraId="4886F8F3" w14:textId="3F4FA775" w:rsidR="006D481B" w:rsidRPr="00F37F59" w:rsidRDefault="006D481B" w:rsidP="006D481B">
                      <w:pPr>
                        <w:rPr>
                          <w:color w:val="FF0000"/>
                        </w:rPr>
                      </w:pPr>
                      <w:r w:rsidRPr="00F37F59">
                        <w:rPr>
                          <w:color w:val="FF0000"/>
                        </w:rPr>
                        <w:t>(t=</w:t>
                      </w:r>
                      <w:r w:rsidR="00F37F59" w:rsidRPr="00F37F59">
                        <w:rPr>
                          <w:color w:val="FF0000"/>
                        </w:rPr>
                        <w:t>32</w:t>
                      </w:r>
                      <w:r w:rsidRPr="00F37F59">
                        <w:rPr>
                          <w:color w:val="FF0000"/>
                        </w:rPr>
                        <w:t xml:space="preserve">) </w:t>
                      </w:r>
                      <w:r w:rsidR="00B73B54" w:rsidRPr="00503B7C">
                        <w:rPr>
                          <w:color w:val="CC6600"/>
                        </w:rPr>
                        <w:t>(t = 35)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5E6A9EE9">
                <wp:simplePos x="0" y="0"/>
                <wp:positionH relativeFrom="column">
                  <wp:posOffset>752475</wp:posOffset>
                </wp:positionH>
                <wp:positionV relativeFrom="paragraph">
                  <wp:posOffset>51465</wp:posOffset>
                </wp:positionV>
                <wp:extent cx="1204713" cy="258445"/>
                <wp:effectExtent l="0" t="0" r="14605" b="2730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5B5170BB" w:rsidR="009C1533" w:rsidRPr="00FE20D6" w:rsidRDefault="00DE169B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60" type="#_x0000_t202" style="position:absolute;left:0;text-align:left;margin-left:59.25pt;margin-top:4.05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" fillcolor="white [3201]" strokecolor="white [3212]" strokeweight=".5pt">
                <v:textbox>
                  <w:txbxContent>
                    <w:p w14:paraId="0CDBB4C4" w14:textId="5B5170BB" w:rsidR="009C1533" w:rsidRPr="00FE20D6" w:rsidRDefault="00DE169B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1FEC6474">
                <wp:simplePos x="0" y="0"/>
                <wp:positionH relativeFrom="column">
                  <wp:posOffset>4218143</wp:posOffset>
                </wp:positionH>
                <wp:positionV relativeFrom="paragraph">
                  <wp:posOffset>41142</wp:posOffset>
                </wp:positionV>
                <wp:extent cx="1275907" cy="258445"/>
                <wp:effectExtent l="0" t="0" r="19685" b="2730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46B6DF8A" w:rsidR="009C1533" w:rsidRPr="00DC7F81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61" type="#_x0000_t202" style="position:absolute;left:0;text-align:left;margin-left:332.15pt;margin-top:3.2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" fillcolor="white [3201]" strokecolor="white [3212]" strokeweight=".5pt">
                <v:textbox>
                  <w:txbxContent>
                    <w:p w14:paraId="429C9A64" w14:textId="46B6DF8A" w:rsidR="009C1533" w:rsidRPr="00DC7F81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284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1026"/>
        <w:gridCol w:w="729"/>
        <w:gridCol w:w="656"/>
        <w:gridCol w:w="1046"/>
      </w:tblGrid>
      <w:tr w:rsidR="006A24B2" w14:paraId="40B126D6" w14:textId="77777777" w:rsidTr="007D43B8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966BB1E" w14:textId="4FCAFEE6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5253262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F0AB43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8AF866F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0C5008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A24B2" w14:paraId="2B14079B" w14:textId="77777777" w:rsidTr="007D43B8">
        <w:trPr>
          <w:trHeight w:val="278"/>
        </w:trPr>
        <w:tc>
          <w:tcPr>
            <w:tcW w:w="1434" w:type="dxa"/>
          </w:tcPr>
          <w:p w14:paraId="672BAEA4" w14:textId="6A12DDDD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1D7ADAF" w14:textId="1E224F6A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A2EDFD4" w14:textId="1639A6FC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11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134D85E9" w14:textId="6DD818BB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E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016F079" w14:textId="196CD6A5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A</w:t>
            </w:r>
          </w:p>
        </w:tc>
      </w:tr>
      <w:tr w:rsidR="006A24B2" w14:paraId="5D368490" w14:textId="77777777" w:rsidTr="007D43B8">
        <w:trPr>
          <w:trHeight w:val="278"/>
        </w:trPr>
        <w:tc>
          <w:tcPr>
            <w:tcW w:w="1434" w:type="dxa"/>
          </w:tcPr>
          <w:p w14:paraId="3A74A13F" w14:textId="620552A1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75AC2DB" w14:textId="7B9FD617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FF224A6" w14:textId="49CBCF02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6774CD05" w14:textId="4AAC15CD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6EA150F" w14:textId="47AB96A0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6A24B2" w14:paraId="469466E0" w14:textId="77777777" w:rsidTr="007D43B8">
        <w:trPr>
          <w:trHeight w:val="278"/>
        </w:trPr>
        <w:tc>
          <w:tcPr>
            <w:tcW w:w="1434" w:type="dxa"/>
          </w:tcPr>
          <w:p w14:paraId="0F887749" w14:textId="7A68DD30" w:rsidR="006A24B2" w:rsidRPr="00F37F59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154DF60" w14:textId="47BC9C49" w:rsidR="006A24B2" w:rsidRPr="00F37F59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00A0DAA" w14:textId="1DA9E282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6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0CBAF78C" w14:textId="3DE53833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E</w:t>
            </w:r>
            <w:r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BB76B18" w14:textId="4ECDFF4F" w:rsidR="006A24B2" w:rsidRPr="00B73B54" w:rsidRDefault="00B73B54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D</w:t>
            </w:r>
          </w:p>
        </w:tc>
      </w:tr>
      <w:tr w:rsidR="006A24B2" w14:paraId="40E746A6" w14:textId="77777777" w:rsidTr="007D43B8">
        <w:trPr>
          <w:trHeight w:val="278"/>
        </w:trPr>
        <w:tc>
          <w:tcPr>
            <w:tcW w:w="1434" w:type="dxa"/>
          </w:tcPr>
          <w:p w14:paraId="463B77DE" w14:textId="013FC5FB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27246FA" w14:textId="363430A9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519E207" w14:textId="6F9EC8DE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  <w:r w:rsidR="00B73B54"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D00EE19" w14:textId="29C46D38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  <w:r w:rsidR="00B73B54" w:rsidRPr="00B73B54">
              <w:rPr>
                <w:rFonts w:cs="B Nazanin"/>
                <w:color w:val="FFC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7BB20D4" w14:textId="1CBE46BA" w:rsidR="006A24B2" w:rsidRPr="00F37F59" w:rsidRDefault="00F37F5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2C5D1F3E" w14:textId="63789DF5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7407695" w14:textId="7D4C3D9B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7251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1026"/>
        <w:gridCol w:w="696"/>
        <w:gridCol w:w="570"/>
        <w:gridCol w:w="1046"/>
      </w:tblGrid>
      <w:tr w:rsidR="00603A20" w14:paraId="11F51D2F" w14:textId="77777777" w:rsidTr="007D43B8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287A8366" w14:textId="3B07B28F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F0FB385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6702DC" w14:textId="017A733D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2E56A0B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62203B5" w14:textId="136FE67B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03A20" w14:paraId="573983F2" w14:textId="77777777" w:rsidTr="007D43B8">
        <w:trPr>
          <w:trHeight w:val="278"/>
        </w:trPr>
        <w:tc>
          <w:tcPr>
            <w:tcW w:w="1411" w:type="dxa"/>
          </w:tcPr>
          <w:p w14:paraId="036D533E" w14:textId="778F4EA8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41F29B9" w14:textId="62A40942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A905A87" w14:textId="657F9545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5EEDA8FC" w14:textId="2AFF8156" w:rsidR="00603A20" w:rsidRPr="00231E15" w:rsidRDefault="00231E15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E78B15F" w14:textId="7AB5BE18" w:rsidR="00603A20" w:rsidRPr="00231E15" w:rsidRDefault="00231E15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6434E7" w14:paraId="7D7DA37D" w14:textId="77777777" w:rsidTr="007D43B8">
        <w:trPr>
          <w:trHeight w:val="278"/>
        </w:trPr>
        <w:tc>
          <w:tcPr>
            <w:tcW w:w="1411" w:type="dxa"/>
          </w:tcPr>
          <w:p w14:paraId="76711E13" w14:textId="2AFE8C42" w:rsidR="006434E7" w:rsidRPr="00231E15" w:rsidRDefault="00B73B54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00B05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C9BA840" w14:textId="24E1AE96" w:rsidR="006434E7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A928814" w14:textId="17D892FF" w:rsidR="006434E7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7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527B1F3C" w14:textId="4A0408F6" w:rsidR="006434E7" w:rsidRPr="00231E15" w:rsidRDefault="00231E15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A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586A34EF" w14:textId="77A40C8D" w:rsidR="006434E7" w:rsidRPr="00231E15" w:rsidRDefault="00231E15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B</w:t>
            </w:r>
          </w:p>
        </w:tc>
      </w:tr>
      <w:tr w:rsidR="00FE20D6" w14:paraId="2839A637" w14:textId="77777777" w:rsidTr="007D43B8">
        <w:trPr>
          <w:trHeight w:val="278"/>
        </w:trPr>
        <w:tc>
          <w:tcPr>
            <w:tcW w:w="1411" w:type="dxa"/>
          </w:tcPr>
          <w:p w14:paraId="7E1A47C8" w14:textId="3EFDD5C4" w:rsidR="00FE20D6" w:rsidRPr="00B73B54" w:rsidRDefault="00B73B54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40C429" w14:textId="64201CCD" w:rsidR="00FE20D6" w:rsidRPr="00B73B54" w:rsidRDefault="00B73B54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CB22BB1" w14:textId="15A84B40" w:rsidR="00FE20D6" w:rsidRPr="00B73B54" w:rsidRDefault="00B73B54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6</w:t>
            </w:r>
          </w:p>
        </w:tc>
        <w:tc>
          <w:tcPr>
            <w:tcW w:w="570" w:type="dxa"/>
          </w:tcPr>
          <w:p w14:paraId="1A42F421" w14:textId="17BBAB53" w:rsidR="00FE20D6" w:rsidRPr="00B73B54" w:rsidRDefault="00B73B54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159C4CC4" w14:textId="00F37AD3" w:rsidR="00FE20D6" w:rsidRPr="00B73B54" w:rsidRDefault="00B73B54" w:rsidP="00231E1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C</w:t>
            </w:r>
          </w:p>
        </w:tc>
      </w:tr>
      <w:tr w:rsidR="00603A20" w14:paraId="3971C91D" w14:textId="77777777" w:rsidTr="007D43B8">
        <w:trPr>
          <w:trHeight w:val="278"/>
        </w:trPr>
        <w:tc>
          <w:tcPr>
            <w:tcW w:w="1411" w:type="dxa"/>
          </w:tcPr>
          <w:p w14:paraId="5487AD1C" w14:textId="4FC97944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408EEF9" w14:textId="14E2BCEA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231E15">
              <w:rPr>
                <w:rFonts w:cs="B Nazanin"/>
                <w:color w:val="00B050"/>
                <w:sz w:val="18"/>
                <w:szCs w:val="18"/>
                <w:lang w:bidi="fa-IR"/>
              </w:rPr>
              <w:t>155</w:t>
            </w:r>
            <w:r w:rsidR="00B73B54" w:rsidRPr="00B73B54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5C4C490" w14:textId="6A8E6589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38B596C3" w14:textId="2711809C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9659780" w14:textId="56CD3B95" w:rsidR="00603A20" w:rsidRPr="00231E15" w:rsidRDefault="00231E15" w:rsidP="00231E15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31E15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Y="10249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296"/>
        <w:gridCol w:w="720"/>
        <w:gridCol w:w="657"/>
        <w:gridCol w:w="1046"/>
      </w:tblGrid>
      <w:tr w:rsidR="008E4EEA" w14:paraId="28ABB47B" w14:textId="77777777" w:rsidTr="00646002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736DAB4E" w14:textId="04B9EEE4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5151C426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8DEC689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257362B8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69EE45D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C805BFC" w14:textId="77777777" w:rsidTr="00646002">
        <w:trPr>
          <w:trHeight w:val="278"/>
        </w:trPr>
        <w:tc>
          <w:tcPr>
            <w:tcW w:w="1447" w:type="dxa"/>
          </w:tcPr>
          <w:p w14:paraId="5E378D5A" w14:textId="7EAE7043" w:rsidR="008E4EEA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9900F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14369827" w14:textId="0C0FA5A0" w:rsidR="008E4EEA" w:rsidRPr="00B90562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900FF"/>
                <w:sz w:val="18"/>
                <w:szCs w:val="18"/>
                <w:lang w:bidi="fa-IR"/>
              </w:rPr>
            </w:pPr>
            <w:r w:rsidRPr="00B90562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00B0F0"/>
                <w:sz w:val="18"/>
                <w:szCs w:val="18"/>
                <w:lang w:bidi="fa-IR"/>
              </w:rPr>
              <w:t>176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D77DD93" w14:textId="382986C8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900FF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9900FF"/>
                <w:sz w:val="18"/>
                <w:szCs w:val="18"/>
                <w:lang w:bidi="fa-IR"/>
              </w:rPr>
              <w:t>7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4A7BF5DE" w14:textId="325D1634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900FF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9900FF"/>
                <w:sz w:val="18"/>
                <w:szCs w:val="18"/>
                <w:lang w:bidi="fa-IR"/>
              </w:rPr>
              <w:t>D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0941899" w14:textId="430E7D3D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900FF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9900FF"/>
                <w:sz w:val="18"/>
                <w:szCs w:val="18"/>
                <w:lang w:bidi="fa-IR"/>
              </w:rPr>
              <w:t>A</w:t>
            </w:r>
          </w:p>
        </w:tc>
      </w:tr>
      <w:tr w:rsidR="008E4EEA" w14:paraId="391EA908" w14:textId="77777777" w:rsidTr="00646002">
        <w:trPr>
          <w:trHeight w:val="278"/>
        </w:trPr>
        <w:tc>
          <w:tcPr>
            <w:tcW w:w="1447" w:type="dxa"/>
          </w:tcPr>
          <w:p w14:paraId="03558115" w14:textId="146B3CC7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0245AE64" w14:textId="3606E2E5" w:rsidR="008E4EEA" w:rsidRPr="00B90562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9056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63FE8CD" w14:textId="4B39C9E4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1CD2DC57" w14:textId="4226C36C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05BB43E" w14:textId="05C5ABFF" w:rsidR="008E4EEA" w:rsidRPr="00F37F59" w:rsidRDefault="00231E15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8E4EEA" w14:paraId="22422CAC" w14:textId="77777777" w:rsidTr="00646002">
        <w:trPr>
          <w:trHeight w:val="278"/>
        </w:trPr>
        <w:tc>
          <w:tcPr>
            <w:tcW w:w="1447" w:type="dxa"/>
          </w:tcPr>
          <w:p w14:paraId="68477112" w14:textId="710758E2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17C99F3A" w14:textId="7398CE09" w:rsidR="008E4EEA" w:rsidRPr="00B90562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9056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9900FF"/>
                <w:sz w:val="18"/>
                <w:szCs w:val="18"/>
                <w:lang w:bidi="fa-IR"/>
              </w:rPr>
              <w:t>154</w:t>
            </w:r>
            <w:r w:rsidRPr="00B90562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2CEE25D3" w14:textId="1A301171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7" w:type="dxa"/>
          </w:tcPr>
          <w:p w14:paraId="472DDA81" w14:textId="413B476E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524724F" w14:textId="0B63F6AF" w:rsidR="008E4EEA" w:rsidRPr="00F37F59" w:rsidRDefault="00231E15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8E4EEA" w14:paraId="5527651A" w14:textId="77777777" w:rsidTr="00646002">
        <w:trPr>
          <w:trHeight w:val="278"/>
        </w:trPr>
        <w:tc>
          <w:tcPr>
            <w:tcW w:w="1447" w:type="dxa"/>
          </w:tcPr>
          <w:p w14:paraId="5FB89282" w14:textId="41E9D7F4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46D95EC4" w14:textId="2C15AC58" w:rsidR="008E4EEA" w:rsidRPr="00B90562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B90562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B90562">
              <w:rPr>
                <w:rFonts w:cs="B Nazanin"/>
                <w:color w:val="00B0F0"/>
                <w:sz w:val="18"/>
                <w:szCs w:val="18"/>
                <w:lang w:bidi="fa-IR"/>
              </w:rPr>
              <w:t>176</w:t>
            </w:r>
            <w:r w:rsidR="00B90562" w:rsidRPr="00B90562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1C15615E" w14:textId="254945CC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7B4516A8" w14:textId="3173A8A3" w:rsidR="008E4EEA" w:rsidRPr="00F37F59" w:rsidRDefault="00F37F59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4831E20" w14:textId="14FB4F06" w:rsidR="008E4EEA" w:rsidRPr="00F37F59" w:rsidRDefault="00231E15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37F5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</w:tbl>
    <w:p w14:paraId="0B8452FC" w14:textId="593B8106" w:rsidR="00055EE5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36875A3B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050A04F0" w:rsidR="009C1533" w:rsidRPr="00FE20D6" w:rsidRDefault="009C1533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62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" fillcolor="white [3201]" strokecolor="white [3212]" strokeweight=".5pt">
                <v:textbox>
                  <w:txbxContent>
                    <w:p w14:paraId="63B26CC9" w14:textId="050A04F0" w:rsidR="009C1533" w:rsidRPr="00FE20D6" w:rsidRDefault="009C1533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4D9C3405" w:rsidR="00055EE5" w:rsidRDefault="00231E1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6CEC664" wp14:editId="217F99A9">
                <wp:simplePos x="0" y="0"/>
                <wp:positionH relativeFrom="column">
                  <wp:posOffset>1569720</wp:posOffset>
                </wp:positionH>
                <wp:positionV relativeFrom="paragraph">
                  <wp:posOffset>5080</wp:posOffset>
                </wp:positionV>
                <wp:extent cx="1593850" cy="225425"/>
                <wp:effectExtent l="0" t="0" r="25400" b="22225"/>
                <wp:wrapSquare wrapText="bothSides"/>
                <wp:docPr id="2013431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5F9E" w14:textId="62BFBB77" w:rsidR="00231E15" w:rsidRPr="00167CBE" w:rsidRDefault="00231E15" w:rsidP="00231E15">
                            <w:pPr>
                              <w:rPr>
                                <w:color w:val="00B050"/>
                              </w:rPr>
                            </w:pPr>
                            <w:r w:rsidRPr="00503B7C">
                              <w:rPr>
                                <w:color w:val="7030A0"/>
                              </w:rPr>
                              <w:t>(t = 26)</w:t>
                            </w:r>
                            <w:r w:rsidR="00F37F59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F37F59" w:rsidRPr="00F37F59">
                              <w:rPr>
                                <w:color w:val="00B0F0"/>
                              </w:rPr>
                              <w:t>(t=30)</w:t>
                            </w:r>
                            <w:r w:rsidR="0080000B">
                              <w:rPr>
                                <w:color w:val="00B0F0"/>
                              </w:rPr>
                              <w:t xml:space="preserve"> </w:t>
                            </w:r>
                            <w:r w:rsidR="0080000B" w:rsidRPr="00503B7C">
                              <w:rPr>
                                <w:color w:val="CC6600"/>
                              </w:rPr>
                              <w:t>(t = 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C664" id="_x0000_s1063" type="#_x0000_t202" style="position:absolute;left:0;text-align:left;margin-left:123.6pt;margin-top:.4pt;width:125.5pt;height:17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">
                <v:textbox>
                  <w:txbxContent>
                    <w:p w14:paraId="274F5F9E" w14:textId="62BFBB77" w:rsidR="00231E15" w:rsidRPr="00167CBE" w:rsidRDefault="00231E15" w:rsidP="00231E15">
                      <w:pPr>
                        <w:rPr>
                          <w:color w:val="00B050"/>
                        </w:rPr>
                      </w:pPr>
                      <w:r w:rsidRPr="00503B7C">
                        <w:rPr>
                          <w:color w:val="7030A0"/>
                        </w:rPr>
                        <w:t>(t = 26)</w:t>
                      </w:r>
                      <w:r w:rsidR="00F37F59">
                        <w:rPr>
                          <w:color w:val="7030A0"/>
                        </w:rPr>
                        <w:t xml:space="preserve"> </w:t>
                      </w:r>
                      <w:r w:rsidR="00F37F59" w:rsidRPr="00F37F59">
                        <w:rPr>
                          <w:color w:val="00B0F0"/>
                        </w:rPr>
                        <w:t>(t=30)</w:t>
                      </w:r>
                      <w:r w:rsidR="0080000B">
                        <w:rPr>
                          <w:color w:val="00B0F0"/>
                        </w:rPr>
                        <w:t xml:space="preserve"> </w:t>
                      </w:r>
                      <w:r w:rsidR="0080000B" w:rsidRPr="00503B7C">
                        <w:rPr>
                          <w:color w:val="CC6600"/>
                        </w:rPr>
                        <w:t>(t = 35)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31B07" w14:textId="503AE2E6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420D500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3A984BC6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0FE56BB" w14:textId="007293F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7A8201" w14:textId="27B2A41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E9929D9" w14:textId="34E75CC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DEE3D5" w14:textId="5CD6D73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330E1E3" w14:textId="7279744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5E178E6" w14:textId="05E7D7D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50F7A1" w14:textId="00F5ED7F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4E83351A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704C760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CE9E190" w14:textId="537F094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79F3F1B9" w14:textId="55412A33" w:rsidR="00055EE5" w:rsidRPr="004C117B" w:rsidRDefault="00DE169B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26DAE26E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158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Default="00DE169B" w:rsidP="00DE169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4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Default="00DE169B" w:rsidP="00DE169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مسیریابی همه مسیریاب‌ها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62C84391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171B5B33" w:rsidR="009F5674" w:rsidRPr="001926AD" w:rsidRDefault="00287A10" w:rsidP="009F5674">
      <w:pPr>
        <w:bidi/>
        <w:jc w:val="both"/>
        <w:rPr>
          <w:rFonts w:cs="B Nazanin"/>
          <w:rtl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8EAAF06" wp14:editId="2020C935">
                <wp:simplePos x="0" y="0"/>
                <wp:positionH relativeFrom="column">
                  <wp:posOffset>1582420</wp:posOffset>
                </wp:positionH>
                <wp:positionV relativeFrom="paragraph">
                  <wp:posOffset>8255</wp:posOffset>
                </wp:positionV>
                <wp:extent cx="1112520" cy="225425"/>
                <wp:effectExtent l="0" t="0" r="11430" b="22225"/>
                <wp:wrapSquare wrapText="bothSides"/>
                <wp:docPr id="1517168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E13E1" w14:textId="651DEC3C" w:rsidR="00287A10" w:rsidRDefault="00287A10" w:rsidP="00287A10">
                            <w:pPr>
                              <w:jc w:val="center"/>
                            </w:pPr>
                            <w:r w:rsidRPr="00503B7C">
                              <w:rPr>
                                <w:color w:val="7030A0"/>
                              </w:rPr>
                              <w:t xml:space="preserve">(t = </w:t>
                            </w:r>
                            <w:r w:rsidR="00152400">
                              <w:rPr>
                                <w:color w:val="7030A0"/>
                              </w:rPr>
                              <w:t>52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) </w:t>
                            </w:r>
                            <w:r w:rsidRPr="00503B7C">
                              <w:rPr>
                                <w:color w:val="CC6600"/>
                              </w:rPr>
                              <w:t xml:space="preserve">(t = </w:t>
                            </w:r>
                            <w:r w:rsidR="00152400">
                              <w:rPr>
                                <w:color w:val="CC6600"/>
                              </w:rPr>
                              <w:t>70</w:t>
                            </w:r>
                            <w:r w:rsidRPr="00503B7C">
                              <w:rPr>
                                <w:color w:val="CC6600"/>
                              </w:rPr>
                              <w:t>)</w:t>
                            </w:r>
                          </w:p>
                          <w:p w14:paraId="41118CFD" w14:textId="77777777" w:rsidR="00287A10" w:rsidRPr="00167CBE" w:rsidRDefault="00287A10" w:rsidP="00287A10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AF06" id="_x0000_s1065" type="#_x0000_t202" style="position:absolute;left:0;text-align:left;margin-left:124.6pt;margin-top:.65pt;width:87.6pt;height:17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">
                <v:textbox>
                  <w:txbxContent>
                    <w:p w14:paraId="23CE13E1" w14:textId="651DEC3C" w:rsidR="00287A10" w:rsidRDefault="00287A10" w:rsidP="00287A10">
                      <w:pPr>
                        <w:jc w:val="center"/>
                      </w:pPr>
                      <w:r w:rsidRPr="00503B7C">
                        <w:rPr>
                          <w:color w:val="7030A0"/>
                        </w:rPr>
                        <w:t xml:space="preserve">(t = </w:t>
                      </w:r>
                      <w:r w:rsidR="00152400">
                        <w:rPr>
                          <w:color w:val="7030A0"/>
                        </w:rPr>
                        <w:t>52</w:t>
                      </w:r>
                      <w:r w:rsidRPr="00503B7C">
                        <w:rPr>
                          <w:color w:val="7030A0"/>
                        </w:rPr>
                        <w:t xml:space="preserve">) </w:t>
                      </w:r>
                      <w:r w:rsidRPr="00503B7C">
                        <w:rPr>
                          <w:color w:val="CC6600"/>
                        </w:rPr>
                        <w:t xml:space="preserve">(t = </w:t>
                      </w:r>
                      <w:r w:rsidR="00152400">
                        <w:rPr>
                          <w:color w:val="CC6600"/>
                        </w:rPr>
                        <w:t>70</w:t>
                      </w:r>
                      <w:r w:rsidRPr="00503B7C">
                        <w:rPr>
                          <w:color w:val="CC6600"/>
                        </w:rPr>
                        <w:t>)</w:t>
                      </w:r>
                    </w:p>
                    <w:p w14:paraId="41118CFD" w14:textId="77777777" w:rsidR="00287A10" w:rsidRPr="00167CBE" w:rsidRDefault="00287A10" w:rsidP="00287A10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D4DBBC8" wp14:editId="6CD5528E">
                <wp:simplePos x="0" y="0"/>
                <wp:positionH relativeFrom="column">
                  <wp:posOffset>4933950</wp:posOffset>
                </wp:positionH>
                <wp:positionV relativeFrom="paragraph">
                  <wp:posOffset>33020</wp:posOffset>
                </wp:positionV>
                <wp:extent cx="1405890" cy="225425"/>
                <wp:effectExtent l="0" t="0" r="22860" b="22225"/>
                <wp:wrapSquare wrapText="bothSides"/>
                <wp:docPr id="721591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618F9" w14:textId="7ADFAAB6" w:rsidR="00287A10" w:rsidRPr="00F37F59" w:rsidRDefault="00287A10" w:rsidP="00287A1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(t=</w:t>
                            </w:r>
                            <w:r w:rsidR="00152400">
                              <w:rPr>
                                <w:color w:val="00B050"/>
                              </w:rPr>
                              <w:t>50</w:t>
                            </w:r>
                            <w:r>
                              <w:rPr>
                                <w:color w:val="00B050"/>
                              </w:rPr>
                              <w:t xml:space="preserve">) </w:t>
                            </w:r>
                            <w:r w:rsidRPr="00F37F59">
                              <w:rPr>
                                <w:color w:val="00B0F0"/>
                              </w:rPr>
                              <w:t>(t=</w:t>
                            </w:r>
                            <w:r w:rsidR="00152400">
                              <w:rPr>
                                <w:color w:val="00B0F0"/>
                              </w:rPr>
                              <w:t>60</w:t>
                            </w:r>
                            <w:r w:rsidRPr="00F37F59">
                              <w:rPr>
                                <w:color w:val="00B0F0"/>
                              </w:rPr>
                              <w:t>)</w:t>
                            </w: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F37F59">
                              <w:rPr>
                                <w:color w:val="FF0000"/>
                              </w:rPr>
                              <w:t>(t=</w:t>
                            </w:r>
                            <w:r w:rsidR="00152400">
                              <w:rPr>
                                <w:color w:val="FF0000"/>
                              </w:rPr>
                              <w:t>64</w:t>
                            </w:r>
                            <w:r w:rsidRPr="00F37F59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0F58EFDD" w14:textId="77777777" w:rsidR="00287A10" w:rsidRPr="00167CBE" w:rsidRDefault="00287A10" w:rsidP="00287A10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BBC8" id="_x0000_s1066" type="#_x0000_t202" style="position:absolute;left:0;text-align:left;margin-left:388.5pt;margin-top:2.6pt;width:110.7pt;height:17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">
                <v:textbox>
                  <w:txbxContent>
                    <w:p w14:paraId="4DE618F9" w14:textId="7ADFAAB6" w:rsidR="00287A10" w:rsidRPr="00F37F59" w:rsidRDefault="00287A10" w:rsidP="00287A1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B050"/>
                        </w:rPr>
                        <w:t>(t=</w:t>
                      </w:r>
                      <w:r w:rsidR="00152400">
                        <w:rPr>
                          <w:color w:val="00B050"/>
                        </w:rPr>
                        <w:t>50</w:t>
                      </w:r>
                      <w:r>
                        <w:rPr>
                          <w:color w:val="00B050"/>
                        </w:rPr>
                        <w:t xml:space="preserve">) </w:t>
                      </w:r>
                      <w:r w:rsidRPr="00F37F59">
                        <w:rPr>
                          <w:color w:val="00B0F0"/>
                        </w:rPr>
                        <w:t>(t=</w:t>
                      </w:r>
                      <w:r w:rsidR="00152400">
                        <w:rPr>
                          <w:color w:val="00B0F0"/>
                        </w:rPr>
                        <w:t>60</w:t>
                      </w:r>
                      <w:r w:rsidRPr="00F37F59">
                        <w:rPr>
                          <w:color w:val="00B0F0"/>
                        </w:rPr>
                        <w:t>)</w:t>
                      </w:r>
                      <w:r>
                        <w:rPr>
                          <w:color w:val="00B0F0"/>
                        </w:rPr>
                        <w:t xml:space="preserve"> </w:t>
                      </w:r>
                      <w:r w:rsidRPr="00F37F59">
                        <w:rPr>
                          <w:color w:val="FF0000"/>
                        </w:rPr>
                        <w:t>(t=</w:t>
                      </w:r>
                      <w:r w:rsidR="00152400">
                        <w:rPr>
                          <w:color w:val="FF0000"/>
                        </w:rPr>
                        <w:t>64</w:t>
                      </w:r>
                      <w:r w:rsidRPr="00F37F59">
                        <w:rPr>
                          <w:color w:val="FF0000"/>
                        </w:rPr>
                        <w:t>)</w:t>
                      </w:r>
                    </w:p>
                    <w:p w14:paraId="0F58EFDD" w14:textId="77777777" w:rsidR="00287A10" w:rsidRPr="00167CBE" w:rsidRDefault="00287A10" w:rsidP="00287A10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0F3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3D91C99C">
                <wp:simplePos x="0" y="0"/>
                <wp:positionH relativeFrom="column">
                  <wp:posOffset>646461</wp:posOffset>
                </wp:positionH>
                <wp:positionV relativeFrom="paragraph">
                  <wp:posOffset>58745</wp:posOffset>
                </wp:positionV>
                <wp:extent cx="1636838" cy="258445"/>
                <wp:effectExtent l="0" t="0" r="20955" b="273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A7D3F" w14:textId="0B5916BA" w:rsidR="009F5674" w:rsidRPr="009C0F3B" w:rsidRDefault="009F5674" w:rsidP="00DE169B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 w:rsidRPr="004C117B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7" type="#_x0000_t202" style="position:absolute;left:0;text-align:left;margin-left:50.9pt;margin-top:4.65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" fillcolor="white [3201]" strokecolor="white [3212]" strokeweight=".5pt">
                <v:textbox>
                  <w:txbxContent>
                    <w:p w14:paraId="484A7D3F" w14:textId="0B5916BA" w:rsidR="009F5674" w:rsidRPr="009C0F3B" w:rsidRDefault="009F5674" w:rsidP="00DE169B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 w:rsidRPr="004C117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71C84683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2730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4388E" w14:textId="1582592C" w:rsidR="009F5674" w:rsidRPr="004672C8" w:rsidRDefault="009F5674" w:rsidP="009F5674">
                            <w:pPr>
                              <w:jc w:val="center"/>
                              <w:rPr>
                                <w:color w:val="C0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8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" fillcolor="white [3201]" strokecolor="white [3212]" strokeweight=".5pt">
                <v:textbox>
                  <w:txbxContent>
                    <w:p w14:paraId="6394388E" w14:textId="1582592C" w:rsidR="009F5674" w:rsidRPr="004672C8" w:rsidRDefault="009F5674" w:rsidP="009F5674">
                      <w:pPr>
                        <w:jc w:val="center"/>
                        <w:rPr>
                          <w:color w:val="C0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412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4"/>
        <w:gridCol w:w="696"/>
        <w:gridCol w:w="569"/>
        <w:gridCol w:w="1046"/>
      </w:tblGrid>
      <w:tr w:rsidR="009F5674" w14:paraId="2D9B7A28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484BBC5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6324396C" w14:textId="4F44A283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FBBE1A9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65CD1324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7644AEF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9F5674" w14:paraId="4D9A7EB2" w14:textId="77777777" w:rsidTr="00CF4B86">
        <w:trPr>
          <w:trHeight w:val="278"/>
        </w:trPr>
        <w:tc>
          <w:tcPr>
            <w:tcW w:w="934" w:type="dxa"/>
          </w:tcPr>
          <w:p w14:paraId="40AA2760" w14:textId="63C9A2A1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5AB5555B" w14:textId="6EE24A76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99868D5" w14:textId="7219BE74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66FABF58" w14:textId="73C04A83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C8B787F" w14:textId="2FCD295C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9F5674" w14:paraId="24015B78" w14:textId="77777777" w:rsidTr="00CF4B86">
        <w:trPr>
          <w:trHeight w:val="278"/>
        </w:trPr>
        <w:tc>
          <w:tcPr>
            <w:tcW w:w="934" w:type="dxa"/>
          </w:tcPr>
          <w:p w14:paraId="3AFB5558" w14:textId="4970D992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5705F346" w14:textId="551F94BF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A52AA43" w14:textId="60AC6A11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705A7A0B" w14:textId="32F76B24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A08F08E" w14:textId="6CB88D5B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9F5674" w14:paraId="589A2096" w14:textId="77777777" w:rsidTr="00CF4B86">
        <w:trPr>
          <w:trHeight w:val="278"/>
        </w:trPr>
        <w:tc>
          <w:tcPr>
            <w:tcW w:w="934" w:type="dxa"/>
          </w:tcPr>
          <w:p w14:paraId="631EC2F0" w14:textId="0957A323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2E2961CE" w14:textId="32BFC649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499F5E7" w14:textId="516DE6D1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217B5F22" w14:textId="77C427A2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14FD6861" w14:textId="7F13BB37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9F5674" w14:paraId="17EC6794" w14:textId="77777777" w:rsidTr="00CF4B86">
        <w:trPr>
          <w:trHeight w:val="278"/>
        </w:trPr>
        <w:tc>
          <w:tcPr>
            <w:tcW w:w="934" w:type="dxa"/>
          </w:tcPr>
          <w:p w14:paraId="2BE1020B" w14:textId="021A3B2D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72183AE2" w14:textId="24926C5B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697D69B" w14:textId="003CB533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2A10BE5E" w14:textId="3B316C6F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F63EF9E" w14:textId="33022132" w:rsidR="009F5674" w:rsidRPr="00287A10" w:rsidRDefault="00287A10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tblpY="140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DE169B" w:rsidRPr="004C117B" w14:paraId="472150DA" w14:textId="77777777" w:rsidTr="00DE169B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3BC57141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09693E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BB4846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6747E61D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C53D50E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E169B" w:rsidRPr="004C117B" w14:paraId="7213040E" w14:textId="77777777" w:rsidTr="00DE169B">
        <w:trPr>
          <w:trHeight w:val="278"/>
        </w:trPr>
        <w:tc>
          <w:tcPr>
            <w:tcW w:w="1113" w:type="dxa"/>
          </w:tcPr>
          <w:p w14:paraId="6427A212" w14:textId="60C61D03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5F817570" w14:textId="7C9CF7AC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="00607D77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04832EEB" w14:textId="68633312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4" w:type="dxa"/>
          </w:tcPr>
          <w:p w14:paraId="37ABB00F" w14:textId="008C3FBA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08DFC40" w14:textId="270721D1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DE169B" w:rsidRPr="004C117B" w14:paraId="4B6E153A" w14:textId="77777777" w:rsidTr="00DE169B">
        <w:trPr>
          <w:trHeight w:val="278"/>
        </w:trPr>
        <w:tc>
          <w:tcPr>
            <w:tcW w:w="1113" w:type="dxa"/>
          </w:tcPr>
          <w:p w14:paraId="5E8F8100" w14:textId="3A1F6082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254B6D7" w14:textId="2F37592D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="00607D77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6F727C7" w14:textId="40AB2822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4" w:type="dxa"/>
          </w:tcPr>
          <w:p w14:paraId="12BDD6AF" w14:textId="1F757AD8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7E1C5CD" w14:textId="57A925EB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DE169B" w:rsidRPr="004C117B" w14:paraId="3B985E05" w14:textId="77777777" w:rsidTr="00DE169B">
        <w:trPr>
          <w:trHeight w:val="278"/>
        </w:trPr>
        <w:tc>
          <w:tcPr>
            <w:tcW w:w="1113" w:type="dxa"/>
          </w:tcPr>
          <w:p w14:paraId="59311E0C" w14:textId="2B53E85D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C5A933E" w14:textId="32762F0E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="00607D77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9CF860B" w14:textId="012F7E17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654" w:type="dxa"/>
          </w:tcPr>
          <w:p w14:paraId="395629A4" w14:textId="78F673C1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98843A8" w14:textId="0F207DCB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DE169B" w:rsidRPr="004C117B" w14:paraId="38FDE355" w14:textId="77777777" w:rsidTr="00DE169B">
        <w:trPr>
          <w:trHeight w:val="278"/>
        </w:trPr>
        <w:tc>
          <w:tcPr>
            <w:tcW w:w="1113" w:type="dxa"/>
          </w:tcPr>
          <w:p w14:paraId="5F5BC56C" w14:textId="4D05FD51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5EB1B7BE" w14:textId="4047A862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="00607D77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62E2E95C" w14:textId="1ED7E104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654" w:type="dxa"/>
          </w:tcPr>
          <w:p w14:paraId="361F597F" w14:textId="21C39CCD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BB92644" w14:textId="6C868AEB" w:rsidR="00DE169B" w:rsidRPr="00287A10" w:rsidRDefault="00287A10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5F59A3B8" w14:textId="5F7BCD6E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CEAC315" w14:textId="3FD71B93" w:rsidR="009F5674" w:rsidRPr="004C117B" w:rsidRDefault="00287A10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5E6B0C5" wp14:editId="17FA95AC">
                <wp:simplePos x="0" y="0"/>
                <wp:positionH relativeFrom="column">
                  <wp:posOffset>5008880</wp:posOffset>
                </wp:positionH>
                <wp:positionV relativeFrom="paragraph">
                  <wp:posOffset>120650</wp:posOffset>
                </wp:positionV>
                <wp:extent cx="1405890" cy="225425"/>
                <wp:effectExtent l="0" t="0" r="22860" b="22225"/>
                <wp:wrapSquare wrapText="bothSides"/>
                <wp:docPr id="2001005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B3CC" w14:textId="7D10B98A" w:rsidR="00287A10" w:rsidRPr="00F37F59" w:rsidRDefault="00287A10" w:rsidP="00287A1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(t=</w:t>
                            </w:r>
                            <w:r w:rsidR="00152400">
                              <w:rPr>
                                <w:color w:val="00B050"/>
                              </w:rPr>
                              <w:t>50</w:t>
                            </w:r>
                            <w:r>
                              <w:rPr>
                                <w:color w:val="00B050"/>
                              </w:rPr>
                              <w:t xml:space="preserve">) </w:t>
                            </w:r>
                            <w:r w:rsidRPr="00F37F59">
                              <w:rPr>
                                <w:color w:val="FF0000"/>
                              </w:rPr>
                              <w:t>(t=</w:t>
                            </w:r>
                            <w:r w:rsidR="00152400">
                              <w:rPr>
                                <w:color w:val="FF0000"/>
                              </w:rPr>
                              <w:t>64</w:t>
                            </w:r>
                            <w:r w:rsidRPr="00F37F59">
                              <w:rPr>
                                <w:color w:val="FF0000"/>
                              </w:rPr>
                              <w:t xml:space="preserve">) </w:t>
                            </w:r>
                          </w:p>
                          <w:p w14:paraId="63644218" w14:textId="77777777" w:rsidR="00287A10" w:rsidRDefault="00287A10" w:rsidP="00287A10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18487A46" w14:textId="77777777" w:rsidR="00287A10" w:rsidRPr="00167CBE" w:rsidRDefault="00287A10" w:rsidP="00287A10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B0C5" id="_x0000_s1069" type="#_x0000_t202" style="position:absolute;left:0;text-align:left;margin-left:394.4pt;margin-top:9.5pt;width:110.7pt;height:17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">
                <v:textbox>
                  <w:txbxContent>
                    <w:p w14:paraId="009EB3CC" w14:textId="7D10B98A" w:rsidR="00287A10" w:rsidRPr="00F37F59" w:rsidRDefault="00287A10" w:rsidP="00287A1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B050"/>
                        </w:rPr>
                        <w:t>(t=</w:t>
                      </w:r>
                      <w:r w:rsidR="00152400">
                        <w:rPr>
                          <w:color w:val="00B050"/>
                        </w:rPr>
                        <w:t>50</w:t>
                      </w:r>
                      <w:r>
                        <w:rPr>
                          <w:color w:val="00B050"/>
                        </w:rPr>
                        <w:t xml:space="preserve">) </w:t>
                      </w:r>
                      <w:r w:rsidRPr="00F37F59">
                        <w:rPr>
                          <w:color w:val="FF0000"/>
                        </w:rPr>
                        <w:t>(t=</w:t>
                      </w:r>
                      <w:r w:rsidR="00152400">
                        <w:rPr>
                          <w:color w:val="FF0000"/>
                        </w:rPr>
                        <w:t>64</w:t>
                      </w:r>
                      <w:r w:rsidRPr="00F37F59">
                        <w:rPr>
                          <w:color w:val="FF0000"/>
                        </w:rPr>
                        <w:t xml:space="preserve">) </w:t>
                      </w:r>
                    </w:p>
                    <w:p w14:paraId="63644218" w14:textId="77777777" w:rsidR="00287A10" w:rsidRDefault="00287A10" w:rsidP="00287A10">
                      <w:pPr>
                        <w:rPr>
                          <w:color w:val="00B050"/>
                        </w:rPr>
                      </w:pPr>
                    </w:p>
                    <w:p w14:paraId="18487A46" w14:textId="77777777" w:rsidR="00287A10" w:rsidRPr="00167CBE" w:rsidRDefault="00287A10" w:rsidP="00287A10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3F7D783" wp14:editId="424441FE">
                <wp:simplePos x="0" y="0"/>
                <wp:positionH relativeFrom="column">
                  <wp:posOffset>1632585</wp:posOffset>
                </wp:positionH>
                <wp:positionV relativeFrom="paragraph">
                  <wp:posOffset>153035</wp:posOffset>
                </wp:positionV>
                <wp:extent cx="1017905" cy="225425"/>
                <wp:effectExtent l="0" t="0" r="10795" b="22225"/>
                <wp:wrapSquare wrapText="bothSides"/>
                <wp:docPr id="256837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695B" w14:textId="061700ED" w:rsidR="00287A10" w:rsidRPr="00F37F59" w:rsidRDefault="00287A10" w:rsidP="00287A10">
                            <w:pPr>
                              <w:rPr>
                                <w:color w:val="FF0000"/>
                              </w:rPr>
                            </w:pPr>
                            <w:r w:rsidRPr="00F37F59">
                              <w:rPr>
                                <w:color w:val="FF0000"/>
                              </w:rPr>
                              <w:t>(t=</w:t>
                            </w:r>
                            <w:r w:rsidR="00152400">
                              <w:rPr>
                                <w:color w:val="FF0000"/>
                              </w:rPr>
                              <w:t>64</w:t>
                            </w:r>
                            <w:r w:rsidRPr="00F37F59">
                              <w:rPr>
                                <w:color w:val="FF0000"/>
                              </w:rPr>
                              <w:t xml:space="preserve">) </w:t>
                            </w:r>
                            <w:r w:rsidRPr="00503B7C">
                              <w:rPr>
                                <w:color w:val="CC6600"/>
                              </w:rPr>
                              <w:t xml:space="preserve">(t = </w:t>
                            </w:r>
                            <w:r w:rsidR="00152400">
                              <w:rPr>
                                <w:color w:val="CC6600"/>
                              </w:rPr>
                              <w:t>70</w:t>
                            </w:r>
                            <w:r w:rsidRPr="00503B7C">
                              <w:rPr>
                                <w:color w:val="CC66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D783" id="_x0000_s1070" type="#_x0000_t202" style="position:absolute;left:0;text-align:left;margin-left:128.55pt;margin-top:12.05pt;width:80.15pt;height:17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">
                <v:textbox>
                  <w:txbxContent>
                    <w:p w14:paraId="7E01695B" w14:textId="061700ED" w:rsidR="00287A10" w:rsidRPr="00F37F59" w:rsidRDefault="00287A10" w:rsidP="00287A10">
                      <w:pPr>
                        <w:rPr>
                          <w:color w:val="FF0000"/>
                        </w:rPr>
                      </w:pPr>
                      <w:r w:rsidRPr="00F37F59">
                        <w:rPr>
                          <w:color w:val="FF0000"/>
                        </w:rPr>
                        <w:t>(t=</w:t>
                      </w:r>
                      <w:r w:rsidR="00152400">
                        <w:rPr>
                          <w:color w:val="FF0000"/>
                        </w:rPr>
                        <w:t>64</w:t>
                      </w:r>
                      <w:r w:rsidRPr="00F37F59">
                        <w:rPr>
                          <w:color w:val="FF0000"/>
                        </w:rPr>
                        <w:t xml:space="preserve">) </w:t>
                      </w:r>
                      <w:r w:rsidRPr="00503B7C">
                        <w:rPr>
                          <w:color w:val="CC6600"/>
                        </w:rPr>
                        <w:t xml:space="preserve">(t = </w:t>
                      </w:r>
                      <w:r w:rsidR="00152400">
                        <w:rPr>
                          <w:color w:val="CC6600"/>
                        </w:rPr>
                        <w:t>70</w:t>
                      </w:r>
                      <w:r w:rsidRPr="00503B7C">
                        <w:rPr>
                          <w:color w:val="CC66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69B"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436E5A10">
                <wp:simplePos x="0" y="0"/>
                <wp:positionH relativeFrom="column">
                  <wp:posOffset>4079727</wp:posOffset>
                </wp:positionH>
                <wp:positionV relativeFrom="paragraph">
                  <wp:posOffset>139936</wp:posOffset>
                </wp:positionV>
                <wp:extent cx="1647855" cy="258445"/>
                <wp:effectExtent l="0" t="0" r="28575" b="2730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74E1" w14:textId="36EF5205" w:rsidR="009F5674" w:rsidRPr="00AC00ED" w:rsidRDefault="009F5674" w:rsidP="009F5674">
                            <w:pPr>
                              <w:jc w:val="center"/>
                              <w:rPr>
                                <w:color w:val="7030A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71" type="#_x0000_t202" style="position:absolute;left:0;text-align:left;margin-left:321.25pt;margin-top:11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" fillcolor="white [3201]" strokecolor="white [3212]" strokeweight=".5pt">
                <v:textbox>
                  <w:txbxContent>
                    <w:p w14:paraId="454D74E1" w14:textId="36EF5205" w:rsidR="009F5674" w:rsidRPr="00AC00ED" w:rsidRDefault="009F5674" w:rsidP="009F5674">
                      <w:pPr>
                        <w:jc w:val="center"/>
                        <w:rPr>
                          <w:color w:val="7030A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</w:p>
                  </w:txbxContent>
                </v:textbox>
              </v:shape>
            </w:pict>
          </mc:Fallback>
        </mc:AlternateContent>
      </w:r>
      <w:r w:rsidR="00DE169B"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40D599B0">
                <wp:simplePos x="0" y="0"/>
                <wp:positionH relativeFrom="column">
                  <wp:posOffset>688798</wp:posOffset>
                </wp:positionH>
                <wp:positionV relativeFrom="paragraph">
                  <wp:posOffset>139936</wp:posOffset>
                </wp:positionV>
                <wp:extent cx="1647028" cy="258445"/>
                <wp:effectExtent l="0" t="0" r="10795" b="273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2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3B5AC" w14:textId="5979F66B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Pr="004C117B"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72" type="#_x0000_t202" style="position:absolute;left:0;text-align:left;margin-left:54.25pt;margin-top:11pt;width:129.7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" fillcolor="white [3201]" strokecolor="white [3212]" strokeweight=".5pt">
                <v:textbox>
                  <w:txbxContent>
                    <w:p w14:paraId="6CB3B5AC" w14:textId="5979F66B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Pr="004C117B"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4AAC0F" w14:textId="70DE0500" w:rsidR="009F5674" w:rsidRPr="004C117B" w:rsidRDefault="00287A10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855D22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D8FFCCC" wp14:editId="0DA956E4">
                <wp:simplePos x="0" y="0"/>
                <wp:positionH relativeFrom="column">
                  <wp:posOffset>1809750</wp:posOffset>
                </wp:positionH>
                <wp:positionV relativeFrom="paragraph">
                  <wp:posOffset>1470660</wp:posOffset>
                </wp:positionV>
                <wp:extent cx="1593850" cy="225425"/>
                <wp:effectExtent l="0" t="0" r="25400" b="22225"/>
                <wp:wrapSquare wrapText="bothSides"/>
                <wp:docPr id="2103570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7376" w14:textId="7F8D5365" w:rsidR="00287A10" w:rsidRPr="00167CBE" w:rsidRDefault="00287A10" w:rsidP="00287A10">
                            <w:pPr>
                              <w:rPr>
                                <w:color w:val="00B050"/>
                              </w:rPr>
                            </w:pPr>
                            <w:r w:rsidRPr="00503B7C">
                              <w:rPr>
                                <w:color w:val="7030A0"/>
                              </w:rPr>
                              <w:t xml:space="preserve">(t = </w:t>
                            </w:r>
                            <w:r w:rsidR="00152400">
                              <w:rPr>
                                <w:color w:val="7030A0"/>
                              </w:rPr>
                              <w:t>52</w:t>
                            </w:r>
                            <w:r w:rsidRPr="00503B7C">
                              <w:rPr>
                                <w:color w:val="7030A0"/>
                              </w:rPr>
                              <w:t>)</w:t>
                            </w:r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F37F59">
                              <w:rPr>
                                <w:color w:val="00B0F0"/>
                              </w:rPr>
                              <w:t>(t=</w:t>
                            </w:r>
                            <w:r w:rsidR="00152400">
                              <w:rPr>
                                <w:color w:val="00B0F0"/>
                              </w:rPr>
                              <w:t>60</w:t>
                            </w:r>
                            <w:r w:rsidRPr="00F37F59">
                              <w:rPr>
                                <w:color w:val="00B0F0"/>
                              </w:rPr>
                              <w:t>)</w:t>
                            </w: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503B7C">
                              <w:rPr>
                                <w:color w:val="CC6600"/>
                              </w:rPr>
                              <w:t xml:space="preserve">(t = </w:t>
                            </w:r>
                            <w:r w:rsidR="00152400">
                              <w:rPr>
                                <w:color w:val="CC6600"/>
                              </w:rPr>
                              <w:t>70</w:t>
                            </w:r>
                            <w:r w:rsidRPr="00503B7C">
                              <w:rPr>
                                <w:color w:val="CC66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FCCC" id="_x0000_s1073" type="#_x0000_t202" style="position:absolute;left:0;text-align:left;margin-left:142.5pt;margin-top:115.8pt;width:125.5pt;height:17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">
                <v:textbox>
                  <w:txbxContent>
                    <w:p w14:paraId="7C847376" w14:textId="7F8D5365" w:rsidR="00287A10" w:rsidRPr="00167CBE" w:rsidRDefault="00287A10" w:rsidP="00287A10">
                      <w:pPr>
                        <w:rPr>
                          <w:color w:val="00B050"/>
                        </w:rPr>
                      </w:pPr>
                      <w:r w:rsidRPr="00503B7C">
                        <w:rPr>
                          <w:color w:val="7030A0"/>
                        </w:rPr>
                        <w:t xml:space="preserve">(t = </w:t>
                      </w:r>
                      <w:r w:rsidR="00152400">
                        <w:rPr>
                          <w:color w:val="7030A0"/>
                        </w:rPr>
                        <w:t>52</w:t>
                      </w:r>
                      <w:r w:rsidRPr="00503B7C">
                        <w:rPr>
                          <w:color w:val="7030A0"/>
                        </w:rPr>
                        <w:t>)</w:t>
                      </w:r>
                      <w:r>
                        <w:rPr>
                          <w:color w:val="7030A0"/>
                        </w:rPr>
                        <w:t xml:space="preserve"> </w:t>
                      </w:r>
                      <w:r w:rsidRPr="00F37F59">
                        <w:rPr>
                          <w:color w:val="00B0F0"/>
                        </w:rPr>
                        <w:t>(t=</w:t>
                      </w:r>
                      <w:r w:rsidR="00152400">
                        <w:rPr>
                          <w:color w:val="00B0F0"/>
                        </w:rPr>
                        <w:t>60</w:t>
                      </w:r>
                      <w:r w:rsidRPr="00F37F59">
                        <w:rPr>
                          <w:color w:val="00B0F0"/>
                        </w:rPr>
                        <w:t>)</w:t>
                      </w:r>
                      <w:r>
                        <w:rPr>
                          <w:color w:val="00B0F0"/>
                        </w:rPr>
                        <w:t xml:space="preserve"> </w:t>
                      </w:r>
                      <w:r w:rsidRPr="00503B7C">
                        <w:rPr>
                          <w:color w:val="CC6600"/>
                        </w:rPr>
                        <w:t xml:space="preserve">(t = </w:t>
                      </w:r>
                      <w:r w:rsidR="00152400">
                        <w:rPr>
                          <w:color w:val="CC6600"/>
                        </w:rPr>
                        <w:t>70</w:t>
                      </w:r>
                      <w:r w:rsidRPr="00503B7C">
                        <w:rPr>
                          <w:color w:val="CC66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69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008271DA">
                <wp:simplePos x="0" y="0"/>
                <wp:positionH relativeFrom="column">
                  <wp:posOffset>581808</wp:posOffset>
                </wp:positionH>
                <wp:positionV relativeFrom="paragraph">
                  <wp:posOffset>1468460</wp:posOffset>
                </wp:positionV>
                <wp:extent cx="2115820" cy="258445"/>
                <wp:effectExtent l="0" t="0" r="17780" b="2730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BD12" w14:textId="12942C73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74" type="#_x0000_t202" style="position:absolute;left:0;text-align:left;margin-left:45.8pt;margin-top:115.65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" fillcolor="white [3201]" strokecolor="white [3212]" strokeweight=".5pt">
                <v:textbox>
                  <w:txbxContent>
                    <w:p w14:paraId="4789BD12" w14:textId="12942C73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color w:val="FF0000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B79477" w14:textId="7AB0275B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9378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378"/>
        <w:gridCol w:w="696"/>
        <w:gridCol w:w="656"/>
        <w:gridCol w:w="1046"/>
      </w:tblGrid>
      <w:tr w:rsidR="00DE169B" w:rsidRPr="004C117B" w14:paraId="75B56DA0" w14:textId="77777777" w:rsidTr="00DE169B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79619F8C" w14:textId="6717BC8D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132C24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353365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A57A130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CF6728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E169B" w:rsidRPr="004C117B" w14:paraId="1E601DC9" w14:textId="77777777" w:rsidTr="00DE169B">
        <w:trPr>
          <w:trHeight w:val="278"/>
        </w:trPr>
        <w:tc>
          <w:tcPr>
            <w:tcW w:w="984" w:type="dxa"/>
          </w:tcPr>
          <w:p w14:paraId="4C3B9C51" w14:textId="6D7CB8F8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25E8BFBF" w14:textId="75CEB765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D10C093" w14:textId="04149D39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36B8BE77" w14:textId="5D11A50A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86FA6D5" w14:textId="5C52D132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DE169B" w:rsidRPr="004C117B" w14:paraId="19583E92" w14:textId="77777777" w:rsidTr="00DE169B">
        <w:trPr>
          <w:trHeight w:val="278"/>
        </w:trPr>
        <w:tc>
          <w:tcPr>
            <w:tcW w:w="984" w:type="dxa"/>
          </w:tcPr>
          <w:p w14:paraId="68636AC7" w14:textId="64D0E6DF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49044E6D" w14:textId="0BFAB015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5418849" w14:textId="25E033EE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7E162671" w14:textId="08F54681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2CDB9A8" w14:textId="703043A7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DE169B" w:rsidRPr="004C117B" w14:paraId="73DC1695" w14:textId="77777777" w:rsidTr="00DE169B">
        <w:trPr>
          <w:trHeight w:val="278"/>
        </w:trPr>
        <w:tc>
          <w:tcPr>
            <w:tcW w:w="984" w:type="dxa"/>
          </w:tcPr>
          <w:p w14:paraId="69652707" w14:textId="3D35DEB1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68971607" w14:textId="05BFDD6C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734E642" w14:textId="2534E8FC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1372320B" w14:textId="449E7C7C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EF68F17" w14:textId="06A04B5E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DE169B" w:rsidRPr="004C117B" w14:paraId="06B9006B" w14:textId="77777777" w:rsidTr="00DE169B">
        <w:trPr>
          <w:trHeight w:val="278"/>
        </w:trPr>
        <w:tc>
          <w:tcPr>
            <w:tcW w:w="984" w:type="dxa"/>
          </w:tcPr>
          <w:p w14:paraId="5D5B38EE" w14:textId="56ACF26F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0FA3E465" w14:textId="76B28870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9900FF"/>
                <w:sz w:val="18"/>
                <w:szCs w:val="18"/>
                <w:lang w:bidi="fa-IR"/>
              </w:rPr>
              <w:t>180</w:t>
            </w:r>
            <w:r w:rsidRPr="00152400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D7DB9AE" w14:textId="79DAD5DF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7B490A85" w14:textId="0F1A6EAD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C258701" w14:textId="4E7805A0" w:rsidR="00DE169B" w:rsidRPr="00152400" w:rsidRDefault="00152400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</w:tbl>
    <w:p w14:paraId="69C76AFA" w14:textId="66EDD6BD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25FD92E" w14:textId="49FD9A1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46CA62D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6899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4C117B" w:rsidRPr="004C117B" w14:paraId="25A26C0C" w14:textId="77777777" w:rsidTr="00FE0B30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049CB50F" w14:textId="0E359BB3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ADAA28C" w14:textId="7450C91E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09A7AC7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4164D452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432383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4C117B" w:rsidRPr="004C117B" w14:paraId="31B73C54" w14:textId="77777777" w:rsidTr="00FE0B30">
        <w:trPr>
          <w:trHeight w:val="278"/>
        </w:trPr>
        <w:tc>
          <w:tcPr>
            <w:tcW w:w="1068" w:type="dxa"/>
          </w:tcPr>
          <w:p w14:paraId="6317BD55" w14:textId="1D5EC875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20C74FD4" w14:textId="7FC0DE8B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4E4BB7" w14:textId="1471C95A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BBB5AD5" w14:textId="435CEF6F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D9895CB" w14:textId="0B72FB53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4C117B" w:rsidRPr="004C117B" w14:paraId="344C95C8" w14:textId="77777777" w:rsidTr="00FE0B30">
        <w:trPr>
          <w:trHeight w:val="278"/>
        </w:trPr>
        <w:tc>
          <w:tcPr>
            <w:tcW w:w="1068" w:type="dxa"/>
          </w:tcPr>
          <w:p w14:paraId="5D92231A" w14:textId="583CEB79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4A598C50" w14:textId="0F8C11D4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6868BA2B" w14:textId="6C46316C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14BAED0C" w14:textId="5F5A571B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224AEA3" w14:textId="55205B2B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4C117B" w:rsidRPr="004C117B" w14:paraId="3938A1C9" w14:textId="77777777" w:rsidTr="00FE0B30">
        <w:trPr>
          <w:trHeight w:val="278"/>
        </w:trPr>
        <w:tc>
          <w:tcPr>
            <w:tcW w:w="1068" w:type="dxa"/>
          </w:tcPr>
          <w:p w14:paraId="791AE914" w14:textId="342258ED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186C92CA" w14:textId="20EBA36D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847FFDD" w14:textId="5BE2F11F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1D2F88C5" w14:textId="27CC993A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39EABFB" w14:textId="55566D6A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4C117B" w:rsidRPr="004C117B" w14:paraId="71166714" w14:textId="77777777" w:rsidTr="00FE0B30">
        <w:trPr>
          <w:trHeight w:val="278"/>
        </w:trPr>
        <w:tc>
          <w:tcPr>
            <w:tcW w:w="1068" w:type="dxa"/>
          </w:tcPr>
          <w:p w14:paraId="4CA3818C" w14:textId="24BA3904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7ADB66B" w14:textId="3C6DF8E0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6C4F13" w:rsidRPr="006C4F13">
              <w:rPr>
                <w:rFonts w:cs="B Nazanin"/>
                <w:color w:val="FFC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3C098E" w14:textId="2C4919E4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00474888" w14:textId="6F1F078E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9B648DF" w14:textId="6FB071D1" w:rsidR="009F5674" w:rsidRPr="00152400" w:rsidRDefault="00287A10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15240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690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3"/>
        <w:gridCol w:w="696"/>
        <w:gridCol w:w="570"/>
        <w:gridCol w:w="1046"/>
      </w:tblGrid>
      <w:tr w:rsidR="00CF4B86" w:rsidRPr="004C117B" w14:paraId="29AC7C7D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733D72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AD0AC15" w14:textId="50D4F8D1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2668A15" w14:textId="4AD54EBE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2CC030D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9DBEC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CF4B86" w:rsidRPr="004C117B" w14:paraId="46AEE6C1" w14:textId="77777777" w:rsidTr="00CF4B86">
        <w:trPr>
          <w:trHeight w:val="278"/>
        </w:trPr>
        <w:tc>
          <w:tcPr>
            <w:tcW w:w="934" w:type="dxa"/>
          </w:tcPr>
          <w:p w14:paraId="5930879F" w14:textId="482D403E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35CFD227" w14:textId="35DC80AF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0BDF185" w14:textId="63E8E24E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11E73C82" w14:textId="172A1BC8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F08FBC0" w14:textId="440C3B19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CF4B86" w:rsidRPr="004C117B" w14:paraId="750A1841" w14:textId="77777777" w:rsidTr="00CF4B86">
        <w:trPr>
          <w:trHeight w:val="278"/>
        </w:trPr>
        <w:tc>
          <w:tcPr>
            <w:tcW w:w="934" w:type="dxa"/>
          </w:tcPr>
          <w:p w14:paraId="3ED74EDC" w14:textId="0B066617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64F9121B" w14:textId="683574AD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2387AE3" w14:textId="783EB10F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0BCF3195" w14:textId="45788C84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26ADCFD0" w14:textId="2443F9D6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CF4B86" w:rsidRPr="004C117B" w14:paraId="0E040F6A" w14:textId="77777777" w:rsidTr="00CF4B86">
        <w:trPr>
          <w:trHeight w:val="278"/>
        </w:trPr>
        <w:tc>
          <w:tcPr>
            <w:tcW w:w="934" w:type="dxa"/>
          </w:tcPr>
          <w:p w14:paraId="1F517093" w14:textId="0F87327C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12586DBA" w14:textId="4CFFF1E9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576467E" w14:textId="4B02FEFA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6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057B4C62" w14:textId="3CB37B05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662E01B3" w14:textId="5ED452B8" w:rsidR="009F5674" w:rsidRPr="00287A10" w:rsidRDefault="00287A10" w:rsidP="00287A1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CF4B86" w:rsidRPr="004C117B" w14:paraId="6E91EA5A" w14:textId="77777777" w:rsidTr="00CF4B86">
        <w:trPr>
          <w:trHeight w:val="278"/>
        </w:trPr>
        <w:tc>
          <w:tcPr>
            <w:tcW w:w="934" w:type="dxa"/>
          </w:tcPr>
          <w:p w14:paraId="4CD011C0" w14:textId="50A88661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6545CE16" w14:textId="6E022266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152400" w:rsidRPr="00152400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2000BF1" w14:textId="741AD28C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16D6F040" w14:textId="4C834B34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ECB769B" w14:textId="12763DBB" w:rsidR="009F5674" w:rsidRPr="00287A10" w:rsidRDefault="00287A10" w:rsidP="00287A1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87A10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1405507A" w14:textId="2DB57AA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2D895AA" w14:textId="3002A739" w:rsidR="00CE6654" w:rsidRDefault="00CE6654" w:rsidP="006A670C">
      <w:pPr>
        <w:bidi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مسیریابی هنوز همگرا نشده‌اند، مراحل را تا رسیدن به همگرایی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653C4906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20955" b="266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3DD2" w14:textId="7A2983D2" w:rsidR="00465C37" w:rsidRPr="00A544F8" w:rsidRDefault="00465C37" w:rsidP="00465C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E42894B" w14:textId="4BDBAF65" w:rsidR="00465C37" w:rsidRPr="0093406E" w:rsidRDefault="0093406E" w:rsidP="0093406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93406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تمام روترها، کوتاه ترین مسیر به سایر روترها را در جدول مسیریابی خود دارند پس جدول ها به همگرایی رسیده اند.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75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" fillcolor="white [3201]" strokecolor="black [3213]" strokeweight="1pt">
                <v:textbox inset=",0">
                  <w:txbxContent>
                    <w:p w14:paraId="4E9A3DD2" w14:textId="7A2983D2" w:rsidR="00465C37" w:rsidRPr="00A544F8" w:rsidRDefault="00465C37" w:rsidP="00465C37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E42894B" w14:textId="4BDBAF65" w:rsidR="00465C37" w:rsidRPr="0093406E" w:rsidRDefault="0093406E" w:rsidP="0093406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93406E">
                        <w:rPr>
                          <w:rFonts w:cs="B Nazanin" w:hint="cs"/>
                          <w:rtl/>
                          <w:lang w:bidi="fa-IR"/>
                        </w:rPr>
                        <w:t>تمام روترها، کوتاه ترین مسیر به سایر روترها را در جدول مسیریابی خود دارند پس جدول ها به همگرایی رسیده اند.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30B6AE" w14:textId="5E0C77A1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C720B" wp14:editId="6DD580C3">
                <wp:simplePos x="0" y="0"/>
                <wp:positionH relativeFrom="margin">
                  <wp:align>right</wp:align>
                </wp:positionH>
                <wp:positionV relativeFrom="paragraph">
                  <wp:posOffset>91093</wp:posOffset>
                </wp:positionV>
                <wp:extent cx="6494145" cy="5736566"/>
                <wp:effectExtent l="0" t="0" r="20955" b="1714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5736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98D7" w14:textId="4BCDC080" w:rsidR="006A670C" w:rsidRPr="00A544F8" w:rsidRDefault="006A670C" w:rsidP="006A670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2C25A48" w14:textId="5518FAE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A5F970A" w14:textId="003229E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F7E89DE" w14:textId="547BC24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AD9ABC3" w14:textId="7B9F1C9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9F63A" w14:textId="5907C94A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AC1FAE5" w14:textId="1EC2E2F5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899A96" w14:textId="7AFC2E3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7856632" w14:textId="13AE55D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F21F9" w14:textId="1F670847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B555D2" w14:textId="1DAA44D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81EAC24" w14:textId="3BBEACF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CFEF31A" w14:textId="7BC0DEB8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2D347A" w14:textId="2E42FB1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A6B7B5" w14:textId="48E2703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F90465" w14:textId="392A528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AE16CF" w14:textId="5CADDB6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C65D27" w14:textId="18F0622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8F17855" w14:textId="42A247BE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A72F52" w14:textId="36CF3AD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71088EB" w14:textId="6061782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4BA01A" w14:textId="6E49CBC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1C66D2" w14:textId="7CA136C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FBEEB0C" w14:textId="6A4C104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319B410" w14:textId="0C1D80B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E08B9B" w14:textId="5B58ABF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3C903A8" w14:textId="019E2C5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178CBA" w14:textId="1E7E78D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EF8B97" w14:textId="24CB051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04FA7" w14:textId="0A4C87E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0627F2" w14:textId="48373AE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9DB1DB7" w14:textId="360FA3A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0579DC" w14:textId="1A20B801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3FB1FC" w14:textId="77777777" w:rsidR="006A670C" w:rsidRDefault="006A670C" w:rsidP="006A670C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720B" id="Rectangle 677" o:spid="_x0000_s1076" style="position:absolute;left:0;text-align:left;margin-left:460.15pt;margin-top:7.15pt;width:511.35pt;height:451.7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" fillcolor="white [3201]" strokecolor="black [3213]" strokeweight="1pt">
                <v:textbox inset=",0">
                  <w:txbxContent>
                    <w:p w14:paraId="4B2698D7" w14:textId="4BCDC080" w:rsidR="006A670C" w:rsidRPr="00A544F8" w:rsidRDefault="006A670C" w:rsidP="006A670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2C25A48" w14:textId="5518FAE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A5F970A" w14:textId="003229E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F7E89DE" w14:textId="547BC24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AD9ABC3" w14:textId="7B9F1C9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9F63A" w14:textId="5907C94A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AC1FAE5" w14:textId="1EC2E2F5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899A96" w14:textId="7AFC2E3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7856632" w14:textId="13AE55D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F21F9" w14:textId="1F670847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EB555D2" w14:textId="1DAA44D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81EAC24" w14:textId="3BBEACF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CFEF31A" w14:textId="7BC0DEB8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2D347A" w14:textId="2E42FB1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AA6B7B5" w14:textId="48E2703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F90465" w14:textId="392A528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7AE16CF" w14:textId="5CADDB6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4C65D27" w14:textId="18F0622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8F17855" w14:textId="42A247BE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6A72F52" w14:textId="36CF3AD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71088EB" w14:textId="6061782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64BA01A" w14:textId="6E49CBC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01C66D2" w14:textId="7CA136C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FBEEB0C" w14:textId="6A4C104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319B410" w14:textId="0C1D80B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2E08B9B" w14:textId="5B58ABF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3C903A8" w14:textId="019E2C5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C178CBA" w14:textId="1E7E78D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EF8B97" w14:textId="24CB051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B904FA7" w14:textId="0A4C87E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0627F2" w14:textId="48373AE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9DB1DB7" w14:textId="360FA3A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10579DC" w14:textId="1A20B801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3FB1FC" w14:textId="77777777" w:rsidR="006A670C" w:rsidRDefault="006A670C" w:rsidP="006A670C">
                      <w:pPr>
                        <w:bidi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3F34A" w14:textId="0B48D8B4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4F04275" w14:textId="7DB57DC3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B3D9D67" w14:textId="2EB01B65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A0984D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3E7DEC7" w14:textId="4C084DD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2CE1FDA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9A2516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17F31BE" w14:textId="16FE80E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CD1E53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3655654" w14:textId="1AB044C2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99C6A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F662695" w14:textId="7A2E51FE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25EEC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D0967FC" w14:textId="68784DDA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EAC2A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ECAC03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5F8C25C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B94DB2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3A2933D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0108F08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483AEF8" w14:textId="55C3C2B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F06F90E" w14:textId="77777777" w:rsidR="006A670C" w:rsidRDefault="006A670C" w:rsidP="00CE66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6BD0A20" w14:textId="434C0B14" w:rsidR="00055EE5" w:rsidRDefault="007D43B8" w:rsidP="006A67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4CFF37F0">
                <wp:simplePos x="0" y="0"/>
                <wp:positionH relativeFrom="margin">
                  <wp:align>left</wp:align>
                </wp:positionH>
                <wp:positionV relativeFrom="paragraph">
                  <wp:posOffset>481300</wp:posOffset>
                </wp:positionV>
                <wp:extent cx="6494145" cy="1293962"/>
                <wp:effectExtent l="0" t="0" r="20955" b="2095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293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541" w14:textId="4ED91C8F" w:rsidR="00465C37" w:rsidRPr="0093406E" w:rsidRDefault="00465C37" w:rsidP="0093406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93406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93406E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D39AB0B" w14:textId="360DADD8" w:rsidR="00465C37" w:rsidRPr="0093406E" w:rsidRDefault="0093406E" w:rsidP="0093406E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93406E">
                              <w:rPr>
                                <w:rFonts w:cs="B Nazanin" w:hint="cs"/>
                                <w:rtl/>
                              </w:rPr>
                              <w:t>در این مثال با دو مرحله همگرا شدند. (طبق گفته اساتید حل تمرین فرمول کلی لازم نیست)</w:t>
                            </w:r>
                            <w:r w:rsidR="001C35F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 نشانه همگرا شدن هم این است که تمام روتر ها کوتاه ترین مسیر را به سایر روترها در جدول خود دارند.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77" style="position:absolute;left:0;text-align:left;margin-left:0;margin-top:37.9pt;width:511.35pt;height:101.9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" fillcolor="white [3201]" strokecolor="black [3213]" strokeweight="1pt">
                <v:textbox inset=",0">
                  <w:txbxContent>
                    <w:p w14:paraId="301B9541" w14:textId="4ED91C8F" w:rsidR="00465C37" w:rsidRPr="0093406E" w:rsidRDefault="00465C37" w:rsidP="0093406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93406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93406E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D39AB0B" w14:textId="360DADD8" w:rsidR="00465C37" w:rsidRPr="0093406E" w:rsidRDefault="0093406E" w:rsidP="0093406E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93406E">
                        <w:rPr>
                          <w:rFonts w:cs="B Nazanin" w:hint="cs"/>
                          <w:rtl/>
                        </w:rPr>
                        <w:t>در این مثال با دو مرحله همگرا شدند. (طبق گفته اساتید حل تمرین فرمول کلی لازم نیست)</w:t>
                      </w:r>
                      <w:r w:rsidR="001C35FB">
                        <w:rPr>
                          <w:rFonts w:cs="B Nazanin" w:hint="cs"/>
                          <w:rtl/>
                          <w:lang w:bidi="fa-IR"/>
                        </w:rPr>
                        <w:t>. نشانه همگرا شدن هم این است که تمام روتر ها کوتاه ترین مسیر را به سایر روترها در جدول خود دارند.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654">
        <w:rPr>
          <w:rFonts w:cs="B Nazanin" w:hint="cs"/>
          <w:sz w:val="24"/>
          <w:szCs w:val="24"/>
          <w:rtl/>
          <w:lang w:bidi="fa-IR"/>
        </w:rPr>
        <w:t xml:space="preserve">ه)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مسیریابی همگرا می‌شوند؟ </w:t>
      </w:r>
      <w:r w:rsidR="003A073F">
        <w:rPr>
          <w:rFonts w:cs="B Nazanin" w:hint="cs"/>
          <w:sz w:val="24"/>
          <w:szCs w:val="24"/>
          <w:rtl/>
          <w:lang w:bidi="fa-IR"/>
        </w:rPr>
        <w:t>قاعده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073F"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همگرایی جداول مسیریابی را برای حالت کلی </w:t>
      </w:r>
      <w:r w:rsidR="006A670C">
        <w:rPr>
          <w:rFonts w:cs="B Nazanin" w:hint="cs"/>
          <w:sz w:val="24"/>
          <w:szCs w:val="24"/>
          <w:rtl/>
          <w:lang w:bidi="fa-IR"/>
        </w:rPr>
        <w:t>استخراج کنید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5795FD19" w14:textId="4581BCFA" w:rsidR="00465C37" w:rsidRPr="00CE6654" w:rsidRDefault="00465C37" w:rsidP="00465C3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30F04C" w14:textId="797F5000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42CF947" w14:textId="6C63D435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D1518B4" w14:textId="77777777" w:rsidR="00503B7C" w:rsidRDefault="00503B7C" w:rsidP="00DE69D9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5C26D79" w14:textId="01B9E7EA" w:rsidR="006A670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777EFF33">
                <wp:simplePos x="0" y="0"/>
                <wp:positionH relativeFrom="margin">
                  <wp:posOffset>17145</wp:posOffset>
                </wp:positionH>
                <wp:positionV relativeFrom="paragraph">
                  <wp:posOffset>239395</wp:posOffset>
                </wp:positionV>
                <wp:extent cx="6475730" cy="7115175"/>
                <wp:effectExtent l="0" t="0" r="2032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730" cy="7115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2EFC" w14:textId="77777777" w:rsidR="0093406E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6"/>
                              <w:gridCol w:w="2403"/>
                              <w:gridCol w:w="2403"/>
                            </w:tblGrid>
                            <w:tr w:rsidR="0093406E" w14:paraId="7A2F1665" w14:textId="77777777" w:rsidTr="003F633B">
                              <w:trPr>
                                <w:jc w:val="center"/>
                              </w:trPr>
                              <w:tc>
                                <w:tcPr>
                                  <w:tcW w:w="4806" w:type="dxa"/>
                                  <w:shd w:val="clear" w:color="auto" w:fill="BED3E4" w:themeFill="accent1" w:themeFillTint="99"/>
                                </w:tcPr>
                                <w:p w14:paraId="7B0A8401" w14:textId="45F072D1" w:rsidR="0093406E" w:rsidRDefault="002215C9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Reserved</w:t>
                                  </w:r>
                                </w:p>
                                <w:p w14:paraId="2D91B4FA" w14:textId="235F2598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shd w:val="clear" w:color="auto" w:fill="BED3E4" w:themeFill="accent1" w:themeFillTint="99"/>
                                </w:tcPr>
                                <w:p w14:paraId="0B9ACB9E" w14:textId="77777777" w:rsidR="0093406E" w:rsidRDefault="003F633B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Version</w:t>
                                  </w:r>
                                </w:p>
                                <w:p w14:paraId="2F5AACC9" w14:textId="6BF4A4B2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shd w:val="clear" w:color="auto" w:fill="BED3E4" w:themeFill="accent1" w:themeFillTint="99"/>
                                </w:tcPr>
                                <w:p w14:paraId="33F20651" w14:textId="77777777" w:rsidR="0093406E" w:rsidRDefault="003F633B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Command</w:t>
                                  </w:r>
                                </w:p>
                                <w:p w14:paraId="325B789E" w14:textId="6F3C4BDC" w:rsidR="003F633B" w:rsidRDefault="003F633B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F633B" w14:paraId="3D64C60B" w14:textId="77777777" w:rsidTr="00DC7330">
                              <w:trPr>
                                <w:jc w:val="center"/>
                              </w:trPr>
                              <w:tc>
                                <w:tcPr>
                                  <w:tcW w:w="4806" w:type="dxa"/>
                                </w:tcPr>
                                <w:p w14:paraId="15F3F28F" w14:textId="183E6C53" w:rsidR="003F633B" w:rsidRDefault="002215C9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7BE57668" w14:textId="5E08B0D9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</w:tcPr>
                                <w:p w14:paraId="02A26078" w14:textId="1C05FF3A" w:rsidR="003F633B" w:rsidRDefault="002215C9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Family</w:t>
                                  </w:r>
                                </w:p>
                                <w:p w14:paraId="7B7B1F18" w14:textId="14320579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3406E" w14:paraId="69288CF7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7F92A611" w14:textId="3D704CC8" w:rsidR="003F633B" w:rsidRDefault="002215C9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Network</w:t>
                                  </w:r>
                                  <w:r w:rsidR="003F633B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address</w:t>
                                  </w:r>
                                </w:p>
                                <w:p w14:paraId="5E0E643E" w14:textId="0E755006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3406E" w14:paraId="5B7E76D3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43412C2" w14:textId="77777777" w:rsidR="002215C9" w:rsidRDefault="002215C9" w:rsidP="002215C9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53B4D5E4" w14:textId="6D6ECD1D" w:rsidR="003F633B" w:rsidRDefault="00DF69FB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3406E" w14:paraId="53B35819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3CC08633" w14:textId="77777777" w:rsidR="002215C9" w:rsidRDefault="002215C9" w:rsidP="002215C9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1DA1652E" w14:textId="4EBFD15D" w:rsidR="003F633B" w:rsidRDefault="00DF69FB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3406E" w14:paraId="2E2DC3CE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4BDDB8E3" w14:textId="208A1281" w:rsidR="0093406E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Metric</w:t>
                                  </w:r>
                                </w:p>
                                <w:p w14:paraId="22478E60" w14:textId="458BABD4" w:rsidR="003F633B" w:rsidRDefault="0042245A" w:rsidP="003F633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2245A" w14:paraId="638FE1C3" w14:textId="77777777" w:rsidTr="008B0005">
                              <w:trPr>
                                <w:jc w:val="center"/>
                              </w:trPr>
                              <w:tc>
                                <w:tcPr>
                                  <w:tcW w:w="480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74CD732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2C501144" w14:textId="79E85EEB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39545A5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Family</w:t>
                                  </w:r>
                                </w:p>
                                <w:p w14:paraId="670FC89B" w14:textId="209DB1F8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245A" w14:paraId="65F0DE21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33850C05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Network address</w:t>
                                  </w:r>
                                </w:p>
                                <w:p w14:paraId="7C04F9D2" w14:textId="0632FF0A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2245A" w14:paraId="6CB6E946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B33911D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17F9FEF6" w14:textId="2FCFB221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2CF53FB3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1A97F6D5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28D27593" w14:textId="4DF1718E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5C662956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35551446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Metric</w:t>
                                  </w:r>
                                </w:p>
                                <w:p w14:paraId="397BC5F5" w14:textId="23C0D49B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F69FB" w14:paraId="3D73F919" w14:textId="77777777" w:rsidTr="008B0005">
                              <w:trPr>
                                <w:jc w:val="center"/>
                              </w:trPr>
                              <w:tc>
                                <w:tcPr>
                                  <w:tcW w:w="480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A7836EE" w14:textId="4DF6C4BB" w:rsidR="00DF69FB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026177" w14:textId="77777777" w:rsidR="00DF69FB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Family</w:t>
                                  </w:r>
                                </w:p>
                                <w:p w14:paraId="54AAF488" w14:textId="5DC26895" w:rsidR="00DF69FB" w:rsidRDefault="00DF69FB" w:rsidP="00DF69F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2245A" w14:paraId="769EE5C8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06120BF9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Network address</w:t>
                                  </w:r>
                                </w:p>
                                <w:p w14:paraId="09860C9F" w14:textId="37A90138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2245A" w14:paraId="6038FAAF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3550AE67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2736110E" w14:textId="429E3F0F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5D6B4E74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1E0083D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6B60034B" w14:textId="4BE6008F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687613AA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F8EBD03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Metric</w:t>
                                  </w:r>
                                </w:p>
                                <w:p w14:paraId="37418AC9" w14:textId="69A0A30C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F69FB" w14:paraId="5C2D8E6E" w14:textId="77777777" w:rsidTr="008B0005">
                              <w:trPr>
                                <w:jc w:val="center"/>
                              </w:trPr>
                              <w:tc>
                                <w:tcPr>
                                  <w:tcW w:w="480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EB85A92" w14:textId="3AA8188B" w:rsidR="00DF69FB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A4A81D3" w14:textId="77777777" w:rsidR="00DF69FB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Family</w:t>
                                  </w:r>
                                </w:p>
                                <w:p w14:paraId="08205A1C" w14:textId="3387276A" w:rsidR="00DF69FB" w:rsidRDefault="00DF69FB" w:rsidP="00DF69FB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42245A" w14:paraId="71B258E6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50DB004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Network address</w:t>
                                  </w:r>
                                </w:p>
                                <w:p w14:paraId="459B4BA8" w14:textId="529BFE2B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2245A" w14:paraId="25C36476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31F557D3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0s0</w:t>
                                  </w:r>
                                </w:p>
                                <w:p w14:paraId="1EA11C32" w14:textId="51B04D2F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3E72B241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53CEEA2A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All 0s</w:t>
                                  </w:r>
                                </w:p>
                                <w:p w14:paraId="7CBECAB0" w14:textId="738DD8BE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2245A" w14:paraId="1CD72536" w14:textId="77777777" w:rsidTr="0093406E">
                              <w:trPr>
                                <w:jc w:val="center"/>
                              </w:trPr>
                              <w:tc>
                                <w:tcPr>
                                  <w:tcW w:w="9612" w:type="dxa"/>
                                  <w:gridSpan w:val="3"/>
                                </w:tcPr>
                                <w:p w14:paraId="635F2CB0" w14:textId="77777777" w:rsidR="0042245A" w:rsidRDefault="0042245A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Metric</w:t>
                                  </w:r>
                                </w:p>
                                <w:p w14:paraId="51D2BE30" w14:textId="4572864C" w:rsidR="0042245A" w:rsidRDefault="00DF69FB" w:rsidP="0042245A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4B655E30" w14:textId="778E422A" w:rsidR="00503B7C" w:rsidRDefault="00503B7C" w:rsidP="0093406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F95D527" w14:textId="77777777" w:rsidR="00503B7C" w:rsidRDefault="00503B7C" w:rsidP="0093406E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78" style="position:absolute;left:0;text-align:left;margin-left:1.35pt;margin-top:18.85pt;width:509.9pt;height:56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" fillcolor="white [3201]" strokecolor="black [3213]" strokeweight="1pt">
                <v:fill opacity="0"/>
                <v:textbox inset=",0">
                  <w:txbxContent>
                    <w:p w14:paraId="278D2EFC" w14:textId="77777777" w:rsidR="0093406E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806"/>
                        <w:gridCol w:w="2403"/>
                        <w:gridCol w:w="2403"/>
                      </w:tblGrid>
                      <w:tr w:rsidR="0093406E" w14:paraId="7A2F1665" w14:textId="77777777" w:rsidTr="003F633B">
                        <w:trPr>
                          <w:jc w:val="center"/>
                        </w:trPr>
                        <w:tc>
                          <w:tcPr>
                            <w:tcW w:w="4806" w:type="dxa"/>
                            <w:shd w:val="clear" w:color="auto" w:fill="BED3E4" w:themeFill="accent1" w:themeFillTint="99"/>
                          </w:tcPr>
                          <w:p w14:paraId="7B0A8401" w14:textId="45F072D1" w:rsidR="0093406E" w:rsidRDefault="002215C9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Reserved</w:t>
                            </w:r>
                          </w:p>
                          <w:p w14:paraId="2D91B4FA" w14:textId="235F2598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3" w:type="dxa"/>
                            <w:shd w:val="clear" w:color="auto" w:fill="BED3E4" w:themeFill="accent1" w:themeFillTint="99"/>
                          </w:tcPr>
                          <w:p w14:paraId="0B9ACB9E" w14:textId="77777777" w:rsidR="0093406E" w:rsidRDefault="003F633B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Version</w:t>
                            </w:r>
                          </w:p>
                          <w:p w14:paraId="2F5AACC9" w14:textId="6BF4A4B2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3" w:type="dxa"/>
                            <w:shd w:val="clear" w:color="auto" w:fill="BED3E4" w:themeFill="accent1" w:themeFillTint="99"/>
                          </w:tcPr>
                          <w:p w14:paraId="33F20651" w14:textId="77777777" w:rsidR="0093406E" w:rsidRDefault="003F633B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Command</w:t>
                            </w:r>
                          </w:p>
                          <w:p w14:paraId="325B789E" w14:textId="6F3C4BDC" w:rsidR="003F633B" w:rsidRDefault="003F633B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3F633B" w14:paraId="3D64C60B" w14:textId="77777777" w:rsidTr="00DC7330">
                        <w:trPr>
                          <w:jc w:val="center"/>
                        </w:trPr>
                        <w:tc>
                          <w:tcPr>
                            <w:tcW w:w="4806" w:type="dxa"/>
                          </w:tcPr>
                          <w:p w14:paraId="15F3F28F" w14:textId="183E6C53" w:rsidR="003F633B" w:rsidRDefault="002215C9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7BE57668" w14:textId="5E08B0D9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</w:tcPr>
                          <w:p w14:paraId="02A26078" w14:textId="1C05FF3A" w:rsidR="003F633B" w:rsidRDefault="002215C9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Family</w:t>
                            </w:r>
                          </w:p>
                          <w:p w14:paraId="7B7B1F18" w14:textId="14320579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93406E" w14:paraId="69288CF7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7F92A611" w14:textId="3D704CC8" w:rsidR="003F633B" w:rsidRDefault="002215C9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Network</w:t>
                            </w:r>
                            <w:r w:rsidR="003F633B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address</w:t>
                            </w:r>
                          </w:p>
                          <w:p w14:paraId="5E0E643E" w14:textId="0E755006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93406E" w14:paraId="5B7E76D3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43412C2" w14:textId="77777777" w:rsidR="002215C9" w:rsidRDefault="002215C9" w:rsidP="002215C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53B4D5E4" w14:textId="6D6ECD1D" w:rsidR="003F633B" w:rsidRDefault="00DF69FB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93406E" w14:paraId="53B35819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3CC08633" w14:textId="77777777" w:rsidR="002215C9" w:rsidRDefault="002215C9" w:rsidP="002215C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1DA1652E" w14:textId="4EBFD15D" w:rsidR="003F633B" w:rsidRDefault="00DF69FB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93406E" w14:paraId="2E2DC3CE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4BDDB8E3" w14:textId="208A1281" w:rsidR="0093406E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</w:t>
                            </w:r>
                          </w:p>
                          <w:p w14:paraId="22478E60" w14:textId="458BABD4" w:rsidR="003F633B" w:rsidRDefault="0042245A" w:rsidP="003F633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42245A" w14:paraId="638FE1C3" w14:textId="77777777" w:rsidTr="008B0005">
                        <w:trPr>
                          <w:jc w:val="center"/>
                        </w:trPr>
                        <w:tc>
                          <w:tcPr>
                            <w:tcW w:w="4806" w:type="dxa"/>
                            <w:tcBorders>
                              <w:top w:val="single" w:sz="12" w:space="0" w:color="auto"/>
                            </w:tcBorders>
                          </w:tcPr>
                          <w:p w14:paraId="174CD732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2C501144" w14:textId="79E85EEB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  <w:tcBorders>
                              <w:top w:val="single" w:sz="12" w:space="0" w:color="auto"/>
                            </w:tcBorders>
                          </w:tcPr>
                          <w:p w14:paraId="539545A5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Family</w:t>
                            </w:r>
                          </w:p>
                          <w:p w14:paraId="670FC89B" w14:textId="209DB1F8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42245A" w14:paraId="65F0DE21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33850C05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Network address</w:t>
                            </w:r>
                          </w:p>
                          <w:p w14:paraId="7C04F9D2" w14:textId="0632FF0A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42245A" w14:paraId="6CB6E946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B33911D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17F9FEF6" w14:textId="2FCFB221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2CF53FB3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1A97F6D5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28D27593" w14:textId="4DF1718E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5C662956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35551446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</w:t>
                            </w:r>
                          </w:p>
                          <w:p w14:paraId="397BC5F5" w14:textId="23C0D49B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DF69FB" w14:paraId="3D73F919" w14:textId="77777777" w:rsidTr="008B0005">
                        <w:trPr>
                          <w:jc w:val="center"/>
                        </w:trPr>
                        <w:tc>
                          <w:tcPr>
                            <w:tcW w:w="4806" w:type="dxa"/>
                            <w:tcBorders>
                              <w:top w:val="single" w:sz="12" w:space="0" w:color="auto"/>
                            </w:tcBorders>
                          </w:tcPr>
                          <w:p w14:paraId="0A7836EE" w14:textId="4DF6C4BB" w:rsidR="00DF69FB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  <w:tcBorders>
                              <w:top w:val="single" w:sz="12" w:space="0" w:color="auto"/>
                            </w:tcBorders>
                          </w:tcPr>
                          <w:p w14:paraId="2D026177" w14:textId="77777777" w:rsidR="00DF69FB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Family</w:t>
                            </w:r>
                          </w:p>
                          <w:p w14:paraId="54AAF488" w14:textId="5DC26895" w:rsidR="00DF69FB" w:rsidRDefault="00DF69FB" w:rsidP="00DF69F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42245A" w14:paraId="769EE5C8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06120BF9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Network address</w:t>
                            </w:r>
                          </w:p>
                          <w:p w14:paraId="09860C9F" w14:textId="37A90138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42245A" w14:paraId="6038FAAF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3550AE67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2736110E" w14:textId="429E3F0F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5D6B4E74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1E0083D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6B60034B" w14:textId="4BE6008F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687613AA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F8EBD03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</w:t>
                            </w:r>
                          </w:p>
                          <w:p w14:paraId="37418AC9" w14:textId="69A0A30C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DF69FB" w14:paraId="5C2D8E6E" w14:textId="77777777" w:rsidTr="008B0005">
                        <w:trPr>
                          <w:jc w:val="center"/>
                        </w:trPr>
                        <w:tc>
                          <w:tcPr>
                            <w:tcW w:w="4806" w:type="dxa"/>
                            <w:tcBorders>
                              <w:top w:val="single" w:sz="12" w:space="0" w:color="auto"/>
                            </w:tcBorders>
                          </w:tcPr>
                          <w:p w14:paraId="0EB85A92" w14:textId="3AA8188B" w:rsidR="00DF69FB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  <w:tcBorders>
                              <w:top w:val="single" w:sz="12" w:space="0" w:color="auto"/>
                            </w:tcBorders>
                          </w:tcPr>
                          <w:p w14:paraId="0A4A81D3" w14:textId="77777777" w:rsidR="00DF69FB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Family</w:t>
                            </w:r>
                          </w:p>
                          <w:p w14:paraId="08205A1C" w14:textId="3387276A" w:rsidR="00DF69FB" w:rsidRDefault="00DF69FB" w:rsidP="00DF69F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c>
                      </w:tr>
                      <w:tr w:rsidR="0042245A" w14:paraId="71B258E6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50DB004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Network address</w:t>
                            </w:r>
                          </w:p>
                          <w:p w14:paraId="459B4BA8" w14:textId="529BFE2B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42245A" w14:paraId="25C36476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31F557D3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0s0</w:t>
                            </w:r>
                          </w:p>
                          <w:p w14:paraId="1EA11C32" w14:textId="51B04D2F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3E72B241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53CEEA2A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All 0s</w:t>
                            </w:r>
                          </w:p>
                          <w:p w14:paraId="7CBECAB0" w14:textId="738DD8BE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</w:p>
                        </w:tc>
                      </w:tr>
                      <w:tr w:rsidR="0042245A" w14:paraId="1CD72536" w14:textId="77777777" w:rsidTr="0093406E">
                        <w:trPr>
                          <w:jc w:val="center"/>
                        </w:trPr>
                        <w:tc>
                          <w:tcPr>
                            <w:tcW w:w="9612" w:type="dxa"/>
                            <w:gridSpan w:val="3"/>
                          </w:tcPr>
                          <w:p w14:paraId="635F2CB0" w14:textId="77777777" w:rsidR="0042245A" w:rsidRDefault="0042245A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</w:t>
                            </w:r>
                          </w:p>
                          <w:p w14:paraId="51D2BE30" w14:textId="4572864C" w:rsidR="0042245A" w:rsidRDefault="00DF69FB" w:rsidP="0042245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4B655E30" w14:textId="778E422A" w:rsidR="00503B7C" w:rsidRDefault="00503B7C" w:rsidP="0093406E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7F95D527" w14:textId="77777777" w:rsidR="00503B7C" w:rsidRDefault="00503B7C" w:rsidP="0093406E">
                      <w:pPr>
                        <w:bidi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B7C">
        <w:rPr>
          <w:rFonts w:cs="B Nazanin" w:hint="cs"/>
          <w:rtl/>
          <w:lang w:bidi="fa-IR"/>
        </w:rPr>
        <w:t>ن</w:t>
      </w:r>
      <w:r w:rsidRPr="00503B7C">
        <w:rPr>
          <w:rFonts w:cs="B Nazanin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پس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همگرا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شدن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جداول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مسیریابی،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پیام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RIP Response/Update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ارسالی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سوی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رسم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کنید</w:t>
      </w:r>
      <w:r w:rsidRPr="00503B7C">
        <w:rPr>
          <w:rFonts w:cs="B Nazanin"/>
          <w:rtl/>
          <w:lang w:bidi="fa-IR"/>
        </w:rPr>
        <w:t>.</w:t>
      </w:r>
    </w:p>
    <w:p w14:paraId="184F6353" w14:textId="30ECA670" w:rsidR="00503B7C" w:rsidRDefault="00503B7C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D9A71F" w14:textId="77777777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_x0000_s1079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80" style="position:absolute;margin-left:17.9pt;margin-top:17.2pt;width:175.2pt;height:84.2pt;z-index:-251514880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">
                <v:shape id="Straight Arrow Connector 452" o:spid="_x0000_s1081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group id="Group 453" o:spid="_x0000_s1082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group id="Group 4" o:spid="_x0000_s1083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utoShape 5" o:spid="_x0000_s1084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TQ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1gkaZwPxOPgNzcAAAA//8DAFBLAQItABQABgAIAAAAIQDb4fbL7gAAAIUBAAATAAAAAAAAAAAA&#10;AAAAAAAAAABbQ29udGVudF9UeXBlc10ueG1sUEsBAi0AFAAGAAgAAAAhAFr0LFu/AAAAFQEAAAsA&#10;AAAAAAAAAAAAAAAAHwEAAF9yZWxzLy5yZWxzUEsBAi0AFAAGAAgAAAAhAHsLRNDEAAAA3AAAAA8A&#10;AAAAAAAAAAAAAAAABwIAAGRycy9kb3ducmV2LnhtbFBLBQYAAAAAAwADALcAAAD4AgAAAAA=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85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qn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/iYzuBxJh4BufwHAAD//wMAUEsBAi0AFAAGAAgAAAAhANvh9svuAAAAhQEAABMAAAAAAAAAAAAA&#10;AAAAAAAAAFtDb250ZW50X1R5cGVzXS54bWxQSwECLQAUAAYACAAAACEAWvQsW78AAAAVAQAACwAA&#10;AAAAAAAAAAAAAAAfAQAAX3JlbHMvLnJlbHNQSwECLQAUAAYACAAAACEAi9nap8MAAADcAAAADwAA&#10;AAAAAAAAAAAAAAAHAgAAZHJzL2Rvd25yZXYueG1sUEsFBgAAAAADAAMAtwAAAPcCAAAAAA==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86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88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fLGC3zPxCMj8DgAA//8DAFBLAQItABQABgAIAAAAIQDb4fbL7gAAAIUBAAATAAAAAAAAAAAA&#10;AAAAAAAAAABbQ29udGVudF9UeXBlc10ueG1sUEsBAi0AFAAGAAgAAAAhAFr0LFu/AAAAFQEAAAsA&#10;AAAAAAAAAAAAAAAAHwEAAF9yZWxzLy5yZWxzUEsBAi0AFAAGAAgAAAAhAOSVfzzEAAAA3AAAAA8A&#10;AAAAAAAAAAAAAAAABwIAAGRycy9kb3ducmV2LnhtbFBLBQYAAAAAAwADALcAAAD4AgAAAAA=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87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O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WvjmXgE5PIJAAD//wMAUEsBAi0AFAAGAAgAAAAhANvh9svuAAAAhQEAABMAAAAAAAAAAAAAAAAA&#10;AAAAAFtDb250ZW50X1R5cGVzXS54bWxQSwECLQAUAAYACAAAACEAWvQsW78AAAAVAQAACwAAAAAA&#10;AAAAAAAAAAAfAQAAX3JlbHMvLnJlbHNQSwECLQAUAAYACAAAACEAlQrrTsAAAADcAAAADwAAAAAA&#10;AAAAAAAAAAAHAgAAZHJzL2Rvd25yZXYueG1sUEsFBgAAAAADAAMAtwAAAPQCAAAAAA==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88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89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Tn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Bq2cTnwgAAANwAAAAPAAAA&#10;AAAAAAAAAAAAAAcCAABkcnMvZG93bnJldi54bWxQSwUGAAAAAAMAAwC3AAAA9gIAAAAA&#10;"/>
                    <v:shape id="AutoShape 11" o:spid="_x0000_s1090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F8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BZVhfMYAAADcAAAA&#10;DwAAAAAAAAAAAAAAAAAHAgAAZHJzL2Rvd25yZXYueG1sUEsFBgAAAAADAAMAtwAAAPoCAAAAAA==&#10;"/>
                    <v:shape id="AutoShape 12" o:spid="_x0000_s1091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    <v:shape id="AutoShape 13" o:spid="_x0000_s1092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<v:shape id="AutoShape 14" o:spid="_x0000_s1093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</v:group>
                  <v:shape id="Text Box 15" o:spid="_x0000_s1094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q4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vE7/J0JR0DOfgEAAP//AwBQSwECLQAUAAYACAAAACEA2+H2y+4AAACFAQAAEwAAAAAAAAAA&#10;AAAAAAAAAAAAW0NvbnRlbnRfVHlwZXNdLnhtbFBLAQItABQABgAIAAAAIQBa9CxbvwAAABUBAAAL&#10;AAAAAAAAAAAAAAAAAB8BAABfcmVscy8ucmVsc1BLAQItABQABgAIAAAAIQDKIJq4xQAAANwAAAAP&#10;AAAAAAAAAAAAAAAAAAcCAABkcnMvZG93bnJldi54bWxQSwUGAAAAAAMAAwC3AAAA+QIAAAAA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95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TPxAAAANw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RzD75lwBOT8BQAA//8DAFBLAQItABQABgAIAAAAIQDb4fbL7gAAAIUBAAATAAAAAAAAAAAA&#10;AAAAAAAAAABbQ29udGVudF9UeXBlc10ueG1sUEsBAi0AFAAGAAgAAAAhAFr0LFu/AAAAFQEAAAsA&#10;AAAAAAAAAAAAAAAAHwEAAF9yZWxzLy5yZWxzUEsBAi0AFAAGAAgAAAAhADryBM/EAAAA3AAAAA8A&#10;AAAAAAAAAAAAAAAABwIAAGRycy9kb3ducmV2LnhtbFBLBQYAAAAAAwADALcAAAD4AgAAAAA=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96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FU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MYj+D8TjoCc3gEAAP//AwBQSwECLQAUAAYACAAAACEA2+H2y+4AAACFAQAAEwAAAAAAAAAA&#10;AAAAAAAAAAAAW0NvbnRlbnRfVHlwZXNdLnhtbFBLAQItABQABgAIAAAAIQBa9CxbvwAAABUBAAAL&#10;AAAAAAAAAAAAAAAAAB8BAABfcmVscy8ucmVsc1BLAQItABQABgAIAAAAIQBVvqFUxQAAANwAAAAP&#10;AAAAAAAAAAAAAAAAAAcCAABkcnMvZG93bnJldi54bWxQSwUGAAAAAAMAAwC3AAAA+QIAAAAA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97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98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C9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MB7B/5lwBOT0DwAA//8DAFBLAQItABQABgAIAAAAIQDb4fbL7gAAAIUBAAATAAAAAAAAAAAA&#10;AAAAAAAAAABbQ29udGVudF9UeXBlc10ueG1sUEsBAi0AFAAGAAgAAAAhAFr0LFu/AAAAFQEAAAsA&#10;AAAAAAAAAAAAAAAAHwEAAF9yZWxzLy5yZWxzUEsBAi0AFAAGAAgAAAAhAEttkL3EAAAA3AAAAA8A&#10;AAAAAAAAAAAAAAAABwIAAGRycy9kb3ducmV2LnhtbFBLBQYAAAAAAwADALcAAAD4AgAAAAA=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99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284A0A38" w14:textId="0F50565F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مسیریاب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ی ناپایداری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مسیریاب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0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0"/>
      <w:r>
        <w:rPr>
          <w:rFonts w:cs="B Nazanin" w:hint="cs"/>
          <w:sz w:val="24"/>
          <w:szCs w:val="24"/>
          <w:rtl/>
          <w:lang w:bidi="fa-IR"/>
        </w:rPr>
        <w:t>از این اتفاق، رسم کنید.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005635B0">
                <wp:simplePos x="0" y="0"/>
                <wp:positionH relativeFrom="margin">
                  <wp:posOffset>57177</wp:posOffset>
                </wp:positionH>
                <wp:positionV relativeFrom="paragraph">
                  <wp:posOffset>19735</wp:posOffset>
                </wp:positionV>
                <wp:extent cx="6494145" cy="2113808"/>
                <wp:effectExtent l="0" t="0" r="20955" b="2032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113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342"/>
                              <w:gridCol w:w="729"/>
                              <w:gridCol w:w="656"/>
                              <w:gridCol w:w="1046"/>
                            </w:tblGrid>
                            <w:tr w:rsidR="00646002" w:rsidRPr="004C117B" w14:paraId="2F1E450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  <w:shd w:val="clear" w:color="auto" w:fill="D9D9D9" w:themeFill="background1" w:themeFillShade="D9"/>
                                </w:tcPr>
                                <w:p w14:paraId="7E7FB60D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shd w:val="clear" w:color="auto" w:fill="D9D9D9" w:themeFill="background1" w:themeFillShade="D9"/>
                                </w:tcPr>
                                <w:p w14:paraId="04780BF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9D9D9" w:themeFill="background1" w:themeFillShade="D9"/>
                                </w:tcPr>
                                <w:p w14:paraId="0C706E62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D9D9D9" w:themeFill="background1" w:themeFillShade="D9"/>
                                </w:tcPr>
                                <w:p w14:paraId="5047630B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DAF74B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646002" w:rsidRPr="004C117B" w14:paraId="2A4A0D1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374B43F6" w14:textId="74C6D14D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5D7AF81A" w14:textId="58F980EC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18CDF13" w14:textId="0F31639A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56CFBE" w14:textId="7B372FCA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6C7ED2" w14:textId="6F1FE6CA" w:rsidR="00646002" w:rsidRPr="004722A7" w:rsidRDefault="00A732FA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46002" w:rsidRPr="004C117B" w14:paraId="2F7D7D2B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5E5EEAB" w14:textId="0A586652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1020DDC" w14:textId="6716382C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DA6E97" w14:textId="7C462185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D15D23" w14:textId="32A9DE3A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EF016" w14:textId="35E5BF95" w:rsidR="00646002" w:rsidRPr="004722A7" w:rsidRDefault="00A732FA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46002" w:rsidRPr="004C117B" w14:paraId="6A5667B0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C37BA27" w14:textId="7C5A0844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00ED5AB7" w14:textId="4A5FE798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BDCB5D" w14:textId="2980D98A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82F8110" w14:textId="39BF3747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76EC5D" w14:textId="6D01E764" w:rsidR="00646002" w:rsidRPr="004722A7" w:rsidRDefault="00A732FA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46002" w:rsidRPr="004C117B" w14:paraId="25AD0CB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0FD4C077" w14:textId="24FC068D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FE85837" w14:textId="32F343D8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F8D1EA8" w14:textId="4F263E1A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3DDE36E" w14:textId="77B88152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6AC8FB" w14:textId="7D16C6A2" w:rsidR="00646002" w:rsidRPr="004722A7" w:rsidRDefault="00A732FA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646002" w:rsidRPr="004C117B" w14:paraId="1C931A5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ACE9A67" w14:textId="3FDA3ED9" w:rsidR="00646002" w:rsidRPr="004722A7" w:rsidRDefault="004722A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3066943" w14:textId="44143F33" w:rsidR="00646002" w:rsidRPr="004722A7" w:rsidRDefault="00810E7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8011552" w14:textId="45DCD640" w:rsidR="00646002" w:rsidRPr="004722A7" w:rsidRDefault="00810E7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C9BA66F" w14:textId="0C09B356" w:rsidR="00646002" w:rsidRPr="004722A7" w:rsidRDefault="00810E77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4CBA47" w14:textId="6DCF36DA" w:rsidR="00646002" w:rsidRPr="004722A7" w:rsidRDefault="00A732FA" w:rsidP="004722A7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722A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646002" w:rsidRPr="004C117B" w14:paraId="53311DA7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299D9EBE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EDFB245" w14:textId="77777777" w:rsidR="00646002" w:rsidRPr="00DE2CE1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6C6D357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4A67505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0E3EE13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100" style="position:absolute;left:0;text-align:left;margin-left:4.5pt;margin-top:1.55pt;width:511.35pt;height:166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342"/>
                        <w:gridCol w:w="729"/>
                        <w:gridCol w:w="656"/>
                        <w:gridCol w:w="1046"/>
                      </w:tblGrid>
                      <w:tr w:rsidR="00646002" w:rsidRPr="004C117B" w14:paraId="2F1E450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  <w:shd w:val="clear" w:color="auto" w:fill="D9D9D9" w:themeFill="background1" w:themeFillShade="D9"/>
                          </w:tcPr>
                          <w:p w14:paraId="7E7FB60D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342" w:type="dxa"/>
                            <w:shd w:val="clear" w:color="auto" w:fill="D9D9D9" w:themeFill="background1" w:themeFillShade="D9"/>
                          </w:tcPr>
                          <w:p w14:paraId="04780BF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9D9D9" w:themeFill="background1" w:themeFillShade="D9"/>
                          </w:tcPr>
                          <w:p w14:paraId="0C706E62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656" w:type="dxa"/>
                            <w:shd w:val="clear" w:color="auto" w:fill="D9D9D9" w:themeFill="background1" w:themeFillShade="D9"/>
                          </w:tcPr>
                          <w:p w14:paraId="5047630B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5DAF74B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646002" w:rsidRPr="004C117B" w14:paraId="2A4A0D1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374B43F6" w14:textId="74C6D14D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5D7AF81A" w14:textId="58F980EC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18CDF13" w14:textId="0F31639A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56CFBE" w14:textId="7B372FCA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16C7ED2" w14:textId="6F1FE6CA" w:rsidR="00646002" w:rsidRPr="004722A7" w:rsidRDefault="00A732FA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646002" w:rsidRPr="004C117B" w14:paraId="2F7D7D2B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5E5EEAB" w14:textId="0A586652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11020DDC" w14:textId="6716382C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6DA6E97" w14:textId="7C462185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D15D23" w14:textId="32A9DE3A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EEEF016" w14:textId="35E5BF95" w:rsidR="00646002" w:rsidRPr="004722A7" w:rsidRDefault="00A732FA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646002" w:rsidRPr="004C117B" w14:paraId="6A5667B0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C37BA27" w14:textId="7C5A0844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00ED5AB7" w14:textId="4A5FE798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BDCB5D" w14:textId="2980D98A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82F8110" w14:textId="39BF3747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76EC5D" w14:textId="6D01E764" w:rsidR="00646002" w:rsidRPr="004722A7" w:rsidRDefault="00A732FA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646002" w:rsidRPr="004C117B" w14:paraId="25AD0CB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0FD4C077" w14:textId="24FC068D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FE85837" w14:textId="32F343D8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F8D1EA8" w14:textId="4F263E1A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3DDE36E" w14:textId="77B88152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6AC8FB" w14:textId="7D16C6A2" w:rsidR="00646002" w:rsidRPr="004722A7" w:rsidRDefault="00A732FA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646002" w:rsidRPr="004C117B" w14:paraId="1C931A5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ACE9A67" w14:textId="3FDA3ED9" w:rsidR="00646002" w:rsidRPr="004722A7" w:rsidRDefault="004722A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3066943" w14:textId="44143F33" w:rsidR="00646002" w:rsidRPr="004722A7" w:rsidRDefault="00810E7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8011552" w14:textId="45DCD640" w:rsidR="00646002" w:rsidRPr="004722A7" w:rsidRDefault="00810E7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INF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C9BA66F" w14:textId="0C09B356" w:rsidR="00646002" w:rsidRPr="004722A7" w:rsidRDefault="00810E77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4CBA47" w14:textId="6DCF36DA" w:rsidR="00646002" w:rsidRPr="004722A7" w:rsidRDefault="00A732FA" w:rsidP="004722A7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722A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F</w:t>
                            </w:r>
                          </w:p>
                        </w:tc>
                      </w:tr>
                      <w:tr w:rsidR="00646002" w:rsidRPr="004C117B" w14:paraId="53311DA7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299D9EBE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1EDFB245" w14:textId="77777777" w:rsidR="00646002" w:rsidRPr="00DE2CE1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06C6D357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14A67505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50E3EE13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D04CC34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678191A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133D29B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59A55A3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3590160" w14:textId="6C2369AF" w:rsidR="000D3EE4" w:rsidRPr="00CB43C6" w:rsidRDefault="00461882" w:rsidP="00CB43C6">
      <w:pPr>
        <w:bidi/>
        <w:jc w:val="both"/>
        <w:rPr>
          <w:rFonts w:cs="B Nazanin"/>
          <w:rtl/>
          <w:lang w:bidi="fa-IR"/>
        </w:rPr>
      </w:pP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ز) حال فرض کنید،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پس از همگرایی شبکه 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تا مدت‌ها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هیچ تغییری در توپولوژی و معیار کیفیت سرویس لینک‌ها اتفاق نیفتد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.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تا اینکه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بعد از گذشت 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205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ثانیه از شکستن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لینک بین مسیریاب‌های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E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، مسیریاب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جدول بردار-فاصله زیر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را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از مسیر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C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دریافت می‌کند</w:t>
      </w:r>
      <w:r w:rsidR="000D7B0E" w:rsidRPr="00CB43C6">
        <w:rPr>
          <w:rFonts w:cs="B Nazanin" w:hint="cs"/>
          <w:rtl/>
          <w:lang w:bidi="fa-IR"/>
        </w:rPr>
        <w:t>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371"/>
        <w:bidiVisual/>
        <w:tblW w:w="0" w:type="auto"/>
        <w:tblLook w:val="04A0" w:firstRow="1" w:lastRow="0" w:firstColumn="1" w:lastColumn="0" w:noHBand="0" w:noVBand="1"/>
      </w:tblPr>
      <w:tblGrid>
        <w:gridCol w:w="2932"/>
        <w:gridCol w:w="2580"/>
      </w:tblGrid>
      <w:tr w:rsidR="00CB43C6" w14:paraId="055FB9E6" w14:textId="77777777" w:rsidTr="00CB43C6">
        <w:trPr>
          <w:trHeight w:val="395"/>
        </w:trPr>
        <w:tc>
          <w:tcPr>
            <w:tcW w:w="2932" w:type="dxa"/>
            <w:shd w:val="clear" w:color="auto" w:fill="D9D9D9" w:themeFill="background1" w:themeFillShade="D9"/>
          </w:tcPr>
          <w:p w14:paraId="682DCC96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00E7307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CB43C6" w14:paraId="570E8060" w14:textId="77777777" w:rsidTr="00CB43C6">
        <w:trPr>
          <w:trHeight w:val="395"/>
        </w:trPr>
        <w:tc>
          <w:tcPr>
            <w:tcW w:w="2932" w:type="dxa"/>
          </w:tcPr>
          <w:p w14:paraId="446B64AD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2580" w:type="dxa"/>
          </w:tcPr>
          <w:p w14:paraId="67021C8F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B43C6" w14:paraId="657DF09C" w14:textId="77777777" w:rsidTr="00CB43C6">
        <w:trPr>
          <w:trHeight w:val="395"/>
        </w:trPr>
        <w:tc>
          <w:tcPr>
            <w:tcW w:w="2932" w:type="dxa"/>
          </w:tcPr>
          <w:p w14:paraId="625FC853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2580" w:type="dxa"/>
          </w:tcPr>
          <w:p w14:paraId="0F95161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B43C6" w14:paraId="4FE090EC" w14:textId="77777777" w:rsidTr="00CB43C6">
        <w:trPr>
          <w:trHeight w:val="395"/>
        </w:trPr>
        <w:tc>
          <w:tcPr>
            <w:tcW w:w="2932" w:type="dxa"/>
          </w:tcPr>
          <w:p w14:paraId="2B84729B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2580" w:type="dxa"/>
          </w:tcPr>
          <w:p w14:paraId="132D674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CB43C6" w14:paraId="1858FE41" w14:textId="77777777" w:rsidTr="00CB43C6">
        <w:trPr>
          <w:trHeight w:val="395"/>
        </w:trPr>
        <w:tc>
          <w:tcPr>
            <w:tcW w:w="2932" w:type="dxa"/>
          </w:tcPr>
          <w:p w14:paraId="75247E0E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2580" w:type="dxa"/>
          </w:tcPr>
          <w:p w14:paraId="1404D480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FEF4B54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2E836D59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6C7481ED" w14:textId="28ACEE6E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7396267" w14:textId="565F2AC7" w:rsidR="009D6AA1" w:rsidRPr="00CB43C6" w:rsidRDefault="001A2C37" w:rsidP="001A2C3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>ز-الف) چه اتفاق جدیدی در شبکه به وقوع پیوسته است.</w:t>
      </w:r>
      <w:r w:rsidR="00805907" w:rsidRPr="00CB43C6">
        <w:rPr>
          <w:rFonts w:eastAsiaTheme="minorEastAsia" w:cs="B Nazanin" w:hint="cs"/>
          <w:rtl/>
          <w:lang w:bidi="fa-IR"/>
        </w:rPr>
        <w:t xml:space="preserve"> چه علت‌های محتملی برای آن به نظرتان می‌رسد؟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0786F9D0">
                <wp:simplePos x="0" y="0"/>
                <wp:positionH relativeFrom="margin">
                  <wp:posOffset>116058</wp:posOffset>
                </wp:positionH>
                <wp:positionV relativeFrom="paragraph">
                  <wp:posOffset>6350</wp:posOffset>
                </wp:positionV>
                <wp:extent cx="6494145" cy="2203938"/>
                <wp:effectExtent l="0" t="0" r="20955" b="25400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2039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86B6" w14:textId="52851949" w:rsidR="00896178" w:rsidRDefault="00805907" w:rsidP="0067365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89617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مسیر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در جدول جدید مسیریابی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metric=2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دارد. در حالی که بعد یا حتی قبل از قطع شدن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هیچ مسیری از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metric=2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وجود ندارد. چند حالت برای این جدول داریم. یا یک مسیر جدید بین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metric=2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ایجاد شده، یا مسیر موجود بین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متریک آن از 4 به 2 تغییر کرده، یا لینک جدید بین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E63050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E63050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ایجاد شده باشد.</w:t>
                            </w:r>
                          </w:p>
                          <w:p w14:paraId="11348190" w14:textId="265B35A6" w:rsidR="00AB1A9C" w:rsidRDefault="00896178" w:rsidP="00AB1A9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یک رویداد محتمل این است که بعد از شکسته شدن لینک بین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، مجددا یک لینک بین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هزینه 1 برقرار شده باشد. اما این لینک جدید زمانی برقرار شده که از آن زمان تا 205 ثانیه بعد،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یک بار جدول خود را برای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فرستاده(زیرا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به محض متصل شدن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مسیر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metric=1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ایجاد میشود و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مسیری به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metric=2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دارد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اما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فرصت نکرده تا همگرا شده و جدول همگرا شده اش را برای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ارسال کند(زیرا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مسیری به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metric=6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دارد که مسیر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است). 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پس ارتباط زمانی برقرار شده که پس از آن، ابتدا تایمر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، سپس تایمر </w:t>
                            </w:r>
                            <w:r w:rsidR="000456E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سپس تایمر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منقضی شده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 با توجه به این که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منقضی شدن تایمر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205 ثانیه پس از قطع اتصال </w:t>
                            </w:r>
                            <w:r w:rsidR="0096154D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بوده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، اتصال مجدد </w:t>
                            </w:r>
                            <w:r w:rsidR="000456E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</w:t>
                            </w:r>
                            <w:r w:rsidR="000456E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metric=1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می‌تواند بین 172 تا 175(شامل خود 172 و 175 نمیشود) ثانیه پس از قطع اتصال </w:t>
                            </w:r>
                            <w:r w:rsidR="000456EE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 w:rsidR="000456EE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رخ داده باشد.</w:t>
                            </w:r>
                          </w:p>
                          <w:p w14:paraId="316E363B" w14:textId="794E0549" w:rsidR="00805907" w:rsidRPr="0067365B" w:rsidRDefault="00AB1A9C" w:rsidP="00AB1A9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علت قطع و وصل شدن مجدد لینک بین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B-E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با تغییر متریک، میتواند اصلاح و بهبود لینک باشد.</w:t>
                            </w:r>
                            <w:r w:rsidR="0096154D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101" style="position:absolute;left:0;text-align:left;margin-left:9.15pt;margin-top:.5pt;width:511.35pt;height:173.5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" fillcolor="white [3201]" strokecolor="black [3213]" strokeweight="1pt">
                <v:textbox inset=",0">
                  <w:txbxContent>
                    <w:p w14:paraId="65FB86B6" w14:textId="52851949" w:rsidR="00896178" w:rsidRDefault="00805907" w:rsidP="0067365B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89617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مسیر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به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در جدول جدید مسیریابی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،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metric=2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دارد. در حالی که بعد یا حتی قبل از قطع شدن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هیچ مسیری از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به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metric=2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وجود ندارد. چند حالت برای این جدول داریم. یا یک مسیر جدید بین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metric=2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ایجاد شده، یا مسیر موجود بین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متریک آن از 4 به 2 تغییر کرده، یا لینک جدید بین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 w:rsidR="00E63050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E63050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ایجاد شده باشد.</w:t>
                      </w:r>
                    </w:p>
                    <w:p w14:paraId="11348190" w14:textId="265B35A6" w:rsidR="00AB1A9C" w:rsidRDefault="00896178" w:rsidP="00AB1A9C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یک رویداد محتمل این است که بعد از شکسته شدن لینک بین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، مجددا یک لینک بین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هزینه 1 برقرار شده باشد. اما این لینک جدید زمانی برقرار شده که از آن زمان تا 205 ثانیه بعد،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یک بار جدول خود را برای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فرستاده(زیرا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به محض متصل شدن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مسیر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metric=1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ایجاد میشود و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مسیری به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metric=2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دارد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) اما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فرصت نکرده تا همگرا شده و جدول همگرا شده اش را برای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ارسال کند(زیرا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مسیری به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D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metric=6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دارد که مسیر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D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است). 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پس ارتباط زمانی برقرار شده که پس از آن، ابتدا تایمر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، سپس تایمر </w:t>
                      </w:r>
                      <w:r w:rsidR="000456E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و سپس تایمر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منقضی شده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. با توجه به این که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منقضی شدن تایمر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C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، 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205 ثانیه پس از قطع اتصال </w:t>
                      </w:r>
                      <w:r w:rsidR="0096154D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بوده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، اتصال مجدد </w:t>
                      </w:r>
                      <w:r w:rsidR="000456E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</w:t>
                      </w:r>
                      <w:r w:rsidR="000456E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metric=1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می‌تواند بین 172 تا 175(شامل خود 172 و 175 نمیشود) ثانیه پس از قطع اتصال </w:t>
                      </w:r>
                      <w:r w:rsidR="000456EE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 w:rsidR="000456EE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رخ داده باشد.</w:t>
                      </w:r>
                    </w:p>
                    <w:p w14:paraId="316E363B" w14:textId="794E0549" w:rsidR="00805907" w:rsidRPr="0067365B" w:rsidRDefault="00AB1A9C" w:rsidP="00AB1A9C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علت قطع و وصل شدن مجدد لینک بین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B-E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با تغییر متریک، میتواند اصلاح و بهبود لینک باشد.</w:t>
                      </w:r>
                      <w:r w:rsidR="0096154D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30E313C0" w14:textId="77777777" w:rsidR="00896178" w:rsidRDefault="00896178" w:rsidP="0080590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5810E459" w14:textId="77777777" w:rsidR="00896178" w:rsidRDefault="00896178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14950C63" w14:textId="77777777" w:rsidR="00896178" w:rsidRDefault="00896178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31B00DB7" w14:textId="77777777" w:rsidR="00896178" w:rsidRDefault="00896178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20FAB518" w14:textId="77777777" w:rsidR="00896178" w:rsidRDefault="00896178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674774B7" w14:textId="77777777" w:rsidR="00896178" w:rsidRDefault="00896178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</w:p>
    <w:p w14:paraId="7CD08C3D" w14:textId="4D022B64" w:rsidR="000D3EE4" w:rsidRPr="00CB43C6" w:rsidRDefault="00805907" w:rsidP="00896178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 xml:space="preserve">ز-ب) جدول مسیریابی بروز شده در مسیریاب </w:t>
      </w:r>
      <w:r w:rsidRPr="00CB43C6">
        <w:rPr>
          <w:rFonts w:eastAsiaTheme="minorEastAsia" w:cs="B Nazanin"/>
          <w:lang w:bidi="fa-IR"/>
        </w:rPr>
        <w:t>B</w:t>
      </w:r>
      <w:r w:rsidRPr="00CB43C6">
        <w:rPr>
          <w:rFonts w:eastAsiaTheme="minorEastAsia"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115A86D5">
                <wp:simplePos x="0" y="0"/>
                <wp:positionH relativeFrom="margin">
                  <wp:posOffset>134620</wp:posOffset>
                </wp:positionH>
                <wp:positionV relativeFrom="paragraph">
                  <wp:posOffset>19686</wp:posOffset>
                </wp:positionV>
                <wp:extent cx="6494145" cy="1104900"/>
                <wp:effectExtent l="0" t="0" r="20955" b="1905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4717" w14:textId="7BDDFB6E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در این لحظه </w:t>
                            </w:r>
                            <w:r w:rsidR="00AB1A9C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هنوز جدول </w:t>
                            </w:r>
                            <w:r w:rsidR="00AB1A9C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را دریافت نکرده تا کوتاه ترین مسیر به </w:t>
                            </w:r>
                            <w:r w:rsidR="00AB1A9C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D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را پیدا کند بنابراین کوتاه ترین مسیر </w:t>
                            </w:r>
                            <w:r w:rsidR="00AB1A9C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B-D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از </w:t>
                            </w:r>
                            <w:r w:rsidR="00AB1A9C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A</w:t>
                            </w:r>
                            <w:r w:rsidR="00AB1A9C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میگذرد.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4"/>
                              <w:gridCol w:w="1985"/>
                              <w:gridCol w:w="1985"/>
                              <w:gridCol w:w="1985"/>
                              <w:gridCol w:w="1985"/>
                            </w:tblGrid>
                            <w:tr w:rsidR="00896178" w14:paraId="17362474" w14:textId="77777777" w:rsidTr="00896178">
                              <w:tc>
                                <w:tcPr>
                                  <w:tcW w:w="1984" w:type="dxa"/>
                                </w:tcPr>
                                <w:p w14:paraId="5769BEE1" w14:textId="377A82C1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ECC91A9" w14:textId="3EE95A6F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8FCC4A7" w14:textId="187BDB45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41126B6" w14:textId="51DA6470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1071179" w14:textId="2A7B14B3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Garbage</w:t>
                                  </w:r>
                                </w:p>
                              </w:tc>
                            </w:tr>
                            <w:tr w:rsidR="00896178" w14:paraId="2D180F24" w14:textId="77777777" w:rsidTr="00896178">
                              <w:tc>
                                <w:tcPr>
                                  <w:tcW w:w="1984" w:type="dxa"/>
                                </w:tcPr>
                                <w:p w14:paraId="13213349" w14:textId="678ABF42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BB93362" w14:textId="72AC84DC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AF53BD4" w14:textId="5F71DF63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D04E5FD" w14:textId="0FD8FFA6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FF82108" w14:textId="12D44060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896178" w14:paraId="7EE0034E" w14:textId="77777777" w:rsidTr="00896178">
                              <w:tc>
                                <w:tcPr>
                                  <w:tcW w:w="1984" w:type="dxa"/>
                                </w:tcPr>
                                <w:p w14:paraId="0F09ACC0" w14:textId="50D825AF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0134FEF8" w14:textId="5A80788A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92632ED" w14:textId="0D9D1B08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797CAF32" w14:textId="4AB9F1DD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3F5A1B8F" w14:textId="73B657C6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896178" w14:paraId="00A638C2" w14:textId="77777777" w:rsidTr="00896178">
                              <w:tc>
                                <w:tcPr>
                                  <w:tcW w:w="1984" w:type="dxa"/>
                                </w:tcPr>
                                <w:p w14:paraId="72EBB6AD" w14:textId="0F2A9B32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7CC080D" w14:textId="0DCE357C" w:rsidR="00896178" w:rsidRDefault="00AB1A9C" w:rsidP="0080590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95DC8A4" w14:textId="3AE69A9B" w:rsidR="00896178" w:rsidRDefault="00AB1A9C" w:rsidP="0080590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2DE72754" w14:textId="41D6D157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7DC7CA3" w14:textId="355229E9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896178" w14:paraId="1E16B0D6" w14:textId="77777777" w:rsidTr="00896178">
                              <w:tc>
                                <w:tcPr>
                                  <w:tcW w:w="1984" w:type="dxa"/>
                                </w:tcPr>
                                <w:p w14:paraId="2E2866F1" w14:textId="709080DD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5F0200AB" w14:textId="0E03A147" w:rsidR="00896178" w:rsidRDefault="00AB1A9C" w:rsidP="0080590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AE08725" w14:textId="3C4ECD13" w:rsidR="00896178" w:rsidRDefault="00AB1A9C" w:rsidP="0080590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2AD8D47" w14:textId="52A345C0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1711B9EF" w14:textId="2C1EA789" w:rsidR="00896178" w:rsidRDefault="00896178" w:rsidP="0080590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216037E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102" style="position:absolute;left:0;text-align:left;margin-left:10.6pt;margin-top:1.55pt;width:511.35pt;height:8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" fillcolor="white [3201]" strokecolor="black [3213]" strokeweight="1pt">
                <v:textbox inset=",0">
                  <w:txbxContent>
                    <w:p w14:paraId="23CA4717" w14:textId="7BDDFB6E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در این لحظه </w:t>
                      </w:r>
                      <w:r w:rsidR="00AB1A9C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هنوز جدول </w:t>
                      </w:r>
                      <w:r w:rsidR="00AB1A9C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E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را دریافت نکرده تا کوتاه ترین مسیر به </w:t>
                      </w:r>
                      <w:r w:rsidR="00AB1A9C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D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را پیدا کند بنابراین کوتاه ترین مسیر </w:t>
                      </w:r>
                      <w:r w:rsidR="00AB1A9C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B-D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از </w:t>
                      </w:r>
                      <w:r w:rsidR="00AB1A9C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A</w:t>
                      </w:r>
                      <w:r w:rsidR="00AB1A9C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میگذرد.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4"/>
                        <w:gridCol w:w="1985"/>
                        <w:gridCol w:w="1985"/>
                        <w:gridCol w:w="1985"/>
                        <w:gridCol w:w="1985"/>
                      </w:tblGrid>
                      <w:tr w:rsidR="00896178" w14:paraId="17362474" w14:textId="77777777" w:rsidTr="00896178">
                        <w:tc>
                          <w:tcPr>
                            <w:tcW w:w="1984" w:type="dxa"/>
                          </w:tcPr>
                          <w:p w14:paraId="5769BEE1" w14:textId="377A82C1" w:rsidR="00896178" w:rsidRDefault="00896178" w:rsidP="00805907">
                            <w:pPr>
                              <w:jc w:val="center"/>
                            </w:pPr>
                            <w:r>
                              <w:t>Dest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0ECC91A9" w14:textId="3EE95A6F" w:rsidR="00896178" w:rsidRDefault="00896178" w:rsidP="00805907">
                            <w:pPr>
                              <w:jc w:val="center"/>
                            </w:pPr>
                            <w:r>
                              <w:t>Next Hop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8FCC4A7" w14:textId="187BDB45" w:rsidR="00896178" w:rsidRDefault="00896178" w:rsidP="00805907">
                            <w:pPr>
                              <w:jc w:val="center"/>
                            </w:pPr>
                            <w:r>
                              <w:t>Metric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41126B6" w14:textId="51DA6470" w:rsidR="00896178" w:rsidRDefault="00896178" w:rsidP="00805907">
                            <w:pPr>
                              <w:jc w:val="center"/>
                            </w:pPr>
                            <w:r>
                              <w:t>Expiration timer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1071179" w14:textId="2A7B14B3" w:rsidR="00896178" w:rsidRDefault="00896178" w:rsidP="00805907">
                            <w:pPr>
                              <w:jc w:val="center"/>
                            </w:pPr>
                            <w:r>
                              <w:t>Garbage</w:t>
                            </w:r>
                          </w:p>
                        </w:tc>
                      </w:tr>
                      <w:tr w:rsidR="00896178" w14:paraId="2D180F24" w14:textId="77777777" w:rsidTr="00896178">
                        <w:tc>
                          <w:tcPr>
                            <w:tcW w:w="1984" w:type="dxa"/>
                          </w:tcPr>
                          <w:p w14:paraId="13213349" w14:textId="678ABF42" w:rsidR="00896178" w:rsidRDefault="00896178" w:rsidP="008059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BB93362" w14:textId="72AC84DC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0AF53BD4" w14:textId="5F71DF63" w:rsidR="00896178" w:rsidRDefault="00896178" w:rsidP="0080590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D04E5FD" w14:textId="0FD8FFA6" w:rsidR="00896178" w:rsidRDefault="00896178" w:rsidP="00805907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3FF82108" w14:textId="12D44060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896178" w14:paraId="7EE0034E" w14:textId="77777777" w:rsidTr="00896178">
                        <w:tc>
                          <w:tcPr>
                            <w:tcW w:w="1984" w:type="dxa"/>
                          </w:tcPr>
                          <w:p w14:paraId="0F09ACC0" w14:textId="50D825AF" w:rsidR="00896178" w:rsidRDefault="00896178" w:rsidP="0080590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0134FEF8" w14:textId="5A80788A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92632ED" w14:textId="0D9D1B08" w:rsidR="00896178" w:rsidRDefault="00896178" w:rsidP="0080590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797CAF32" w14:textId="4AB9F1DD" w:rsidR="00896178" w:rsidRDefault="00896178" w:rsidP="00805907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3F5A1B8F" w14:textId="73B657C6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896178" w14:paraId="00A638C2" w14:textId="77777777" w:rsidTr="00896178">
                        <w:tc>
                          <w:tcPr>
                            <w:tcW w:w="1984" w:type="dxa"/>
                          </w:tcPr>
                          <w:p w14:paraId="72EBB6AD" w14:textId="0F2A9B32" w:rsidR="00896178" w:rsidRDefault="00896178" w:rsidP="008059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7CC080D" w14:textId="0DCE357C" w:rsidR="00896178" w:rsidRDefault="00AB1A9C" w:rsidP="008059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95DC8A4" w14:textId="3AE69A9B" w:rsidR="00896178" w:rsidRDefault="00AB1A9C" w:rsidP="0080590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2DE72754" w14:textId="41D6D157" w:rsidR="00896178" w:rsidRDefault="00896178" w:rsidP="00805907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17DC7CA3" w14:textId="355229E9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896178" w14:paraId="1E16B0D6" w14:textId="77777777" w:rsidTr="00896178">
                        <w:tc>
                          <w:tcPr>
                            <w:tcW w:w="1984" w:type="dxa"/>
                          </w:tcPr>
                          <w:p w14:paraId="2E2866F1" w14:textId="709080DD" w:rsidR="00896178" w:rsidRDefault="00896178" w:rsidP="0080590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5F0200AB" w14:textId="0E03A147" w:rsidR="00896178" w:rsidRDefault="00AB1A9C" w:rsidP="0080590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AE08725" w14:textId="3C4ECD13" w:rsidR="00896178" w:rsidRDefault="00AB1A9C" w:rsidP="0080590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2AD8D47" w14:textId="52A345C0" w:rsidR="00896178" w:rsidRDefault="00896178" w:rsidP="00805907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1711B9EF" w14:textId="2C1EA789" w:rsidR="00896178" w:rsidRDefault="00896178" w:rsidP="0080590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14:paraId="2216037E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40CDCB8F" w14:textId="71ABE737" w:rsidR="00010627" w:rsidRPr="008F772B" w:rsidRDefault="00DF3C4A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lastRenderedPageBreak/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/>
          <w:sz w:val="24"/>
          <w:szCs w:val="24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103" style="width:191.65pt;height:46.45pt;mso-position-horizontal-relative:char;mso-position-vertical-relative:line" coordsize="3833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">
                <v:rect id="Rectangle 5" o:spid="_x0000_s1104" style="position:absolute;width:384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105" style="position:absolute;left:60;top:78;width:69;height:76" coordorigin="60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106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107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108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109" style="position:absolute;left:147;top:131;width:153;height:20;visibility:visible;mso-wrap-style:square;v-text-anchor:top" coordsize="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" path="m,l152,e" filled="f" strokeweight=".28572mm">
                  <v:path arrowok="t" o:connecttype="custom" o:connectlocs="0,0;152,0" o:connectangles="0,0"/>
                </v:shape>
                <v:group id="Group 11" o:spid="_x0000_s1110" style="position:absolute;left:309;top:57;width:161;height:118" coordorigin="30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" o:spid="_x0000_s1111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12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13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++JwwAAANsAAAAPAAAAZHJzL2Rvd25yZXYueG1sRI9Li8JA&#10;EITvgv9haMHbOnGV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OE/vicMAAADbAAAADwAA&#10;AAAAAAAAAAAAAAAHAgAAZHJzL2Rvd25yZXYueG1sUEsFBgAAAAADAAMAtwAAAPcCAAAAAA==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14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oSwwAAANsAAAAPAAAAZHJzL2Rvd25yZXYueG1sRI9Li8JA&#10;EITvgv9haMHbOnHF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VwNKEsMAAADbAAAADwAA&#10;AAAAAAAAAAAAAAAHAgAAZHJzL2Rvd25yZXYueG1sUEsFBgAAAAADAAMAtwAAAPcCAAAAAA==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15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16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17" style="position:absolute;left:48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" path="m,7r68,e" filled="f" strokeweight=".28592mm">
                  <v:path arrowok="t" o:connecttype="custom" o:connectlocs="0,7;68,7" o:connectangles="0,0"/>
                </v:shape>
                <v:group id="Group 19" o:spid="_x0000_s1118" style="position:absolute;left:569;top:57;width:69;height:117" coordorigin="56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0" o:spid="_x0000_s1119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20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21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22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23" style="position:absolute;left:668;top:57;width:34;height:116" coordorigin="66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124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25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26" style="position:absolute;left:732;top:60;width:78;height:114" coordorigin="732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8" o:spid="_x0000_s1127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28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29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30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31" style="position:absolute;left:818;top:87;width:73;height:87" coordorigin="818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132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33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34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35" style="position:absolute;left:90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shape id="Freeform 37" o:spid="_x0000_s1136" style="position:absolute;left:989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group id="Group 38" o:spid="_x0000_s1137" style="position:absolute;left:1071;top:78;width:69;height:76" coordorigin="1071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9" o:spid="_x0000_s1138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39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8n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g/e4W/Z+IFcnEDAAD//wMAUEsBAi0AFAAGAAgAAAAhANvh9svuAAAAhQEAABMAAAAAAAAAAAAA&#10;AAAAAAAAAFtDb250ZW50X1R5cGVzXS54bWxQSwECLQAUAAYACAAAACEAWvQsW78AAAAVAQAACwAA&#10;AAAAAAAAAAAAAAAfAQAAX3JlbHMvLnJlbHNQSwECLQAUAAYACAAAACEAqLJvJ8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40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41" style="position:absolute;left:1157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43" o:spid="_x0000_s1142" style="position:absolute;left:1241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" path="m,7r68,e" filled="f" strokeweight=".28572mm">
                  <v:path arrowok="t" o:connecttype="custom" o:connectlocs="0,7;68,7" o:connectangles="0,0"/>
                </v:shape>
                <v:group id="Group 44" o:spid="_x0000_s1143" style="position:absolute;left:1319;top:57;width:161;height:118" coordorigin="131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45" o:spid="_x0000_s1144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45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46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47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48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49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50" style="position:absolute;left:149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52" o:spid="_x0000_s1151" style="position:absolute;left:1579;top:57;width:69;height:117" coordorigin="157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3" o:spid="_x0000_s1152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53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54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55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56" style="position:absolute;left:1678;top:57;width:34;height:116" coordorigin="167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58" o:spid="_x0000_s1157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58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59" style="position:absolute;left:1745;top:60;width:78;height:114" coordorigin="1745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61" o:spid="_x0000_s1160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JxwAAANwAAAAPAAAAZHJzL2Rvd25yZXYueG1sRI9Pa8JA&#10;EMXvgt9hGcGL1E1SKj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AcJt0nHAAAA3AAA&#10;AA8AAAAAAAAAAAAAAAAABwIAAGRycy9kb3ducmV2LnhtbFBLBQYAAAAAAwADALcAAAD7AgAAAAA=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61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89xwAAANwAAAAPAAAAZHJzL2Rvd25yZXYueG1sRI9Pa8JA&#10;EMXvgt9hGcGL1E1CKz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IjgLz3HAAAA3AAA&#10;AA8AAAAAAAAAAAAAAAAABwIAAGRycy9kb3ducmV2LnhtbFBLBQYAAAAAAwADALcAAAD7AgAAAAA=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62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63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64" style="position:absolute;left:1831;top:87;width:73;height:87" coordorigin="1831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6" o:spid="_x0000_s1165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66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67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68" style="position:absolute;left:191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70" o:spid="_x0000_s1169" style="position:absolute;left:200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group id="Group 71" o:spid="_x0000_s1170" style="position:absolute;left:2083;top:78;width:69;height:76" coordorigin="208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72" o:spid="_x0000_s1171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72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73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74" style="position:absolute;left:2178;top:57;width:230;height:118" coordorigin="2178,57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76" o:spid="_x0000_s1175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76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77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p1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wZdnZAK9+QUAAP//AwBQSwECLQAUAAYACAAAACEA2+H2y+4AAACFAQAAEwAAAAAAAAAAAAAA&#10;AAAAAAAAW0NvbnRlbnRfVHlwZXNdLnhtbFBLAQItABQABgAIAAAAIQBa9CxbvwAAABUBAAALAAAA&#10;AAAAAAAAAAAAAB8BAABfcmVscy8ucmVsc1BLAQItABQABgAIAAAAIQA4VPp1wgAAANwAAAAPAAAA&#10;AAAAAAAAAAAAAAcCAABkcnMvZG93bnJldi54bWxQSwUGAAAAAAMAAwC3AAAA9gIAAAAA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78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79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80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QCvwAAANwAAAAPAAAAZHJzL2Rvd25yZXYueG1sRE9Ni8Iw&#10;EL0L+x/CLHjTxF1w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DIhmQCvwAAANwAAAAPAAAAAAAA&#10;AAAAAAAAAAcCAABkcnMvZG93bnJldi54bWxQSwUGAAAAAAMAAwC3AAAA8wIAAAAA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81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x2vwAAANwAAAAPAAAAZHJzL2Rvd25yZXYueG1sRE9Ni8Iw&#10;EL0L+x/CLHjTxGVx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BHb/x2vwAAANwAAAAPAAAAAAAA&#10;AAAAAAAAAAcCAABkcnMvZG93bnJldi54bWxQSwUGAAAAAAMAAwC3AAAA8wIAAAAA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82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ntvwAAANwAAAAPAAAAZHJzL2Rvd25yZXYueG1sRE9Ni8Iw&#10;EL0L+x/CLHjTxIV1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AoI1ntvwAAANwAAAAPAAAAAAAA&#10;AAAAAAAAAAcCAABkcnMvZG93bnJldi54bWxQSwUGAAAAAAMAAwC3AAAA8wIAAAAA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83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84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Zz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oZVnZAK9+QUAAP//AwBQSwECLQAUAAYACAAAACEA2+H2y+4AAACFAQAAEwAAAAAAAAAAAAAA&#10;AAAAAAAAW0NvbnRlbnRfVHlwZXNdLnhtbFBLAQItABQABgAIAAAAIQBa9CxbvwAAABUBAAALAAAA&#10;AAAAAAAAAAAAAB8BAABfcmVscy8ucmVsc1BLAQItABQABgAIAAAAIQDGIvZzwgAAANwAAAAPAAAA&#10;AAAAAAAAAAAAAAcCAABkcnMvZG93bnJldi54bWxQSwUGAAAAAAMAAwC3AAAA9gIAAAAA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85" style="position:absolute;left:242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87" o:spid="_x0000_s1186" style="position:absolute;left:2503;top:78;width:69;height:76" coordorigin="250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88" o:spid="_x0000_s1187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88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89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90" style="position:absolute;left:2590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2" o:spid="_x0000_s1191" style="position:absolute;left:2854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3" o:spid="_x0000_s1192" style="position:absolute;left:310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" path="m,7r68,e" filled="f" strokeweight=".28592mm">
                  <v:path arrowok="t" o:connecttype="custom" o:connectlocs="0,7;68,7" o:connectangles="0,0"/>
                </v:shape>
                <v:shape id="Freeform 94" o:spid="_x0000_s1193" style="position:absolute;left:336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5" o:spid="_x0000_s1194" style="position:absolute;left:361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" path="m,7r68,e" filled="f" strokeweight=".28592mm">
                  <v:path arrowok="t" o:connecttype="custom" o:connectlocs="0,7;68,7" o:connectangles="0,0"/>
                </v:shape>
                <v:group id="Group 96" o:spid="_x0000_s1195" style="position:absolute;left:3699;top:78;width:69;height:76" coordorigin="3699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97" o:spid="_x0000_s1196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97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98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Sx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j/NYO/Z+IFcnEDAAD//wMAUEsBAi0AFAAGAAgAAAAhANvh9svuAAAAhQEAABMAAAAAAAAAAAAA&#10;AAAAAAAAAFtDb250ZW50X1R5cGVzXS54bWxQSwECLQAUAAYACAAAACEAWvQsW78AAAAVAQAACwAA&#10;AAAAAAAAAAAAAAAfAQAAX3JlbHMvLnJlbHNQSwECLQAUAAYACAAAACEABak0sc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99" style="position:absolute;left:61;top:277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200" style="position:absolute;left:1328;top:293;width:5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201" style="position:absolute;left:212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" path="m,l,340e" filled="f" strokeweight=".47667mm">
                  <v:path arrowok="t" o:connecttype="custom" o:connectlocs="0,0;0,340" o:connectangles="0,0"/>
                </v:shape>
                <v:group id="Group 103" o:spid="_x0000_s1202" style="position:absolute;left:2170;top:295;width:78;height:114" coordorigin="2170,295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04" o:spid="_x0000_s1203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204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205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206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207" style="position:absolute;left:2253;top:324;width:81;height:118" coordorigin="2253,324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09" o:spid="_x0000_s1208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209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oRxQAAANwAAAAPAAAAZHJzL2Rvd25yZXYueG1sRI9Ba8JA&#10;FITvgv9heYVeRDe1IB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DLsioRxQAAANwAAAAP&#10;AAAAAAAAAAAAAAAAAAcCAABkcnMvZG93bnJldi54bWxQSwUGAAAAAAMAAwC3AAAA+QIAAAAA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10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JlxQAAANwAAAAPAAAAZHJzL2Rvd25yZXYueG1sRI9Ba8JA&#10;FITvgv9heYVeRDeVIh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BEW7JlxQAAANwAAAAP&#10;AAAAAAAAAAAAAAAAAAcCAABkcnMvZG93bnJldi54bWxQSwUGAAAAAAMAAwC3AAAA+QIAAAAA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11" style="position:absolute;left:2345;top:322;width:153;height:118" coordorigin="2345,322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13" o:spid="_x0000_s1212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13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14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15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16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17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18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19" style="position:absolute;left:254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lr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hXX/A8E46A3D0AAAD//wMAUEsBAi0AFAAGAAgAAAAhANvh9svuAAAAhQEAABMAAAAAAAAAAAAA&#10;AAAAAAAAAFtDb250ZW50X1R5cGVzXS54bWxQSwECLQAUAAYACAAAACEAWvQsW78AAAAVAQAACwAA&#10;AAAAAAAAAAAAAAAfAQAAX3JlbHMvLnJlbHNQSwECLQAUAAYACAAAACEA3cVpa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21" o:spid="_x0000_s1220" style="position:absolute;left:2851;top:292;width:285;height:117" coordorigin="2851,292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22" o:spid="_x0000_s122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2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2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2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2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2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Y7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vnxTDwCenYHAAD//wMAUEsBAi0AFAAGAAgAAAAhANvh9svuAAAAhQEAABMAAAAAAAAAAAAAAAAA&#10;AAAAAFtDb250ZW50X1R5cGVzXS54bWxQSwECLQAUAAYACAAAACEAWvQsW78AAAAVAQAACwAAAAAA&#10;AAAAAAAAAAAfAQAAX3JlbHMvLnJlbHNQSwECLQAUAAYACAAAACEArwOmO8AAAADcAAAADwAAAAAA&#10;AAAAAAAAAAAHAgAAZHJzL2Rvd25yZXYueG1sUEsFBgAAAAADAAMAtwAAAPQCAAAAAA==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2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2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2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30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3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3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3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3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o9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rXxTDwCenYHAAD//wMAUEsBAi0AFAAGAAgAAAAhANvh9svuAAAAhQEAABMAAAAAAAAAAAAAAAAA&#10;AAAAAFtDb250ZW50X1R5cGVzXS54bWxQSwECLQAUAAYACAAAACEAWvQsW78AAAAVAQAACwAAAAAA&#10;AAAAAAAAAAAfAQAAX3JlbHMvLnJlbHNQSwECLQAUAAYACAAAACEAUXWqPcAAAADcAAAADwAAAAAA&#10;AAAAAAAAAAAHAgAAZHJzL2Rvd25yZXYueG1sUEsFBgAAAAADAAMAtwAAAPQCAAAAAA==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3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3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37" style="position:absolute;left:3736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7n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i/VvA8E46A3D0AAAD//wMAUEsBAi0AFAAGAAgAAAAhANvh9svuAAAAhQEAABMAAAAAAAAAAAAA&#10;AAAAAAAAAFtDb250ZW50X1R5cGVzXS54bWxQSwECLQAUAAYACAAAACEAWvQsW78AAAAVAQAACwAA&#10;AAAAAAAAAAAAAAAfAQAAX3JlbHMvLnJlbHNQSwECLQAUAAYACAAAACEACe4O5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39" o:spid="_x0000_s1238" style="position:absolute;left:1411;top:512;width:73;height:87" coordorigin="1411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40" o:spid="_x0000_s1239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40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1FwwAAANwAAAAPAAAAZHJzL2Rvd25yZXYueG1sRI9BawIx&#10;FITvgv8hPKE3za4t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YfgNRcMAAADcAAAADwAA&#10;AAAAAAAAAAAAAAAHAgAAZHJzL2Rvd25yZXYueG1sUEsFBgAAAAADAAMAtwAAAPcCAAAAAA==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41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je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DrSo3s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42" style="position:absolute;left:1495;top:512;width:153;height:87" coordorigin="1495,512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44" o:spid="_x0000_s1243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44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45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46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47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48" style="position:absolute;left:1674;top:512;width:72;height:86" coordorigin="1674,512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50" o:spid="_x0000_s1249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50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51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52" style="position:absolute;left:1748;top:512;width:77;height:87" coordorigin="1748,512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54" o:spid="_x0000_s1253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54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55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56" style="position:absolute;left:1832;top:512;width:73;height:87" coordorigin="1832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58" o:spid="_x0000_s1257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58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59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CR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2Cn9n0hGQq18AAAD//wMAUEsBAi0AFAAGAAgAAAAhANvh9svuAAAAhQEAABMAAAAAAAAAAAAA&#10;AAAAAAAAAFtDb250ZW50X1R5cGVzXS54bWxQSwECLQAUAAYACAAAACEAWvQsW78AAAAVAQAACwAA&#10;AAAAAAAAAAAAAAAfAQAAX3JlbHMvLnJlbHNQSwECLQAUAAYACAAAACEAM85wkcMAAADcAAAADwAA&#10;AAAAAAAAAAAAAAAHAgAAZHJzL2Rvd25yZXYueG1sUEsFBgAAAAADAAMAtwAAAPcCAAAAAA==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60" style="position:absolute;left:1157;top:745;width:909;height:20;visibility:visible;mso-wrap-style:square;v-text-anchor:top" coordsize="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" path="m,l908,e" filled="f" strokeweight=".81pt">
                  <v:path arrowok="t" o:connecttype="custom" o:connectlocs="0,0;908,0" o:connectangles="0,0"/>
                </v:shape>
                <v:group id="Group 162" o:spid="_x0000_s1261" style="position:absolute;left:2079;top:692;width:69;height:76" coordorigin="207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63" o:spid="_x0000_s1262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63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64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65" style="position:absolute;left:2165;top:745;width:321;height:20;visibility:visible;mso-wrap-style:square;v-text-anchor:top" coordsize="3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" path="m,l320,e" filled="f" strokeweight=".81pt">
                  <v:path arrowok="t" o:connecttype="custom" o:connectlocs="0,0;320,0" o:connectangles="0,0"/>
                </v:shape>
                <v:group id="Group 167" o:spid="_x0000_s1266" style="position:absolute;left:2501;top:692;width:69;height:76" coordorigin="2501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68" o:spid="_x0000_s1267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68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69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70" style="position:absolute;left:2587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mxxQAAANwAAAAPAAAAZHJzL2Rvd25yZXYueG1sRI9Ba8JA&#10;FITvBf/D8oReim4aJ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CQXamx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2" o:spid="_x0000_s1271" style="position:absolute;left:2854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qxQAAANwAAAAPAAAAZHJzL2Rvd25yZXYueG1sRI9Ba8JA&#10;FITvBf/D8oReim4aM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D/EQwq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3" o:spid="_x0000_s1272" style="position:absolute;left:3108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4" o:spid="_x0000_s1273" style="position:absolute;left:3363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5" o:spid="_x0000_s1274" style="position:absolute;left:3615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" path="m,7r68,e" filled="f" strokeweight=".28594mm">
                  <v:path arrowok="t" o:connecttype="custom" o:connectlocs="0,7;68,7" o:connectangles="0,0"/>
                </v:shape>
                <v:group id="Group 176" o:spid="_x0000_s1275" style="position:absolute;left:3699;top:692;width:69;height:76" coordorigin="369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77" o:spid="_x0000_s1276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77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78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438D4BCD" w14:textId="77777777" w:rsidR="00CB43C6" w:rsidRDefault="00CB43C6" w:rsidP="00CB43C6">
      <w:pPr>
        <w:pStyle w:val="BodyText"/>
        <w:kinsoku w:val="0"/>
        <w:overflowPunct w:val="0"/>
        <w:bidi/>
        <w:ind w:left="360" w:firstLine="0"/>
        <w:rPr>
          <w:rFonts w:cs="B Nazanin"/>
          <w:sz w:val="24"/>
          <w:szCs w:val="24"/>
          <w:rtl/>
          <w:lang w:bidi="fa-IR"/>
        </w:rPr>
      </w:pPr>
    </w:p>
    <w:p w14:paraId="56B8785A" w14:textId="7E2A9B1B" w:rsidR="000D3EE4" w:rsidRPr="00CB43C6" w:rsidRDefault="00055212" w:rsidP="00CB43C6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 w:rsidRPr="00CB43C6"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CB43C6">
        <w:rPr>
          <w:rFonts w:cs="B Nazanin"/>
          <w:sz w:val="24"/>
          <w:szCs w:val="24"/>
          <w:lang w:bidi="fa-IR"/>
        </w:rPr>
        <w:t>Protocol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CB43C6">
        <w:rPr>
          <w:rFonts w:cs="B Nazanin"/>
          <w:sz w:val="24"/>
          <w:szCs w:val="24"/>
          <w:lang w:bidi="fa-IR"/>
        </w:rPr>
        <w:t>IP</w:t>
      </w:r>
      <w:r w:rsidRPr="00CB43C6"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53FCDDA" w:rsidR="00661D5B" w:rsidRPr="00AC6627" w:rsidRDefault="000D3EE4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 w:rsidRPr="00DF3C4A">
        <w:rPr>
          <w:rFonts w:cs="B Nazanin"/>
          <w:sz w:val="24"/>
          <w:szCs w:val="24"/>
        </w:rPr>
        <w:t>1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ICMP,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8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EGP,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IP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(encapsulation),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17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UDP,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6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TCP,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46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18C6" w14:textId="77777777" w:rsidR="000255C1" w:rsidRDefault="000255C1" w:rsidP="00713050">
      <w:pPr>
        <w:spacing w:line="240" w:lineRule="auto"/>
      </w:pPr>
      <w:r>
        <w:separator/>
      </w:r>
    </w:p>
  </w:endnote>
  <w:endnote w:type="continuationSeparator" w:id="0">
    <w:p w14:paraId="502F802E" w14:textId="77777777" w:rsidR="000255C1" w:rsidRDefault="000255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49CE" w14:textId="77777777" w:rsidR="000255C1" w:rsidRDefault="000255C1" w:rsidP="00713050">
      <w:pPr>
        <w:spacing w:line="240" w:lineRule="auto"/>
      </w:pPr>
      <w:r>
        <w:separator/>
      </w:r>
    </w:p>
  </w:footnote>
  <w:footnote w:type="continuationSeparator" w:id="0">
    <w:p w14:paraId="25F25139" w14:textId="77777777" w:rsidR="000255C1" w:rsidRDefault="000255C1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F207C0" w:rsidRDefault="009C1533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592B34C3" w:rsidR="009C1533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9C1533" w:rsidRDefault="009C1533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25E3C">
          <w:pPr>
            <w:pStyle w:val="Initials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17CF3D43" w:rsidR="009C1533" w:rsidRPr="008F3C1C" w:rsidRDefault="00000000" w:rsidP="0052615A">
          <w:pPr>
            <w:bidi/>
            <w:spacing w:before="120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9C1533" w:rsidRDefault="009C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92890"/>
    <w:multiLevelType w:val="hybridMultilevel"/>
    <w:tmpl w:val="C3D675F2"/>
    <w:lvl w:ilvl="0" w:tplc="95DC9814">
      <w:start w:val="192"/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7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9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4" w15:restartNumberingAfterBreak="0">
    <w:nsid w:val="7DE7522C"/>
    <w:multiLevelType w:val="hybridMultilevel"/>
    <w:tmpl w:val="0D8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7275">
    <w:abstractNumId w:val="7"/>
  </w:num>
  <w:num w:numId="2" w16cid:durableId="2135518346">
    <w:abstractNumId w:val="9"/>
  </w:num>
  <w:num w:numId="3" w16cid:durableId="143814841">
    <w:abstractNumId w:val="3"/>
  </w:num>
  <w:num w:numId="4" w16cid:durableId="1283850460">
    <w:abstractNumId w:val="2"/>
  </w:num>
  <w:num w:numId="5" w16cid:durableId="1820533974">
    <w:abstractNumId w:val="4"/>
  </w:num>
  <w:num w:numId="6" w16cid:durableId="1806317386">
    <w:abstractNumId w:val="13"/>
  </w:num>
  <w:num w:numId="7" w16cid:durableId="1514146877">
    <w:abstractNumId w:val="11"/>
  </w:num>
  <w:num w:numId="8" w16cid:durableId="603852021">
    <w:abstractNumId w:val="12"/>
  </w:num>
  <w:num w:numId="9" w16cid:durableId="1439564672">
    <w:abstractNumId w:val="1"/>
  </w:num>
  <w:num w:numId="10" w16cid:durableId="1717583049">
    <w:abstractNumId w:val="6"/>
  </w:num>
  <w:num w:numId="11" w16cid:durableId="426077273">
    <w:abstractNumId w:val="14"/>
  </w:num>
  <w:num w:numId="12" w16cid:durableId="231505186">
    <w:abstractNumId w:val="8"/>
  </w:num>
  <w:num w:numId="13" w16cid:durableId="1706052647">
    <w:abstractNumId w:val="10"/>
  </w:num>
  <w:num w:numId="14" w16cid:durableId="1644236277">
    <w:abstractNumId w:val="0"/>
  </w:num>
  <w:num w:numId="15" w16cid:durableId="884757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2209A"/>
    <w:rsid w:val="00022E2F"/>
    <w:rsid w:val="000255C1"/>
    <w:rsid w:val="00027153"/>
    <w:rsid w:val="000353A6"/>
    <w:rsid w:val="0003594C"/>
    <w:rsid w:val="00036009"/>
    <w:rsid w:val="0003712C"/>
    <w:rsid w:val="00040850"/>
    <w:rsid w:val="0004289D"/>
    <w:rsid w:val="000456EE"/>
    <w:rsid w:val="00050F79"/>
    <w:rsid w:val="000536C9"/>
    <w:rsid w:val="00055212"/>
    <w:rsid w:val="00055EE5"/>
    <w:rsid w:val="000A16AF"/>
    <w:rsid w:val="000A58C7"/>
    <w:rsid w:val="000A75E7"/>
    <w:rsid w:val="000B0C2C"/>
    <w:rsid w:val="000B6611"/>
    <w:rsid w:val="000D3EE4"/>
    <w:rsid w:val="000D7B0E"/>
    <w:rsid w:val="000D7F95"/>
    <w:rsid w:val="000F77D2"/>
    <w:rsid w:val="00112433"/>
    <w:rsid w:val="0011675E"/>
    <w:rsid w:val="001250F0"/>
    <w:rsid w:val="00125981"/>
    <w:rsid w:val="00125AB1"/>
    <w:rsid w:val="00144434"/>
    <w:rsid w:val="00151601"/>
    <w:rsid w:val="00151C62"/>
    <w:rsid w:val="00152400"/>
    <w:rsid w:val="0015736E"/>
    <w:rsid w:val="00163F1D"/>
    <w:rsid w:val="00167931"/>
    <w:rsid w:val="00167A85"/>
    <w:rsid w:val="00167CBE"/>
    <w:rsid w:val="00175830"/>
    <w:rsid w:val="00184BAC"/>
    <w:rsid w:val="001876FE"/>
    <w:rsid w:val="001926AD"/>
    <w:rsid w:val="00193E6F"/>
    <w:rsid w:val="0019433A"/>
    <w:rsid w:val="00195724"/>
    <w:rsid w:val="00196D94"/>
    <w:rsid w:val="001A2C37"/>
    <w:rsid w:val="001A74EE"/>
    <w:rsid w:val="001B356B"/>
    <w:rsid w:val="001B403A"/>
    <w:rsid w:val="001B7FA2"/>
    <w:rsid w:val="001C2031"/>
    <w:rsid w:val="001C35FB"/>
    <w:rsid w:val="001C5ADD"/>
    <w:rsid w:val="001F3FA3"/>
    <w:rsid w:val="0020143F"/>
    <w:rsid w:val="00204436"/>
    <w:rsid w:val="002077EE"/>
    <w:rsid w:val="0021360E"/>
    <w:rsid w:val="00217980"/>
    <w:rsid w:val="0022024C"/>
    <w:rsid w:val="002215C9"/>
    <w:rsid w:val="00226EBC"/>
    <w:rsid w:val="00231E15"/>
    <w:rsid w:val="0023229E"/>
    <w:rsid w:val="00236E19"/>
    <w:rsid w:val="00241ECC"/>
    <w:rsid w:val="00247A2D"/>
    <w:rsid w:val="002526D9"/>
    <w:rsid w:val="002661F2"/>
    <w:rsid w:val="00271662"/>
    <w:rsid w:val="0027404F"/>
    <w:rsid w:val="00281C56"/>
    <w:rsid w:val="00284544"/>
    <w:rsid w:val="00287A10"/>
    <w:rsid w:val="00287B61"/>
    <w:rsid w:val="00293B83"/>
    <w:rsid w:val="00296E8D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6A4C"/>
    <w:rsid w:val="003024EB"/>
    <w:rsid w:val="0030601C"/>
    <w:rsid w:val="00310555"/>
    <w:rsid w:val="003116A6"/>
    <w:rsid w:val="00313E86"/>
    <w:rsid w:val="00320503"/>
    <w:rsid w:val="0032535A"/>
    <w:rsid w:val="00327C62"/>
    <w:rsid w:val="003378D4"/>
    <w:rsid w:val="00341DD3"/>
    <w:rsid w:val="003461D5"/>
    <w:rsid w:val="003575BC"/>
    <w:rsid w:val="00364079"/>
    <w:rsid w:val="003719ED"/>
    <w:rsid w:val="003737FE"/>
    <w:rsid w:val="00375460"/>
    <w:rsid w:val="0038092E"/>
    <w:rsid w:val="003854DB"/>
    <w:rsid w:val="00387015"/>
    <w:rsid w:val="003915C0"/>
    <w:rsid w:val="00392134"/>
    <w:rsid w:val="003A073F"/>
    <w:rsid w:val="003A0E6E"/>
    <w:rsid w:val="003A6474"/>
    <w:rsid w:val="003A6B0E"/>
    <w:rsid w:val="003C202C"/>
    <w:rsid w:val="003D76CC"/>
    <w:rsid w:val="003E59E8"/>
    <w:rsid w:val="003F1C81"/>
    <w:rsid w:val="003F4560"/>
    <w:rsid w:val="003F633B"/>
    <w:rsid w:val="003F68D1"/>
    <w:rsid w:val="004077FB"/>
    <w:rsid w:val="0041568D"/>
    <w:rsid w:val="0042245A"/>
    <w:rsid w:val="00424DD9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722A7"/>
    <w:rsid w:val="004763F5"/>
    <w:rsid w:val="00497A00"/>
    <w:rsid w:val="004A5DBD"/>
    <w:rsid w:val="004B015B"/>
    <w:rsid w:val="004B04AF"/>
    <w:rsid w:val="004C117B"/>
    <w:rsid w:val="004D23B4"/>
    <w:rsid w:val="004D37EC"/>
    <w:rsid w:val="004D4065"/>
    <w:rsid w:val="004D5A48"/>
    <w:rsid w:val="004D7F4E"/>
    <w:rsid w:val="004E36DC"/>
    <w:rsid w:val="004E467B"/>
    <w:rsid w:val="004F1D6E"/>
    <w:rsid w:val="00502282"/>
    <w:rsid w:val="00503B7C"/>
    <w:rsid w:val="00510616"/>
    <w:rsid w:val="00512369"/>
    <w:rsid w:val="0051574E"/>
    <w:rsid w:val="0052615A"/>
    <w:rsid w:val="005313A9"/>
    <w:rsid w:val="00543DB7"/>
    <w:rsid w:val="00546ADC"/>
    <w:rsid w:val="00577424"/>
    <w:rsid w:val="005819BA"/>
    <w:rsid w:val="00584FB1"/>
    <w:rsid w:val="00587807"/>
    <w:rsid w:val="005A0AFB"/>
    <w:rsid w:val="005A530F"/>
    <w:rsid w:val="005A79D9"/>
    <w:rsid w:val="005B0DE6"/>
    <w:rsid w:val="005B3FE0"/>
    <w:rsid w:val="005C254C"/>
    <w:rsid w:val="005D4087"/>
    <w:rsid w:val="005E2D45"/>
    <w:rsid w:val="005E3452"/>
    <w:rsid w:val="0060241F"/>
    <w:rsid w:val="00603A20"/>
    <w:rsid w:val="00604E31"/>
    <w:rsid w:val="00607D77"/>
    <w:rsid w:val="006211DB"/>
    <w:rsid w:val="0063100B"/>
    <w:rsid w:val="0063494A"/>
    <w:rsid w:val="00641630"/>
    <w:rsid w:val="006434E7"/>
    <w:rsid w:val="00646002"/>
    <w:rsid w:val="00651BDA"/>
    <w:rsid w:val="006541B4"/>
    <w:rsid w:val="00661D5B"/>
    <w:rsid w:val="006658C4"/>
    <w:rsid w:val="00670C41"/>
    <w:rsid w:val="00670DF0"/>
    <w:rsid w:val="0067365B"/>
    <w:rsid w:val="00675169"/>
    <w:rsid w:val="00684488"/>
    <w:rsid w:val="006966CE"/>
    <w:rsid w:val="006A24B2"/>
    <w:rsid w:val="006A3CE7"/>
    <w:rsid w:val="006A4389"/>
    <w:rsid w:val="006A670C"/>
    <w:rsid w:val="006B3849"/>
    <w:rsid w:val="006B541D"/>
    <w:rsid w:val="006C4C50"/>
    <w:rsid w:val="006C4F13"/>
    <w:rsid w:val="006D2F60"/>
    <w:rsid w:val="006D481B"/>
    <w:rsid w:val="006E1DC7"/>
    <w:rsid w:val="006E245A"/>
    <w:rsid w:val="006E6EB9"/>
    <w:rsid w:val="00702B29"/>
    <w:rsid w:val="00706555"/>
    <w:rsid w:val="007078C3"/>
    <w:rsid w:val="00713050"/>
    <w:rsid w:val="00714FDE"/>
    <w:rsid w:val="007217C2"/>
    <w:rsid w:val="0072401D"/>
    <w:rsid w:val="00725C37"/>
    <w:rsid w:val="00743CD0"/>
    <w:rsid w:val="00744196"/>
    <w:rsid w:val="00746F7F"/>
    <w:rsid w:val="00751D6A"/>
    <w:rsid w:val="007623E5"/>
    <w:rsid w:val="00771C1A"/>
    <w:rsid w:val="00782B1C"/>
    <w:rsid w:val="00785983"/>
    <w:rsid w:val="00796091"/>
    <w:rsid w:val="007A147B"/>
    <w:rsid w:val="007B35D8"/>
    <w:rsid w:val="007B3850"/>
    <w:rsid w:val="007B53B7"/>
    <w:rsid w:val="007C16C5"/>
    <w:rsid w:val="007C7C1A"/>
    <w:rsid w:val="007D1092"/>
    <w:rsid w:val="007D42C2"/>
    <w:rsid w:val="007D43B8"/>
    <w:rsid w:val="007F0D7B"/>
    <w:rsid w:val="0080000B"/>
    <w:rsid w:val="0080264B"/>
    <w:rsid w:val="00805907"/>
    <w:rsid w:val="00810E77"/>
    <w:rsid w:val="00811117"/>
    <w:rsid w:val="00815414"/>
    <w:rsid w:val="00830452"/>
    <w:rsid w:val="008322FC"/>
    <w:rsid w:val="00843166"/>
    <w:rsid w:val="00843F1F"/>
    <w:rsid w:val="00850D2A"/>
    <w:rsid w:val="00855D22"/>
    <w:rsid w:val="0085710B"/>
    <w:rsid w:val="00864D4A"/>
    <w:rsid w:val="00865F11"/>
    <w:rsid w:val="00871ED3"/>
    <w:rsid w:val="0087392D"/>
    <w:rsid w:val="00886AE0"/>
    <w:rsid w:val="008920D8"/>
    <w:rsid w:val="00896178"/>
    <w:rsid w:val="008A1264"/>
    <w:rsid w:val="008A1907"/>
    <w:rsid w:val="008A77C7"/>
    <w:rsid w:val="008B0005"/>
    <w:rsid w:val="008B1C1E"/>
    <w:rsid w:val="008B207D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16E79"/>
    <w:rsid w:val="009178D3"/>
    <w:rsid w:val="0092378B"/>
    <w:rsid w:val="00924DDB"/>
    <w:rsid w:val="00925B56"/>
    <w:rsid w:val="00927D15"/>
    <w:rsid w:val="0093406E"/>
    <w:rsid w:val="00940BB7"/>
    <w:rsid w:val="009471A7"/>
    <w:rsid w:val="00953B9E"/>
    <w:rsid w:val="0095648F"/>
    <w:rsid w:val="0096154D"/>
    <w:rsid w:val="00967B41"/>
    <w:rsid w:val="00974512"/>
    <w:rsid w:val="00976BCE"/>
    <w:rsid w:val="00994572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670A"/>
    <w:rsid w:val="00A42540"/>
    <w:rsid w:val="00A50363"/>
    <w:rsid w:val="00A53016"/>
    <w:rsid w:val="00A544F8"/>
    <w:rsid w:val="00A71CDD"/>
    <w:rsid w:val="00A723C7"/>
    <w:rsid w:val="00A732FA"/>
    <w:rsid w:val="00A815AE"/>
    <w:rsid w:val="00A85F20"/>
    <w:rsid w:val="00AA6D50"/>
    <w:rsid w:val="00AB1A9C"/>
    <w:rsid w:val="00AC00ED"/>
    <w:rsid w:val="00AC4B9A"/>
    <w:rsid w:val="00AC6627"/>
    <w:rsid w:val="00AC6847"/>
    <w:rsid w:val="00AD22CE"/>
    <w:rsid w:val="00AD379D"/>
    <w:rsid w:val="00B02391"/>
    <w:rsid w:val="00B112D1"/>
    <w:rsid w:val="00B13C1E"/>
    <w:rsid w:val="00B146E3"/>
    <w:rsid w:val="00B1594F"/>
    <w:rsid w:val="00B52011"/>
    <w:rsid w:val="00B5302D"/>
    <w:rsid w:val="00B537B9"/>
    <w:rsid w:val="00B54180"/>
    <w:rsid w:val="00B54BB4"/>
    <w:rsid w:val="00B56E1F"/>
    <w:rsid w:val="00B60807"/>
    <w:rsid w:val="00B60A88"/>
    <w:rsid w:val="00B66BFE"/>
    <w:rsid w:val="00B73B54"/>
    <w:rsid w:val="00B80984"/>
    <w:rsid w:val="00B90562"/>
    <w:rsid w:val="00BA5EE5"/>
    <w:rsid w:val="00BB061C"/>
    <w:rsid w:val="00BD396A"/>
    <w:rsid w:val="00BE634B"/>
    <w:rsid w:val="00C05502"/>
    <w:rsid w:val="00C0578B"/>
    <w:rsid w:val="00C143F6"/>
    <w:rsid w:val="00C2098A"/>
    <w:rsid w:val="00C3254D"/>
    <w:rsid w:val="00C576AE"/>
    <w:rsid w:val="00C57D37"/>
    <w:rsid w:val="00C61694"/>
    <w:rsid w:val="00C6411C"/>
    <w:rsid w:val="00C76089"/>
    <w:rsid w:val="00C7741E"/>
    <w:rsid w:val="00C9638F"/>
    <w:rsid w:val="00CA0CB6"/>
    <w:rsid w:val="00CA3DF1"/>
    <w:rsid w:val="00CA4581"/>
    <w:rsid w:val="00CB0BC3"/>
    <w:rsid w:val="00CB43C6"/>
    <w:rsid w:val="00CC31B7"/>
    <w:rsid w:val="00CD106B"/>
    <w:rsid w:val="00CD313E"/>
    <w:rsid w:val="00CD326E"/>
    <w:rsid w:val="00CD5013"/>
    <w:rsid w:val="00CE18D5"/>
    <w:rsid w:val="00CE6654"/>
    <w:rsid w:val="00CF4B86"/>
    <w:rsid w:val="00D1327D"/>
    <w:rsid w:val="00D16F37"/>
    <w:rsid w:val="00D17BFB"/>
    <w:rsid w:val="00D351E6"/>
    <w:rsid w:val="00D4619D"/>
    <w:rsid w:val="00D525FC"/>
    <w:rsid w:val="00D65E95"/>
    <w:rsid w:val="00D71148"/>
    <w:rsid w:val="00D71C93"/>
    <w:rsid w:val="00D76A4A"/>
    <w:rsid w:val="00D84E88"/>
    <w:rsid w:val="00D85A5F"/>
    <w:rsid w:val="00D87154"/>
    <w:rsid w:val="00D9078E"/>
    <w:rsid w:val="00D946F8"/>
    <w:rsid w:val="00DC0BBF"/>
    <w:rsid w:val="00DC42BD"/>
    <w:rsid w:val="00DC7F81"/>
    <w:rsid w:val="00DE0E37"/>
    <w:rsid w:val="00DE169B"/>
    <w:rsid w:val="00DE69D9"/>
    <w:rsid w:val="00DF3C4A"/>
    <w:rsid w:val="00DF69FB"/>
    <w:rsid w:val="00E174A9"/>
    <w:rsid w:val="00E21847"/>
    <w:rsid w:val="00E22DBE"/>
    <w:rsid w:val="00E22E87"/>
    <w:rsid w:val="00E23BC1"/>
    <w:rsid w:val="00E274F0"/>
    <w:rsid w:val="00E35433"/>
    <w:rsid w:val="00E417A7"/>
    <w:rsid w:val="00E448DA"/>
    <w:rsid w:val="00E535AF"/>
    <w:rsid w:val="00E53C25"/>
    <w:rsid w:val="00E63050"/>
    <w:rsid w:val="00E83F33"/>
    <w:rsid w:val="00E84919"/>
    <w:rsid w:val="00E96C92"/>
    <w:rsid w:val="00EB21C9"/>
    <w:rsid w:val="00EC1B9C"/>
    <w:rsid w:val="00ED6466"/>
    <w:rsid w:val="00EE0D39"/>
    <w:rsid w:val="00EE2132"/>
    <w:rsid w:val="00EE7AF8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37F59"/>
    <w:rsid w:val="00F40AB0"/>
    <w:rsid w:val="00F41B04"/>
    <w:rsid w:val="00F46BE1"/>
    <w:rsid w:val="00F56400"/>
    <w:rsid w:val="00F645C7"/>
    <w:rsid w:val="00F65F16"/>
    <w:rsid w:val="00F87ECA"/>
    <w:rsid w:val="00F9000F"/>
    <w:rsid w:val="00F91B66"/>
    <w:rsid w:val="00FA41BB"/>
    <w:rsid w:val="00FB35D1"/>
    <w:rsid w:val="00FC44F4"/>
    <w:rsid w:val="00FD7BCC"/>
    <w:rsid w:val="00FE0209"/>
    <w:rsid w:val="00FE0B30"/>
    <w:rsid w:val="00FE20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73673"/>
    <w:rsid w:val="001F2102"/>
    <w:rsid w:val="0023708B"/>
    <w:rsid w:val="002F32D3"/>
    <w:rsid w:val="00542162"/>
    <w:rsid w:val="005E676A"/>
    <w:rsid w:val="006A4494"/>
    <w:rsid w:val="007267B9"/>
    <w:rsid w:val="00771442"/>
    <w:rsid w:val="00847FD2"/>
    <w:rsid w:val="008B70D8"/>
    <w:rsid w:val="008E6B4F"/>
    <w:rsid w:val="00937883"/>
    <w:rsid w:val="00964F5E"/>
    <w:rsid w:val="00AB3DAB"/>
    <w:rsid w:val="00B754D7"/>
    <w:rsid w:val="00BB20B5"/>
    <w:rsid w:val="00CC502A"/>
    <w:rsid w:val="00CF63DC"/>
    <w:rsid w:val="00E43927"/>
    <w:rsid w:val="00EA03E4"/>
    <w:rsid w:val="00EB5550"/>
    <w:rsid w:val="00F2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14007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
مبحث مبانی مسیریابی
نام و نام خانوادگی:</dc:creator>
  <cp:keywords/>
  <dc:description/>
  <cp:lastModifiedBy>mohammad osoolian</cp:lastModifiedBy>
  <cp:revision>113</cp:revision>
  <cp:lastPrinted>2020-03-28T20:05:00Z</cp:lastPrinted>
  <dcterms:created xsi:type="dcterms:W3CDTF">2016-08-20T12:26:00Z</dcterms:created>
  <dcterms:modified xsi:type="dcterms:W3CDTF">2023-05-19T20:18:00Z</dcterms:modified>
</cp:coreProperties>
</file>