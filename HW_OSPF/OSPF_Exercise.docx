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74184" w14:textId="00992AF1" w:rsidR="00805907" w:rsidRPr="001F2AD9" w:rsidRDefault="00805907" w:rsidP="001F2AD9">
      <w:pPr>
        <w:bidi/>
        <w:jc w:val="both"/>
        <w:rPr>
          <w:rFonts w:cs="B Nazanin"/>
          <w:lang w:bidi="fa-IR"/>
        </w:rPr>
      </w:pPr>
    </w:p>
    <w:p w14:paraId="54D72786" w14:textId="77777777" w:rsidR="004E525E" w:rsidRDefault="000D3EE4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B54A3A" wp14:editId="1E3408C4">
                <wp:simplePos x="0" y="0"/>
                <wp:positionH relativeFrom="margin">
                  <wp:posOffset>55245</wp:posOffset>
                </wp:positionH>
                <wp:positionV relativeFrom="paragraph">
                  <wp:posOffset>306070</wp:posOffset>
                </wp:positionV>
                <wp:extent cx="6530340" cy="45719"/>
                <wp:effectExtent l="0" t="0" r="22860" b="12065"/>
                <wp:wrapNone/>
                <wp:docPr id="502" name="Rect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3034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B51D" id="Rectangle 502" o:spid="_x0000_s1026" style="position:absolute;margin-left:4.35pt;margin-top:24.1pt;width:514.2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 xml:space="preserve">پروتکل مسیریابی مبتنی بر </w:t>
      </w:r>
      <w:r w:rsidR="00805907">
        <w:rPr>
          <w:rFonts w:cs="B Nazanin" w:hint="cs"/>
          <w:b/>
          <w:bCs/>
          <w:noProof/>
          <w:sz w:val="28"/>
          <w:szCs w:val="28"/>
          <w:rtl/>
        </w:rPr>
        <w:t>وضعیت لینک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773FBB23" w14:textId="289E5020" w:rsidR="001C50D2" w:rsidRPr="009540FE" w:rsidRDefault="00E612A6" w:rsidP="00E612A6">
      <w:pPr>
        <w:pStyle w:val="BodyText"/>
        <w:kinsoku w:val="0"/>
        <w:overflowPunct w:val="0"/>
        <w:bidi/>
        <w:spacing w:before="72" w:line="276" w:lineRule="auto"/>
        <w:ind w:left="0" w:right="568" w:hanging="124"/>
        <w:jc w:val="both"/>
        <w:rPr>
          <w:rFonts w:ascii="Courier New" w:hAnsi="Courier New" w:cs="B Nazanin"/>
          <w:rtl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>سوال اول -</w:t>
      </w:r>
      <w:r w:rsid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1C50D2">
        <w:rPr>
          <w:rFonts w:cs="B Nazanin" w:hint="cs"/>
          <w:sz w:val="24"/>
          <w:szCs w:val="24"/>
          <w:rtl/>
          <w:lang w:bidi="fa-IR"/>
        </w:rPr>
        <w:t>مثال زیر از شبکه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متصل به هم را در نظر بگیرید</w:t>
      </w:r>
      <w:r w:rsidR="001C50D2">
        <w:rPr>
          <w:rFonts w:cs="B Nazanin"/>
          <w:sz w:val="24"/>
          <w:szCs w:val="24"/>
          <w:lang w:bidi="fa-IR"/>
        </w:rPr>
        <w:t xml:space="preserve"> :</w:t>
      </w:r>
    </w:p>
    <w:p w14:paraId="62FB35A2" w14:textId="14794F98" w:rsidR="001C50D2" w:rsidRDefault="001F39BD" w:rsidP="001C50D2">
      <w:pPr>
        <w:pStyle w:val="BodyText"/>
        <w:kinsoku w:val="0"/>
        <w:overflowPunct w:val="0"/>
        <w:bidi/>
        <w:ind w:left="-144" w:firstLine="0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CEF3F15" wp14:editId="2BFE68A0">
                <wp:simplePos x="0" y="0"/>
                <wp:positionH relativeFrom="column">
                  <wp:posOffset>3868140</wp:posOffset>
                </wp:positionH>
                <wp:positionV relativeFrom="paragraph">
                  <wp:posOffset>1755700</wp:posOffset>
                </wp:positionV>
                <wp:extent cx="848880" cy="612720"/>
                <wp:effectExtent l="38100" t="38100" r="46990" b="35560"/>
                <wp:wrapNone/>
                <wp:docPr id="2325787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4888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CE9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04.25pt;margin-top:137.9pt;width:67.55pt;height:4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">
                <v:imagedata r:id="rId9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19EC1048" wp14:editId="6575963C">
                <wp:simplePos x="0" y="0"/>
                <wp:positionH relativeFrom="column">
                  <wp:posOffset>2278020</wp:posOffset>
                </wp:positionH>
                <wp:positionV relativeFrom="paragraph">
                  <wp:posOffset>1276540</wp:posOffset>
                </wp:positionV>
                <wp:extent cx="1960200" cy="535680"/>
                <wp:effectExtent l="38100" t="38100" r="40640" b="36195"/>
                <wp:wrapNone/>
                <wp:docPr id="5927256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6020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931FD" id="Ink 13" o:spid="_x0000_s1026" type="#_x0000_t75" style="position:absolute;margin-left:179pt;margin-top:100.15pt;width:155.1pt;height:42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">
                <v:imagedata r:id="rId11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5C2D5E6" wp14:editId="6F71CA93">
                <wp:simplePos x="0" y="0"/>
                <wp:positionH relativeFrom="column">
                  <wp:posOffset>813180</wp:posOffset>
                </wp:positionH>
                <wp:positionV relativeFrom="paragraph">
                  <wp:posOffset>1916620</wp:posOffset>
                </wp:positionV>
                <wp:extent cx="2014920" cy="968760"/>
                <wp:effectExtent l="38100" t="38100" r="23495" b="41275"/>
                <wp:wrapNone/>
                <wp:docPr id="179264024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4920" cy="9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96AF" id="Ink 11" o:spid="_x0000_s1026" type="#_x0000_t75" style="position:absolute;margin-left:63.7pt;margin-top:150.55pt;width:159.35pt;height:77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9DF48D0" wp14:editId="22032B8E">
                <wp:simplePos x="0" y="0"/>
                <wp:positionH relativeFrom="column">
                  <wp:posOffset>4288620</wp:posOffset>
                </wp:positionH>
                <wp:positionV relativeFrom="paragraph">
                  <wp:posOffset>362140</wp:posOffset>
                </wp:positionV>
                <wp:extent cx="1206360" cy="870120"/>
                <wp:effectExtent l="38100" t="38100" r="32385" b="44450"/>
                <wp:wrapNone/>
                <wp:docPr id="107338414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6360" cy="87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C787B" id="Ink 10" o:spid="_x0000_s1026" type="#_x0000_t75" style="position:absolute;margin-left:337.35pt;margin-top:28.15pt;width:95.7pt;height:69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">
                <v:imagedata r:id="rId15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4D97722F" wp14:editId="3A243F8E">
                <wp:simplePos x="0" y="0"/>
                <wp:positionH relativeFrom="column">
                  <wp:posOffset>3207540</wp:posOffset>
                </wp:positionH>
                <wp:positionV relativeFrom="paragraph">
                  <wp:posOffset>57220</wp:posOffset>
                </wp:positionV>
                <wp:extent cx="268200" cy="1060200"/>
                <wp:effectExtent l="38100" t="38100" r="36830" b="45085"/>
                <wp:wrapNone/>
                <wp:docPr id="133585045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8200" cy="10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EF54B" id="Ink 9" o:spid="_x0000_s1026" type="#_x0000_t75" style="position:absolute;margin-left:252.2pt;margin-top:4.15pt;width:21.8pt;height:84.2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">
                <v:imagedata r:id="rId17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D4F5FBB" wp14:editId="129F98A9">
                <wp:simplePos x="0" y="0"/>
                <wp:positionH relativeFrom="column">
                  <wp:posOffset>1057980</wp:posOffset>
                </wp:positionH>
                <wp:positionV relativeFrom="paragraph">
                  <wp:posOffset>439180</wp:posOffset>
                </wp:positionV>
                <wp:extent cx="1222560" cy="952920"/>
                <wp:effectExtent l="38100" t="38100" r="34925" b="38100"/>
                <wp:wrapNone/>
                <wp:docPr id="13685467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22560" cy="9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535FD" id="Ink 7" o:spid="_x0000_s1026" type="#_x0000_t75" style="position:absolute;margin-left:82.95pt;margin-top:34.25pt;width:96.95pt;height:75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">
                <v:imagedata r:id="rId19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71B8D698" wp14:editId="63983DAF">
                <wp:simplePos x="0" y="0"/>
                <wp:positionH relativeFrom="column">
                  <wp:posOffset>5455020</wp:posOffset>
                </wp:positionH>
                <wp:positionV relativeFrom="paragraph">
                  <wp:posOffset>963340</wp:posOffset>
                </wp:positionV>
                <wp:extent cx="1114920" cy="1291320"/>
                <wp:effectExtent l="38100" t="38100" r="47625" b="42545"/>
                <wp:wrapNone/>
                <wp:docPr id="30211107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4920" cy="12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F44AB" id="Ink 6" o:spid="_x0000_s1026" type="#_x0000_t75" style="position:absolute;margin-left:429.2pt;margin-top:75.5pt;width:88.5pt;height:102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">
                <v:imagedata r:id="rId21" o:title=""/>
              </v:shape>
            </w:pict>
          </mc:Fallback>
        </mc:AlternateContent>
      </w:r>
      <w:r>
        <w:rPr>
          <w:rFonts w:cs="B Nazani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047C1C81" wp14:editId="1830FBBC">
                <wp:simplePos x="0" y="0"/>
                <wp:positionH relativeFrom="column">
                  <wp:posOffset>-206340</wp:posOffset>
                </wp:positionH>
                <wp:positionV relativeFrom="paragraph">
                  <wp:posOffset>-56180</wp:posOffset>
                </wp:positionV>
                <wp:extent cx="969840" cy="1380240"/>
                <wp:effectExtent l="38100" t="38100" r="40005" b="48895"/>
                <wp:wrapNone/>
                <wp:docPr id="87104628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9840" cy="138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35DB6" id="Ink 5" o:spid="_x0000_s1026" type="#_x0000_t75" style="position:absolute;margin-left:-16.6pt;margin-top:-4.75pt;width:77.05pt;height:109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">
                <v:imagedata r:id="rId23" o:title=""/>
              </v:shape>
            </w:pict>
          </mc:Fallback>
        </mc:AlternateContent>
      </w:r>
      <w:r w:rsidR="001C50D2">
        <w:rPr>
          <w:rFonts w:cs="B Nazanin"/>
          <w:noProof/>
          <w:sz w:val="20"/>
          <w:szCs w:val="20"/>
        </w:rPr>
        <w:drawing>
          <wp:inline distT="0" distB="0" distL="0" distR="0" wp14:anchorId="39DAE647" wp14:editId="1DC0FED2">
            <wp:extent cx="6492240" cy="28524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3DE" w14:textId="61EB566E" w:rsidR="001C50D2" w:rsidRDefault="001F39BD" w:rsidP="009540FE">
      <w:pPr>
        <w:pStyle w:val="BodyText"/>
        <w:kinsoku w:val="0"/>
        <w:overflowPunct w:val="0"/>
        <w:bidi/>
        <w:ind w:left="-266" w:firstLine="142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ar-SA"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1C5FB0E0" wp14:editId="62B9DF3B">
                <wp:simplePos x="0" y="0"/>
                <wp:positionH relativeFrom="column">
                  <wp:posOffset>1806060</wp:posOffset>
                </wp:positionH>
                <wp:positionV relativeFrom="paragraph">
                  <wp:posOffset>-3080</wp:posOffset>
                </wp:positionV>
                <wp:extent cx="70920" cy="40680"/>
                <wp:effectExtent l="38100" t="38100" r="43815" b="35560"/>
                <wp:wrapNone/>
                <wp:docPr id="203211428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09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576F5" id="Ink 12" o:spid="_x0000_s1026" type="#_x0000_t75" style="position:absolute;margin-left:141.85pt;margin-top:-.6pt;width:6.3pt;height:3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">
                <v:imagedata r:id="rId26" o:title=""/>
              </v:shape>
            </w:pict>
          </mc:Fallback>
        </mc:AlternateContent>
      </w:r>
      <w:r w:rsidR="009540FE"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FFC8DA4" wp14:editId="0F9DC38E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539865" cy="2114550"/>
                <wp:effectExtent l="0" t="0" r="1333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865" cy="2114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5E0" w14:textId="4CC08CA2" w:rsidR="001C50D2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cs="B Nazanin"/>
                                <w:rtl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5FE97200" w14:textId="3B96873D" w:rsidR="001C50D2" w:rsidRPr="001F39BD" w:rsidRDefault="001F39BD" w:rsidP="001F39B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rPr>
                                <w:rFonts w:ascii="Courier New" w:hAnsi="Courier New" w:cs="B Nazanin"/>
                                <w:color w:val="D60093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1F39BD">
                              <w:rPr>
                                <w:rFonts w:ascii="Courier New" w:hAnsi="Courier New" w:cs="B Nazanin" w:hint="cs"/>
                                <w:color w:val="D60093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رنگ صورتی: لینک های </w:t>
                            </w:r>
                            <w:r w:rsidRPr="001F39BD">
                              <w:rPr>
                                <w:rFonts w:ascii="Courier New" w:hAnsi="Courier New" w:cs="B Nazanin"/>
                                <w:color w:val="D60093"/>
                                <w:sz w:val="24"/>
                                <w:szCs w:val="24"/>
                                <w:lang w:bidi="fa-IR"/>
                              </w:rPr>
                              <w:t>Transient</w:t>
                            </w:r>
                          </w:p>
                          <w:p w14:paraId="596838DF" w14:textId="3F962C8C" w:rsidR="001F39BD" w:rsidRPr="001F39BD" w:rsidRDefault="001F39BD" w:rsidP="001F39B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rPr>
                                <w:rFonts w:ascii="Courier New" w:hAnsi="Courier New" w:cs="B Nazanin"/>
                                <w:color w:val="92D05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1F39BD">
                              <w:rPr>
                                <w:rFonts w:ascii="Courier New" w:hAnsi="Courier New" w:cs="B Nazanin" w:hint="cs"/>
                                <w:color w:val="92D05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رنگ سبز: لینک های </w:t>
                            </w:r>
                            <w:r w:rsidRPr="001F39BD">
                              <w:rPr>
                                <w:rFonts w:ascii="Courier New" w:hAnsi="Courier New" w:cs="B Nazanin"/>
                                <w:color w:val="92D050"/>
                                <w:sz w:val="24"/>
                                <w:szCs w:val="24"/>
                                <w:lang w:bidi="fa-IR"/>
                              </w:rPr>
                              <w:t>Point to Point</w:t>
                            </w:r>
                          </w:p>
                          <w:p w14:paraId="1CE94DAC" w14:textId="1A00704C" w:rsidR="001F39BD" w:rsidRPr="001F39BD" w:rsidRDefault="001F39BD" w:rsidP="001F39BD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rPr>
                                <w:rFonts w:ascii="Courier New" w:hAnsi="Courier New" w:cs="B Nazanin"/>
                                <w:color w:val="00B0F0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1F39BD">
                              <w:rPr>
                                <w:rFonts w:ascii="Courier New" w:hAnsi="Courier New" w:cs="B Nazanin" w:hint="cs"/>
                                <w:color w:val="00B0F0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رنگ آبی: لینک های </w:t>
                            </w:r>
                            <w:r w:rsidRPr="001F39BD">
                              <w:rPr>
                                <w:rFonts w:ascii="Courier New" w:hAnsi="Courier New" w:cs="B Nazanin"/>
                                <w:color w:val="00B0F0"/>
                                <w:sz w:val="24"/>
                                <w:szCs w:val="24"/>
                                <w:lang w:bidi="fa-IR"/>
                              </w:rPr>
                              <w:t>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C8DA4" id="Rectangle 2" o:spid="_x0000_s1026" style="position:absolute;left:0;text-align:left;margin-left:0;margin-top:17.8pt;width:514.95pt;height:166.5pt;z-index:251935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" fillcolor="white [3201]" strokecolor="black [3213]" strokeweight="1pt">
                <v:textbox inset=",0">
                  <w:txbxContent>
                    <w:p w14:paraId="1D97E5E0" w14:textId="4CC08CA2" w:rsidR="001C50D2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cs="B Nazanin"/>
                          <w:rtl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5FE97200" w14:textId="3B96873D" w:rsidR="001C50D2" w:rsidRPr="001F39BD" w:rsidRDefault="001F39BD" w:rsidP="001F39BD">
                      <w:pPr>
                        <w:pStyle w:val="BodyText"/>
                        <w:kinsoku w:val="0"/>
                        <w:overflowPunct w:val="0"/>
                        <w:bidi/>
                        <w:ind w:left="0" w:firstLine="0"/>
                        <w:rPr>
                          <w:rFonts w:ascii="Courier New" w:hAnsi="Courier New" w:cs="B Nazanin"/>
                          <w:color w:val="D60093"/>
                          <w:sz w:val="24"/>
                          <w:szCs w:val="24"/>
                          <w:lang w:bidi="fa-IR"/>
                        </w:rPr>
                      </w:pPr>
                      <w:r w:rsidRPr="001F39BD">
                        <w:rPr>
                          <w:rFonts w:ascii="Courier New" w:hAnsi="Courier New" w:cs="B Nazanin" w:hint="cs"/>
                          <w:color w:val="D60093"/>
                          <w:sz w:val="24"/>
                          <w:szCs w:val="24"/>
                          <w:rtl/>
                          <w:lang w:bidi="fa-IR"/>
                        </w:rPr>
                        <w:t xml:space="preserve">رنگ صورتی: لینک های </w:t>
                      </w:r>
                      <w:r w:rsidRPr="001F39BD">
                        <w:rPr>
                          <w:rFonts w:ascii="Courier New" w:hAnsi="Courier New" w:cs="B Nazanin"/>
                          <w:color w:val="D60093"/>
                          <w:sz w:val="24"/>
                          <w:szCs w:val="24"/>
                          <w:lang w:bidi="fa-IR"/>
                        </w:rPr>
                        <w:t>Transient</w:t>
                      </w:r>
                    </w:p>
                    <w:p w14:paraId="596838DF" w14:textId="3F962C8C" w:rsidR="001F39BD" w:rsidRPr="001F39BD" w:rsidRDefault="001F39BD" w:rsidP="001F39BD">
                      <w:pPr>
                        <w:pStyle w:val="BodyText"/>
                        <w:kinsoku w:val="0"/>
                        <w:overflowPunct w:val="0"/>
                        <w:bidi/>
                        <w:ind w:left="0" w:firstLine="0"/>
                        <w:rPr>
                          <w:rFonts w:ascii="Courier New" w:hAnsi="Courier New" w:cs="B Nazanin"/>
                          <w:color w:val="92D050"/>
                          <w:sz w:val="24"/>
                          <w:szCs w:val="24"/>
                          <w:lang w:bidi="fa-IR"/>
                        </w:rPr>
                      </w:pPr>
                      <w:r w:rsidRPr="001F39BD">
                        <w:rPr>
                          <w:rFonts w:ascii="Courier New" w:hAnsi="Courier New" w:cs="B Nazanin" w:hint="cs"/>
                          <w:color w:val="92D050"/>
                          <w:sz w:val="24"/>
                          <w:szCs w:val="24"/>
                          <w:rtl/>
                          <w:lang w:bidi="fa-IR"/>
                        </w:rPr>
                        <w:t xml:space="preserve">رنگ سبز: لینک های </w:t>
                      </w:r>
                      <w:r w:rsidRPr="001F39BD">
                        <w:rPr>
                          <w:rFonts w:ascii="Courier New" w:hAnsi="Courier New" w:cs="B Nazanin"/>
                          <w:color w:val="92D050"/>
                          <w:sz w:val="24"/>
                          <w:szCs w:val="24"/>
                          <w:lang w:bidi="fa-IR"/>
                        </w:rPr>
                        <w:t>Point to Point</w:t>
                      </w:r>
                    </w:p>
                    <w:p w14:paraId="1CE94DAC" w14:textId="1A00704C" w:rsidR="001F39BD" w:rsidRPr="001F39BD" w:rsidRDefault="001F39BD" w:rsidP="001F39BD">
                      <w:pPr>
                        <w:pStyle w:val="BodyText"/>
                        <w:kinsoku w:val="0"/>
                        <w:overflowPunct w:val="0"/>
                        <w:bidi/>
                        <w:ind w:left="0" w:firstLine="0"/>
                        <w:rPr>
                          <w:rFonts w:ascii="Courier New" w:hAnsi="Courier New" w:cs="B Nazanin"/>
                          <w:color w:val="00B0F0"/>
                          <w:sz w:val="24"/>
                          <w:szCs w:val="24"/>
                          <w:lang w:bidi="fa-IR"/>
                        </w:rPr>
                      </w:pPr>
                      <w:r w:rsidRPr="001F39BD">
                        <w:rPr>
                          <w:rFonts w:ascii="Courier New" w:hAnsi="Courier New" w:cs="B Nazanin" w:hint="cs"/>
                          <w:color w:val="00B0F0"/>
                          <w:sz w:val="24"/>
                          <w:szCs w:val="24"/>
                          <w:rtl/>
                          <w:lang w:bidi="fa-IR"/>
                        </w:rPr>
                        <w:t xml:space="preserve">رنگ آبی: لینک های </w:t>
                      </w:r>
                      <w:r w:rsidRPr="001F39BD">
                        <w:rPr>
                          <w:rFonts w:ascii="Courier New" w:hAnsi="Courier New" w:cs="B Nazanin"/>
                          <w:color w:val="00B0F0"/>
                          <w:sz w:val="24"/>
                          <w:szCs w:val="24"/>
                          <w:lang w:bidi="fa-IR"/>
                        </w:rPr>
                        <w:t>Stub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50D2">
        <w:rPr>
          <w:rFonts w:cs="B Nazanin" w:hint="cs"/>
          <w:sz w:val="24"/>
          <w:szCs w:val="24"/>
          <w:rtl/>
          <w:lang w:bidi="fa-IR"/>
        </w:rPr>
        <w:t>الف) نوع هر یک از لینک</w:t>
      </w:r>
      <w:r w:rsidR="001C50D2">
        <w:rPr>
          <w:rFonts w:cs="B Nazanin"/>
          <w:sz w:val="24"/>
          <w:szCs w:val="24"/>
          <w:rtl/>
          <w:lang w:bidi="fa-IR"/>
        </w:rPr>
        <w:softHyphen/>
      </w:r>
      <w:r w:rsidR="001C50D2">
        <w:rPr>
          <w:rFonts w:cs="B Nazanin" w:hint="cs"/>
          <w:sz w:val="24"/>
          <w:szCs w:val="24"/>
          <w:rtl/>
          <w:lang w:bidi="fa-IR"/>
        </w:rPr>
        <w:t>های موجود در توپولوژی را مشخص کنید.</w:t>
      </w:r>
    </w:p>
    <w:p w14:paraId="0DE6D1DC" w14:textId="095147EE" w:rsidR="001C50D2" w:rsidRDefault="001C50D2" w:rsidP="001C50D2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</w:p>
    <w:p w14:paraId="6B0D9FF7" w14:textId="77777777" w:rsidR="001C50D2" w:rsidRPr="001C456B" w:rsidRDefault="001C50D2" w:rsidP="001C50D2">
      <w:pPr>
        <w:rPr>
          <w:rtl/>
          <w:lang w:bidi="fa-IR"/>
        </w:rPr>
      </w:pPr>
    </w:p>
    <w:p w14:paraId="04BEA5AB" w14:textId="77777777" w:rsidR="001C50D2" w:rsidRPr="001C456B" w:rsidRDefault="001C50D2" w:rsidP="001C50D2">
      <w:pPr>
        <w:rPr>
          <w:rtl/>
          <w:lang w:bidi="fa-IR"/>
        </w:rPr>
      </w:pPr>
    </w:p>
    <w:p w14:paraId="20E649FE" w14:textId="77777777" w:rsidR="001C50D2" w:rsidRPr="001C456B" w:rsidRDefault="001C50D2" w:rsidP="001C50D2">
      <w:pPr>
        <w:rPr>
          <w:rtl/>
          <w:lang w:bidi="fa-IR"/>
        </w:rPr>
      </w:pPr>
    </w:p>
    <w:p w14:paraId="3DB169F1" w14:textId="77777777" w:rsidR="001C50D2" w:rsidRPr="001C456B" w:rsidRDefault="001C50D2" w:rsidP="001C50D2">
      <w:pPr>
        <w:rPr>
          <w:rtl/>
          <w:lang w:bidi="fa-IR"/>
        </w:rPr>
      </w:pPr>
    </w:p>
    <w:p w14:paraId="5A3A2621" w14:textId="77777777" w:rsidR="001C50D2" w:rsidRPr="001C456B" w:rsidRDefault="001C50D2" w:rsidP="001C50D2">
      <w:pPr>
        <w:rPr>
          <w:rtl/>
          <w:lang w:bidi="fa-IR"/>
        </w:rPr>
      </w:pPr>
    </w:p>
    <w:p w14:paraId="03D5A931" w14:textId="77777777" w:rsidR="001C50D2" w:rsidRPr="001C456B" w:rsidRDefault="001C50D2" w:rsidP="001C50D2">
      <w:pPr>
        <w:rPr>
          <w:rtl/>
          <w:lang w:bidi="fa-IR"/>
        </w:rPr>
      </w:pPr>
    </w:p>
    <w:p w14:paraId="36C8712D" w14:textId="77777777" w:rsidR="001C50D2" w:rsidRPr="001C456B" w:rsidRDefault="001C50D2" w:rsidP="001C50D2">
      <w:pPr>
        <w:rPr>
          <w:rtl/>
          <w:lang w:bidi="fa-IR"/>
        </w:rPr>
      </w:pPr>
    </w:p>
    <w:p w14:paraId="42AAA3EA" w14:textId="77777777" w:rsidR="001C50D2" w:rsidRPr="001C456B" w:rsidRDefault="001C50D2" w:rsidP="001C50D2">
      <w:pPr>
        <w:rPr>
          <w:rtl/>
          <w:lang w:bidi="fa-IR"/>
        </w:rPr>
      </w:pPr>
    </w:p>
    <w:p w14:paraId="275F164F" w14:textId="77777777" w:rsidR="001C50D2" w:rsidRPr="001C456B" w:rsidRDefault="001C50D2" w:rsidP="001C50D2">
      <w:pPr>
        <w:rPr>
          <w:rtl/>
          <w:lang w:bidi="fa-IR"/>
        </w:rPr>
      </w:pPr>
    </w:p>
    <w:p w14:paraId="05E7A76D" w14:textId="77777777" w:rsidR="001C50D2" w:rsidRPr="001C456B" w:rsidRDefault="001C50D2" w:rsidP="001C50D2">
      <w:pPr>
        <w:rPr>
          <w:rtl/>
          <w:lang w:bidi="fa-IR"/>
        </w:rPr>
      </w:pPr>
    </w:p>
    <w:p w14:paraId="230EA218" w14:textId="77777777" w:rsidR="001C50D2" w:rsidRPr="001C456B" w:rsidRDefault="001C50D2" w:rsidP="001C50D2">
      <w:pPr>
        <w:rPr>
          <w:rtl/>
          <w:lang w:bidi="fa-IR"/>
        </w:rPr>
      </w:pPr>
    </w:p>
    <w:p w14:paraId="036D2D9E" w14:textId="77777777" w:rsidR="001C50D2" w:rsidRPr="001C456B" w:rsidRDefault="001C50D2" w:rsidP="001C50D2">
      <w:pPr>
        <w:rPr>
          <w:rtl/>
          <w:lang w:bidi="fa-IR"/>
        </w:rPr>
      </w:pPr>
    </w:p>
    <w:p w14:paraId="0E7BB109" w14:textId="77777777" w:rsidR="001C50D2" w:rsidRPr="001C456B" w:rsidRDefault="001C50D2" w:rsidP="001C50D2">
      <w:pPr>
        <w:rPr>
          <w:rtl/>
          <w:lang w:bidi="fa-IR"/>
        </w:rPr>
      </w:pPr>
    </w:p>
    <w:p w14:paraId="71C15A32" w14:textId="2259EBBD" w:rsidR="004E525E" w:rsidRDefault="001C50D2" w:rsidP="009540FE">
      <w:pPr>
        <w:bidi/>
        <w:ind w:left="-124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ب) هزینه انتقال بسته در هر یک از موارد زیر را </w:t>
      </w:r>
      <w:r w:rsidR="009540FE">
        <w:rPr>
          <w:rFonts w:cs="B Nazanin" w:hint="cs"/>
          <w:sz w:val="24"/>
          <w:szCs w:val="24"/>
          <w:rtl/>
          <w:lang w:bidi="fa-IR"/>
        </w:rPr>
        <w:t xml:space="preserve">با ذكر مسير و هزينه گام به گام </w:t>
      </w:r>
      <w:r>
        <w:rPr>
          <w:rFonts w:cs="B Nazanin" w:hint="cs"/>
          <w:sz w:val="24"/>
          <w:szCs w:val="24"/>
          <w:rtl/>
          <w:lang w:bidi="fa-IR"/>
        </w:rPr>
        <w:t>مشخص کنید</w:t>
      </w:r>
      <w:r w:rsidR="009540FE">
        <w:rPr>
          <w:rFonts w:cs="B Nazanin" w:hint="cs"/>
          <w:sz w:val="24"/>
          <w:szCs w:val="24"/>
          <w:rtl/>
          <w:lang w:bidi="fa-IR"/>
        </w:rPr>
        <w:t>.</w:t>
      </w:r>
    </w:p>
    <w:p w14:paraId="760A0E6E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F</w:t>
      </w:r>
    </w:p>
    <w:p w14:paraId="7AD88E30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E</w:t>
      </w:r>
      <w:r>
        <w:rPr>
          <w:rFonts w:cs="B Nazanin" w:hint="cs"/>
          <w:rtl/>
          <w:lang w:bidi="fa-IR"/>
        </w:rPr>
        <w:t xml:space="preserve"> به مسیریاب </w:t>
      </w:r>
      <w:r>
        <w:rPr>
          <w:rFonts w:cs="B Nazanin"/>
          <w:lang w:bidi="fa-IR"/>
        </w:rPr>
        <w:t>G</w:t>
      </w:r>
    </w:p>
    <w:p w14:paraId="60D3CDEF" w14:textId="77777777" w:rsidR="001C50D2" w:rsidRDefault="001C50D2" w:rsidP="001C50D2">
      <w:pPr>
        <w:pStyle w:val="ListParagraph"/>
        <w:numPr>
          <w:ilvl w:val="0"/>
          <w:numId w:val="14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مسیریاب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به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مسیریاب </w:t>
      </w:r>
      <w:r>
        <w:rPr>
          <w:rFonts w:cs="B Nazanin"/>
          <w:lang w:bidi="fa-IR"/>
        </w:rPr>
        <w:t>E</w:t>
      </w:r>
    </w:p>
    <w:p w14:paraId="38902576" w14:textId="7E5F8BF2" w:rsidR="001C50D2" w:rsidRDefault="001C50D2" w:rsidP="001C50D2">
      <w:pPr>
        <w:pStyle w:val="ListParagraph"/>
        <w:bidi/>
        <w:ind w:left="-288"/>
        <w:rPr>
          <w:rFonts w:cs="B Nazanin"/>
          <w:rtl/>
          <w:lang w:bidi="fa-IR"/>
        </w:rPr>
      </w:pPr>
    </w:p>
    <w:p w14:paraId="0CF9FF54" w14:textId="30AF0983" w:rsidR="001C50D2" w:rsidRPr="002B4E8A" w:rsidRDefault="001C50D2" w:rsidP="001C50D2">
      <w:pPr>
        <w:pStyle w:val="ListParagraph"/>
        <w:bidi/>
        <w:ind w:left="-288"/>
        <w:rPr>
          <w:rFonts w:cs="B Nazanin"/>
          <w:lang w:bidi="fa-IR"/>
        </w:rPr>
      </w:pPr>
    </w:p>
    <w:p w14:paraId="6DC4FCB9" w14:textId="460CB02B" w:rsidR="001C50D2" w:rsidRDefault="00E612A6" w:rsidP="001C50D2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6957318" wp14:editId="4125BECB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6668770" cy="1668780"/>
                <wp:effectExtent l="0" t="0" r="1778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1668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CDB3" w14:textId="77777777" w:rsidR="001C50D2" w:rsidRPr="00A544F8" w:rsidRDefault="001C50D2" w:rsidP="001C50D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42EE5AB" w14:textId="6CC85061" w:rsidR="00796266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A-F: A -&gt;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N4 -&gt;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C -&gt;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N3-&gt;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D -&gt;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N2-&gt;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F</w:t>
                            </w:r>
                          </w:p>
                          <w:p w14:paraId="5EF250F4" w14:textId="4F1EB6F3" w:rsid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7    =    4  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+ 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   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1 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+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    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 2</w:t>
                            </w:r>
                          </w:p>
                          <w:p w14:paraId="6FF81A15" w14:textId="77777777" w:rsid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14:paraId="505B79FD" w14:textId="5D58E47C" w:rsid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E-G: E -&gt;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N2 -&gt;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F -&gt; G</w:t>
                            </w:r>
                          </w:p>
                          <w:p w14:paraId="0C8CBFF4" w14:textId="43B63986" w:rsid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6    =     3 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+ 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     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3</w:t>
                            </w:r>
                          </w:p>
                          <w:p w14:paraId="5840CCE3" w14:textId="77777777" w:rsid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p w14:paraId="405F54CA" w14:textId="0D65ADCB" w:rsid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A-E: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 xml:space="preserve">A -&gt; N4 -&gt; C -&gt; N3-&gt; D -&gt; N2-&gt;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>E</w:t>
                            </w:r>
                          </w:p>
                          <w:p w14:paraId="25F5D4FA" w14:textId="59CC1304" w:rsidR="001F39BD" w:rsidRPr="001F39BD" w:rsidRDefault="001F39BD" w:rsidP="001F39BD">
                            <w:pPr>
                              <w:rPr>
                                <w:rFonts w:cs="B Nazanin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lang w:bidi="fa-IR"/>
                              </w:rPr>
                              <w:t xml:space="preserve">7    =    </w:t>
                            </w:r>
                            <w:r w:rsidR="00C1167A">
                              <w:rPr>
                                <w:rFonts w:cs="B Nazanin"/>
                                <w:lang w:bidi="fa-IR"/>
                              </w:rPr>
                              <w:t>4         +      1        +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57318" id="Rectangle 4" o:spid="_x0000_s1027" style="position:absolute;left:0;text-align:left;margin-left:0;margin-top:9.25pt;width:525.1pt;height:131.4pt;z-index:251936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" fillcolor="white [3201]" strokecolor="black [3213]" strokeweight="1pt">
                <v:textbox inset=",0">
                  <w:txbxContent>
                    <w:p w14:paraId="3069CDB3" w14:textId="77777777" w:rsidR="001C50D2" w:rsidRPr="00A544F8" w:rsidRDefault="001C50D2" w:rsidP="001C50D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42EE5AB" w14:textId="6CC85061" w:rsidR="00796266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 xml:space="preserve">A-F: A -&gt;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N4 -&gt;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C -&gt;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N3-&gt;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D -&gt;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N2-&gt; </w:t>
                      </w:r>
                      <w:r>
                        <w:rPr>
                          <w:rFonts w:cs="B Nazanin"/>
                          <w:lang w:bidi="fa-IR"/>
                        </w:rPr>
                        <w:t>F</w:t>
                      </w:r>
                    </w:p>
                    <w:p w14:paraId="5EF250F4" w14:textId="4F1EB6F3" w:rsid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 xml:space="preserve">7    =    4  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+ 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   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1 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+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    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 2</w:t>
                      </w:r>
                    </w:p>
                    <w:p w14:paraId="6FF81A15" w14:textId="77777777" w:rsid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  <w:p w14:paraId="505B79FD" w14:textId="5D58E47C" w:rsid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 xml:space="preserve">E-G: E -&gt;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N2 -&gt; </w:t>
                      </w:r>
                      <w:r>
                        <w:rPr>
                          <w:rFonts w:cs="B Nazanin"/>
                          <w:lang w:bidi="fa-IR"/>
                        </w:rPr>
                        <w:t>F -&gt; G</w:t>
                      </w:r>
                    </w:p>
                    <w:p w14:paraId="0C8CBFF4" w14:textId="43B63986" w:rsid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 xml:space="preserve">6    =     3 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/>
                          <w:lang w:bidi="fa-IR"/>
                        </w:rPr>
                        <w:t xml:space="preserve">+ 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     </w:t>
                      </w:r>
                      <w:r>
                        <w:rPr>
                          <w:rFonts w:cs="B Nazanin"/>
                          <w:lang w:bidi="fa-IR"/>
                        </w:rPr>
                        <w:t>3</w:t>
                      </w:r>
                    </w:p>
                    <w:p w14:paraId="5840CCE3" w14:textId="77777777" w:rsid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</w:p>
                    <w:p w14:paraId="405F54CA" w14:textId="0D65ADCB" w:rsid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 xml:space="preserve">A-E: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 xml:space="preserve">A -&gt; N4 -&gt; C -&gt; N3-&gt; D -&gt; N2-&gt;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>E</w:t>
                      </w:r>
                    </w:p>
                    <w:p w14:paraId="25F5D4FA" w14:textId="59CC1304" w:rsidR="001F39BD" w:rsidRPr="001F39BD" w:rsidRDefault="001F39BD" w:rsidP="001F39BD">
                      <w:pPr>
                        <w:rPr>
                          <w:rFonts w:cs="B Nazanin"/>
                          <w:lang w:bidi="fa-IR"/>
                        </w:rPr>
                      </w:pPr>
                      <w:r>
                        <w:rPr>
                          <w:rFonts w:cs="B Nazanin"/>
                          <w:lang w:bidi="fa-IR"/>
                        </w:rPr>
                        <w:t xml:space="preserve">7    =    </w:t>
                      </w:r>
                      <w:r w:rsidR="00C1167A">
                        <w:rPr>
                          <w:rFonts w:cs="B Nazanin"/>
                          <w:lang w:bidi="fa-IR"/>
                        </w:rPr>
                        <w:t>4         +      1        +      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042CA" w14:textId="77777777" w:rsidR="001C50D2" w:rsidRPr="002B4E8A" w:rsidRDefault="001C50D2" w:rsidP="001C50D2">
      <w:pPr>
        <w:bidi/>
        <w:rPr>
          <w:rFonts w:cs="B Nazanin"/>
          <w:lang w:bidi="fa-IR"/>
        </w:rPr>
      </w:pPr>
    </w:p>
    <w:p w14:paraId="25AF0358" w14:textId="77777777" w:rsidR="001C50D2" w:rsidRDefault="001C50D2" w:rsidP="001C50D2">
      <w:pPr>
        <w:bidi/>
        <w:ind w:left="-288"/>
        <w:rPr>
          <w:rFonts w:cs="B Nazanin"/>
          <w:rtl/>
          <w:lang w:bidi="fa-IR"/>
        </w:rPr>
      </w:pPr>
    </w:p>
    <w:p w14:paraId="46201724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5824A78E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113CC682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3982D7C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6015DA18" w14:textId="77777777" w:rsidR="001C50D2" w:rsidRPr="002B4E8A" w:rsidRDefault="001C50D2" w:rsidP="001C50D2">
      <w:pPr>
        <w:bidi/>
        <w:rPr>
          <w:rFonts w:cs="B Nazanin"/>
          <w:rtl/>
          <w:lang w:bidi="fa-IR"/>
        </w:rPr>
      </w:pPr>
    </w:p>
    <w:p w14:paraId="0A43E62E" w14:textId="77777777" w:rsidR="00E612A6" w:rsidRDefault="00E612A6" w:rsidP="00C61846">
      <w:pPr>
        <w:bidi/>
        <w:rPr>
          <w:rFonts w:cs="B Nazanin"/>
          <w:sz w:val="24"/>
          <w:szCs w:val="24"/>
          <w:rtl/>
          <w:lang w:bidi="fa-IR"/>
        </w:rPr>
      </w:pPr>
    </w:p>
    <w:p w14:paraId="404C9C4E" w14:textId="4D75557C" w:rsidR="001C50D2" w:rsidRDefault="001C50D2" w:rsidP="00E612A6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ج) مسیریاب </w:t>
      </w:r>
      <w:r w:rsidRPr="006D27B7">
        <w:rPr>
          <w:rFonts w:asciiTheme="minorBidi" w:hAnsiTheme="minorBidi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چه </w:t>
      </w:r>
      <w:r w:rsidRPr="006D27B7">
        <w:rPr>
          <w:rFonts w:asciiTheme="minorBidi" w:hAnsiTheme="minorBidi"/>
          <w:sz w:val="24"/>
          <w:szCs w:val="24"/>
          <w:lang w:bidi="fa-IR"/>
        </w:rPr>
        <w:t>Router</w:t>
      </w:r>
      <w:r>
        <w:rPr>
          <w:rFonts w:cs="B Nazanin"/>
          <w:sz w:val="24"/>
          <w:szCs w:val="24"/>
          <w:lang w:bidi="fa-IR"/>
        </w:rPr>
        <w:t xml:space="preserve"> </w:t>
      </w:r>
      <w:r w:rsidRPr="006D27B7">
        <w:rPr>
          <w:rFonts w:asciiTheme="minorBidi" w:hAnsiTheme="minorBidi"/>
          <w:sz w:val="24"/>
          <w:szCs w:val="24"/>
          <w:lang w:bidi="fa-IR"/>
        </w:rPr>
        <w:t>Link</w:t>
      </w:r>
      <w:r>
        <w:rPr>
          <w:rFonts w:cs="B Nazanin" w:hint="cs"/>
          <w:sz w:val="24"/>
          <w:szCs w:val="24"/>
          <w:rtl/>
          <w:lang w:bidi="fa-IR"/>
        </w:rPr>
        <w:t>هایی را گزارش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کند؟</w:t>
      </w:r>
    </w:p>
    <w:p w14:paraId="561542B0" w14:textId="30F94B64" w:rsidR="001C50D2" w:rsidRDefault="00E612A6" w:rsidP="001C50D2">
      <w:pPr>
        <w:bidi/>
        <w:ind w:left="-288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B6C00FA" wp14:editId="14285FCA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668770" cy="1188720"/>
                <wp:effectExtent l="0" t="0" r="1778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8770" cy="1188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D6546" w14:textId="0F8FF25E" w:rsidR="00C61846" w:rsidRDefault="001C50D2" w:rsidP="00A1085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both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="00E05DA5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54F50"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</w:t>
                            </w:r>
                            <w:r w:rsidR="00954F50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گزارش وضعیت لینک ها در </w:t>
                            </w:r>
                            <w:r w:rsidR="00954F50">
                              <w:rPr>
                                <w:rFonts w:ascii="Courier New" w:hAnsi="Courier New" w:cs="B Nazanin"/>
                                <w:lang w:bidi="fa-IR"/>
                              </w:rPr>
                              <w:t>B</w:t>
                            </w:r>
                            <w:r w:rsidR="00A10857">
                              <w:rPr>
                                <w:rFonts w:ascii="Courier New" w:hAnsi="Courier New" w:cs="B Nazanin"/>
                                <w:lang w:bidi="fa-IR"/>
                              </w:rPr>
                              <w:t>\</w:t>
                            </w:r>
                          </w:p>
                          <w:p w14:paraId="5C5A2C87" w14:textId="1F12F2EC" w:rsidR="00C61846" w:rsidRDefault="00C61846" w:rsidP="00C61846">
                            <w:pPr>
                              <w:pStyle w:val="BodyText"/>
                              <w:kinsoku w:val="0"/>
                              <w:overflowPunct w:val="0"/>
                              <w:ind w:left="-60" w:firstLine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N4: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transient</w:t>
                            </w:r>
                          </w:p>
                          <w:p w14:paraId="34252F38" w14:textId="03F69015" w:rsidR="00C61846" w:rsidRDefault="00C61846" w:rsidP="00C61846">
                            <w:pPr>
                              <w:pStyle w:val="BodyText"/>
                              <w:kinsoku w:val="0"/>
                              <w:overflowPunct w:val="0"/>
                              <w:ind w:left="-60" w:firstLine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F: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point to point</w:t>
                            </w:r>
                          </w:p>
                          <w:p w14:paraId="62A95EEE" w14:textId="64407746" w:rsidR="00C61846" w:rsidRDefault="00C61846" w:rsidP="00C61846">
                            <w:pPr>
                              <w:pStyle w:val="BodyText"/>
                              <w:kinsoku w:val="0"/>
                              <w:overflowPunct w:val="0"/>
                              <w:ind w:left="-60" w:firstLine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b/>
                                <w:bCs/>
                                <w:lang w:bidi="fa-IR"/>
                              </w:rPr>
                              <w:t>N5:</w:t>
                            </w: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 xml:space="preserve"> transien</w:t>
                            </w:r>
                            <w:r w:rsidR="00A10857">
                              <w:rPr>
                                <w:rFonts w:ascii="Courier New" w:hAnsi="Courier New" w:cs="B Nazanin"/>
                                <w:lang w:bidi="fa-IR"/>
                              </w:rPr>
                              <w:t>t</w:t>
                            </w:r>
                          </w:p>
                          <w:p w14:paraId="650819A1" w14:textId="77777777" w:rsidR="00954F50" w:rsidRPr="00954F50" w:rsidRDefault="00954F50" w:rsidP="00954F50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both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00FA" id="Rectangle 7" o:spid="_x0000_s1028" style="position:absolute;left:0;text-align:left;margin-left:0;margin-top:1.05pt;width:525.1pt;height:93.6pt;z-index:251937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" fillcolor="white [3201]" strokecolor="black [3213]" strokeweight="1pt">
                <v:textbox inset=",0">
                  <w:txbxContent>
                    <w:p w14:paraId="3ECD6546" w14:textId="0F8FF25E" w:rsidR="00C61846" w:rsidRDefault="001C50D2" w:rsidP="00A1085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both"/>
                        <w:rPr>
                          <w:rFonts w:ascii="Courier New" w:hAnsi="Courier New" w:cs="B Nazanin"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="00E05DA5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  <w:r w:rsidR="00954F50">
                        <w:rPr>
                          <w:rFonts w:ascii="Courier New" w:hAnsi="Courier New" w:cs="B Nazanin"/>
                          <w:lang w:bidi="fa-IR"/>
                        </w:rPr>
                        <w:t xml:space="preserve"> </w:t>
                      </w:r>
                      <w:r w:rsidR="00954F50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گزارش وضعیت لینک ها در </w:t>
                      </w:r>
                      <w:r w:rsidR="00954F50">
                        <w:rPr>
                          <w:rFonts w:ascii="Courier New" w:hAnsi="Courier New" w:cs="B Nazanin"/>
                          <w:lang w:bidi="fa-IR"/>
                        </w:rPr>
                        <w:t>B</w:t>
                      </w:r>
                      <w:r w:rsidR="00A10857">
                        <w:rPr>
                          <w:rFonts w:ascii="Courier New" w:hAnsi="Courier New" w:cs="B Nazanin"/>
                          <w:lang w:bidi="fa-IR"/>
                        </w:rPr>
                        <w:t>\</w:t>
                      </w:r>
                    </w:p>
                    <w:p w14:paraId="5C5A2C87" w14:textId="1F12F2EC" w:rsidR="00C61846" w:rsidRDefault="00C61846" w:rsidP="00C61846">
                      <w:pPr>
                        <w:pStyle w:val="BodyText"/>
                        <w:kinsoku w:val="0"/>
                        <w:overflowPunct w:val="0"/>
                        <w:ind w:left="-60" w:firstLine="0"/>
                        <w:rPr>
                          <w:rFonts w:ascii="Courier New" w:hAnsi="Courier New" w:cs="B Nazanin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N4: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transient</w:t>
                      </w:r>
                    </w:p>
                    <w:p w14:paraId="34252F38" w14:textId="03F69015" w:rsidR="00C61846" w:rsidRDefault="00C61846" w:rsidP="00C61846">
                      <w:pPr>
                        <w:pStyle w:val="BodyText"/>
                        <w:kinsoku w:val="0"/>
                        <w:overflowPunct w:val="0"/>
                        <w:ind w:left="-60" w:firstLine="0"/>
                        <w:rPr>
                          <w:rFonts w:ascii="Courier New" w:hAnsi="Courier New" w:cs="B Nazanin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F: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point to point</w:t>
                      </w:r>
                    </w:p>
                    <w:p w14:paraId="62A95EEE" w14:textId="64407746" w:rsidR="00C61846" w:rsidRDefault="00C61846" w:rsidP="00C61846">
                      <w:pPr>
                        <w:pStyle w:val="BodyText"/>
                        <w:kinsoku w:val="0"/>
                        <w:overflowPunct w:val="0"/>
                        <w:ind w:left="-60" w:firstLine="0"/>
                        <w:rPr>
                          <w:rFonts w:ascii="Courier New" w:hAnsi="Courier New" w:cs="B Nazanin"/>
                          <w:lang w:bidi="fa-IR"/>
                        </w:rPr>
                      </w:pPr>
                      <w:r>
                        <w:rPr>
                          <w:rFonts w:ascii="Courier New" w:hAnsi="Courier New" w:cs="B Nazanin"/>
                          <w:b/>
                          <w:bCs/>
                          <w:lang w:bidi="fa-IR"/>
                        </w:rPr>
                        <w:t>N5:</w:t>
                      </w:r>
                      <w:r>
                        <w:rPr>
                          <w:rFonts w:ascii="Courier New" w:hAnsi="Courier New" w:cs="B Nazanin"/>
                          <w:lang w:bidi="fa-IR"/>
                        </w:rPr>
                        <w:t xml:space="preserve"> transien</w:t>
                      </w:r>
                      <w:r w:rsidR="00A10857">
                        <w:rPr>
                          <w:rFonts w:ascii="Courier New" w:hAnsi="Courier New" w:cs="B Nazanin"/>
                          <w:lang w:bidi="fa-IR"/>
                        </w:rPr>
                        <w:t>t</w:t>
                      </w:r>
                    </w:p>
                    <w:p w14:paraId="650819A1" w14:textId="77777777" w:rsidR="00954F50" w:rsidRPr="00954F50" w:rsidRDefault="00954F50" w:rsidP="00954F50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both"/>
                        <w:rPr>
                          <w:rFonts w:ascii="Courier New" w:hAnsi="Courier New" w:cs="B Nazanin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386D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51FD62F2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0C9C458" w14:textId="77777777" w:rsidR="001C50D2" w:rsidRPr="00956919" w:rsidRDefault="001C50D2" w:rsidP="001C50D2">
      <w:pPr>
        <w:bidi/>
        <w:rPr>
          <w:rFonts w:cs="B Nazanin"/>
          <w:sz w:val="24"/>
          <w:szCs w:val="24"/>
          <w:rtl/>
          <w:lang w:bidi="fa-IR"/>
        </w:rPr>
      </w:pPr>
    </w:p>
    <w:p w14:paraId="07A4D0F0" w14:textId="77777777" w:rsidR="004E525E" w:rsidRDefault="004E525E" w:rsidP="004E525E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9370E05" w14:textId="6AE1B897" w:rsidR="004E525E" w:rsidRDefault="00E612A6" w:rsidP="004E525E">
      <w:pPr>
        <w:pStyle w:val="ListParagraph"/>
        <w:bidi/>
        <w:spacing w:line="259" w:lineRule="auto"/>
        <w:ind w:left="-216"/>
        <w:jc w:val="both"/>
        <w:rPr>
          <w:rFonts w:cs="B Nazanin"/>
          <w:sz w:val="20"/>
          <w:szCs w:val="20"/>
          <w:rtl/>
          <w:lang w:bidi="fa-IR"/>
        </w:rPr>
      </w:pPr>
      <w:r w:rsidRPr="008705AE">
        <w:rPr>
          <w:rFonts w:cs="B Nazanin"/>
          <w:noProof/>
          <w:sz w:val="20"/>
          <w:szCs w:val="20"/>
          <w:rtl/>
        </w:rPr>
        <w:drawing>
          <wp:anchor distT="0" distB="0" distL="114300" distR="114300" simplePos="0" relativeHeight="251942912" behindDoc="0" locked="0" layoutInCell="1" allowOverlap="1" wp14:anchorId="590B6D2F" wp14:editId="358CC9E2">
            <wp:simplePos x="0" y="0"/>
            <wp:positionH relativeFrom="column">
              <wp:posOffset>1932940</wp:posOffset>
            </wp:positionH>
            <wp:positionV relativeFrom="paragraph">
              <wp:posOffset>332105</wp:posOffset>
            </wp:positionV>
            <wp:extent cx="2495550" cy="236477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64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b/>
          <w:bCs/>
          <w:rtl/>
          <w:lang w:bidi="fa-IR"/>
        </w:rPr>
        <w:t>سوال دوم -</w:t>
      </w:r>
      <w:r w:rsidR="00420CBF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 xml:space="preserve">با فرض استفاده از پروتکل </w:t>
      </w:r>
      <w:r w:rsidR="004E525E" w:rsidRPr="006D27B7">
        <w:rPr>
          <w:rFonts w:asciiTheme="minorBidi" w:hAnsiTheme="minorBidi"/>
          <w:lang w:bidi="fa-IR"/>
        </w:rPr>
        <w:t>OSPF</w:t>
      </w:r>
      <w:r w:rsidR="004E525E">
        <w:rPr>
          <w:rFonts w:cs="B Nazanin" w:hint="cs"/>
          <w:rtl/>
          <w:lang w:bidi="fa-IR"/>
        </w:rPr>
        <w:t>،</w:t>
      </w:r>
      <w:r w:rsidR="004E525E" w:rsidRPr="000D3EE4">
        <w:rPr>
          <w:rFonts w:cs="B Nazanin" w:hint="cs"/>
          <w:rtl/>
          <w:lang w:bidi="fa-IR"/>
        </w:rPr>
        <w:t xml:space="preserve"> به صورت مرحله به مرحله روند یافتن کوتاه‌ترین مسیرها را در مسیریاب </w:t>
      </w:r>
      <w:r w:rsidR="004E525E" w:rsidRPr="006D27B7">
        <w:rPr>
          <w:rFonts w:asciiTheme="minorBidi" w:hAnsiTheme="minorBidi"/>
          <w:lang w:bidi="fa-IR"/>
        </w:rPr>
        <w:t>A</w:t>
      </w:r>
      <w:r w:rsidR="004E525E" w:rsidRPr="000D3EE4">
        <w:rPr>
          <w:rFonts w:cs="B Nazanin" w:hint="cs"/>
          <w:rtl/>
          <w:lang w:bidi="fa-IR"/>
        </w:rPr>
        <w:t xml:space="preserve"> </w:t>
      </w:r>
      <w:r w:rsidR="004E525E">
        <w:rPr>
          <w:rFonts w:cs="B Nazanin" w:hint="cs"/>
          <w:rtl/>
          <w:lang w:bidi="fa-IR"/>
        </w:rPr>
        <w:t>با لحاظ استفاده از روش دیجسترا</w:t>
      </w:r>
      <w:r w:rsidR="004E525E">
        <w:rPr>
          <w:rStyle w:val="FootnoteReference"/>
          <w:rFonts w:cs="B Nazanin"/>
          <w:rtl/>
          <w:lang w:bidi="fa-IR"/>
        </w:rPr>
        <w:footnoteReference w:id="2"/>
      </w:r>
      <w:r w:rsidR="004E525E">
        <w:rPr>
          <w:rFonts w:cs="B Nazanin" w:hint="cs"/>
          <w:rtl/>
          <w:lang w:bidi="fa-IR"/>
        </w:rPr>
        <w:t xml:space="preserve"> </w:t>
      </w:r>
      <w:r w:rsidR="004E525E" w:rsidRPr="000D3EE4">
        <w:rPr>
          <w:rFonts w:cs="B Nazanin" w:hint="cs"/>
          <w:rtl/>
          <w:lang w:bidi="fa-IR"/>
        </w:rPr>
        <w:t>رسم کنید.</w:t>
      </w:r>
      <w:r w:rsidR="004E525E" w:rsidRPr="008705AE">
        <w:rPr>
          <w:rFonts w:cs="B Nazanin"/>
          <w:sz w:val="20"/>
          <w:szCs w:val="20"/>
          <w:rtl/>
          <w:lang w:bidi="fa-IR"/>
        </w:rPr>
        <w:t xml:space="preserve"> </w:t>
      </w:r>
    </w:p>
    <w:p w14:paraId="61019D2C" w14:textId="6F0D4374" w:rsidR="004E525E" w:rsidRPr="004E525E" w:rsidRDefault="004E525E" w:rsidP="004E525E">
      <w:pPr>
        <w:bidi/>
        <w:jc w:val="both"/>
        <w:rPr>
          <w:rFonts w:cs="B Nazanin"/>
          <w:rtl/>
          <w:lang w:bidi="fa-IR"/>
        </w:rPr>
      </w:pPr>
    </w:p>
    <w:p w14:paraId="4021B0DB" w14:textId="4F34A0E4" w:rsidR="004E525E" w:rsidRDefault="004E525E" w:rsidP="004E525E">
      <w:pPr>
        <w:pStyle w:val="BodyText"/>
        <w:kinsoku w:val="0"/>
        <w:overflowPunct w:val="0"/>
        <w:bidi/>
        <w:ind w:left="342" w:firstLine="0"/>
        <w:rPr>
          <w:rFonts w:ascii="Courier New" w:hAnsi="Courier New" w:cs="B Nazanin"/>
          <w:rtl/>
          <w:lang w:bidi="fa-IR"/>
        </w:rPr>
      </w:pPr>
    </w:p>
    <w:p w14:paraId="678A8FA2" w14:textId="77777777" w:rsidR="004E525E" w:rsidRDefault="004E525E" w:rsidP="004E525E">
      <w:pPr>
        <w:pStyle w:val="BodyText"/>
        <w:kinsoku w:val="0"/>
        <w:overflowPunct w:val="0"/>
        <w:bidi/>
        <w:ind w:left="342" w:firstLine="0"/>
        <w:jc w:val="center"/>
        <w:rPr>
          <w:rFonts w:cs="B Nazanin"/>
          <w:noProof/>
          <w:rtl/>
        </w:rPr>
      </w:pPr>
    </w:p>
    <w:p w14:paraId="49B51E08" w14:textId="2720100E" w:rsidR="004E525E" w:rsidRDefault="00310345" w:rsidP="004E525E">
      <w:pPr>
        <w:pStyle w:val="Heading2"/>
        <w:kinsoku w:val="0"/>
        <w:overflowPunct w:val="0"/>
        <w:bidi/>
        <w:spacing w:line="251" w:lineRule="exact"/>
        <w:rPr>
          <w:rFonts w:ascii="Times New Roman" w:hAnsi="Times New Roman" w:cs="B Nazanin"/>
          <w:spacing w:val="-1"/>
          <w:sz w:val="28"/>
          <w:szCs w:val="28"/>
          <w:rtl/>
        </w:rPr>
      </w:pPr>
      <w:r>
        <w:rPr>
          <w:rFonts w:ascii="Times New Roman" w:hAnsi="Times New Roman" w:cs="B Nazanin"/>
          <w:noProof/>
          <w:spacing w:val="-1"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414AD0D" wp14:editId="33FEF6A4">
                <wp:simplePos x="0" y="0"/>
                <wp:positionH relativeFrom="column">
                  <wp:posOffset>2769870</wp:posOffset>
                </wp:positionH>
                <wp:positionV relativeFrom="paragraph">
                  <wp:posOffset>86995</wp:posOffset>
                </wp:positionV>
                <wp:extent cx="133350" cy="1428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694B3" id="Oval 8" o:spid="_x0000_s1026" style="position:absolute;margin-left:218.1pt;margin-top:6.85pt;width:10.5pt;height:11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" fillcolor="white [3212]" strokecolor="white [3212]" strokeweight="1pt">
                <v:stroke joinstyle="miter"/>
              </v:oval>
            </w:pict>
          </mc:Fallback>
        </mc:AlternateContent>
      </w:r>
    </w:p>
    <w:p w14:paraId="444DED2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C8EC4C1" w14:textId="77777777" w:rsidR="004E525E" w:rsidRDefault="004E525E" w:rsidP="004E525E">
      <w:pPr>
        <w:pStyle w:val="BodyText"/>
        <w:kinsoku w:val="0"/>
        <w:overflowPunct w:val="0"/>
        <w:bidi/>
        <w:spacing w:before="7"/>
        <w:jc w:val="center"/>
        <w:rPr>
          <w:rFonts w:cs="B Nazanin"/>
          <w:sz w:val="20"/>
          <w:szCs w:val="20"/>
          <w:lang w:bidi="fa-IR"/>
        </w:rPr>
      </w:pPr>
      <w:r>
        <w:rPr>
          <w:rFonts w:cs="B Nazani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1239226" wp14:editId="1CAA7D12">
                <wp:simplePos x="0" y="0"/>
                <wp:positionH relativeFrom="column">
                  <wp:posOffset>2864485</wp:posOffset>
                </wp:positionH>
                <wp:positionV relativeFrom="paragraph">
                  <wp:posOffset>17780</wp:posOffset>
                </wp:positionV>
                <wp:extent cx="238125" cy="2190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22EF7" id="Oval 16" o:spid="_x0000_s1026" style="position:absolute;margin-left:225.55pt;margin-top:1.4pt;width:18.75pt;height:17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" fillcolor="window" strokecolor="window" strokeweight="1pt">
                <v:stroke joinstyle="miter"/>
              </v:oval>
            </w:pict>
          </mc:Fallback>
        </mc:AlternateContent>
      </w:r>
    </w:p>
    <w:p w14:paraId="0C1F220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2169B24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6EE8FCB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B332DA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56A41C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86AED87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927135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3B1E768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05701AAB" w14:textId="77777777" w:rsidR="003839D4" w:rsidRDefault="003839D4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6023DCF2" w14:textId="77777777" w:rsidR="003839D4" w:rsidRDefault="003839D4" w:rsidP="003839D4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620AE9F4" w14:textId="77777777" w:rsidR="003839D4" w:rsidRDefault="003839D4" w:rsidP="003839D4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337B5B4D" w14:textId="77777777" w:rsidR="003839D4" w:rsidRDefault="003839D4" w:rsidP="003839D4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74CEE6B7" w14:textId="77777777" w:rsidR="003839D4" w:rsidRDefault="003839D4" w:rsidP="003839D4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lang w:bidi="fa-IR"/>
        </w:rPr>
      </w:pPr>
    </w:p>
    <w:p w14:paraId="1AB70007" w14:textId="1E6A731D" w:rsidR="004E525E" w:rsidRDefault="00BC30C5" w:rsidP="003839D4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CD708" wp14:editId="64E5C17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610350" cy="11209020"/>
                <wp:effectExtent l="0" t="0" r="1905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1209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86D70" w14:textId="77777777" w:rsidR="004E525E" w:rsidRDefault="004E525E" w:rsidP="004E525E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3EE4A019" w14:textId="694F5A70" w:rsidR="004E525E" w:rsidRDefault="0050158A" w:rsidP="004E525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642F68" wp14:editId="587B57AF">
                                  <wp:extent cx="5352381" cy="1666667"/>
                                  <wp:effectExtent l="0" t="0" r="1270" b="0"/>
                                  <wp:docPr id="86355645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3556456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2381" cy="16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4D5A86" wp14:editId="16C52114">
                                  <wp:extent cx="5618480" cy="5747942"/>
                                  <wp:effectExtent l="0" t="0" r="1270" b="5715"/>
                                  <wp:docPr id="55327150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3271507" name=""/>
                                          <pic:cNvPicPr/>
                                        </pic:nvPicPr>
                                        <pic:blipFill rotWithShape="1">
                                          <a:blip r:embed="rId29"/>
                                          <a:srcRect t="357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9048" cy="5748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A18C1F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55A38D28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6E01AA1C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6C82E509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3E68580D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51A725E2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0722BFC3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7519A2EC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6384985E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639D9D03" w14:textId="77777777" w:rsidR="003839D4" w:rsidRDefault="003839D4" w:rsidP="004E525E">
                            <w:pPr>
                              <w:jc w:val="center"/>
                            </w:pPr>
                          </w:p>
                          <w:p w14:paraId="1F2FDA8C" w14:textId="77777777" w:rsidR="003839D4" w:rsidRDefault="003839D4" w:rsidP="004E52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D708" id="Rectangle 14" o:spid="_x0000_s1029" style="position:absolute;left:0;text-align:left;margin-left:0;margin-top:15.05pt;width:520.5pt;height:882.6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" fillcolor="window" strokecolor="windowText" strokeweight="1pt">
                <v:textbox inset=",0">
                  <w:txbxContent>
                    <w:p w14:paraId="7F386D70" w14:textId="77777777" w:rsidR="004E525E" w:rsidRDefault="004E525E" w:rsidP="004E525E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3EE4A019" w14:textId="694F5A70" w:rsidR="004E525E" w:rsidRDefault="0050158A" w:rsidP="004E525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642F68" wp14:editId="587B57AF">
                            <wp:extent cx="5352381" cy="1666667"/>
                            <wp:effectExtent l="0" t="0" r="1270" b="0"/>
                            <wp:docPr id="86355645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3556456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2381" cy="16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44D5A86" wp14:editId="16C52114">
                            <wp:extent cx="5618480" cy="5747942"/>
                            <wp:effectExtent l="0" t="0" r="1270" b="5715"/>
                            <wp:docPr id="55327150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3271507" name=""/>
                                    <pic:cNvPicPr/>
                                  </pic:nvPicPr>
                                  <pic:blipFill rotWithShape="1">
                                    <a:blip r:embed="rId29"/>
                                    <a:srcRect t="357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19048" cy="574852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A18C1F" w14:textId="77777777" w:rsidR="003839D4" w:rsidRDefault="003839D4" w:rsidP="004E525E">
                      <w:pPr>
                        <w:jc w:val="center"/>
                      </w:pPr>
                    </w:p>
                    <w:p w14:paraId="55A38D28" w14:textId="77777777" w:rsidR="003839D4" w:rsidRDefault="003839D4" w:rsidP="004E525E">
                      <w:pPr>
                        <w:jc w:val="center"/>
                      </w:pPr>
                    </w:p>
                    <w:p w14:paraId="6E01AA1C" w14:textId="77777777" w:rsidR="003839D4" w:rsidRDefault="003839D4" w:rsidP="004E525E">
                      <w:pPr>
                        <w:jc w:val="center"/>
                      </w:pPr>
                    </w:p>
                    <w:p w14:paraId="6C82E509" w14:textId="77777777" w:rsidR="003839D4" w:rsidRDefault="003839D4" w:rsidP="004E525E">
                      <w:pPr>
                        <w:jc w:val="center"/>
                      </w:pPr>
                    </w:p>
                    <w:p w14:paraId="3E68580D" w14:textId="77777777" w:rsidR="003839D4" w:rsidRDefault="003839D4" w:rsidP="004E525E">
                      <w:pPr>
                        <w:jc w:val="center"/>
                      </w:pPr>
                    </w:p>
                    <w:p w14:paraId="51A725E2" w14:textId="77777777" w:rsidR="003839D4" w:rsidRDefault="003839D4" w:rsidP="004E525E">
                      <w:pPr>
                        <w:jc w:val="center"/>
                      </w:pPr>
                    </w:p>
                    <w:p w14:paraId="0722BFC3" w14:textId="77777777" w:rsidR="003839D4" w:rsidRDefault="003839D4" w:rsidP="004E525E">
                      <w:pPr>
                        <w:jc w:val="center"/>
                      </w:pPr>
                    </w:p>
                    <w:p w14:paraId="7519A2EC" w14:textId="77777777" w:rsidR="003839D4" w:rsidRDefault="003839D4" w:rsidP="004E525E">
                      <w:pPr>
                        <w:jc w:val="center"/>
                      </w:pPr>
                    </w:p>
                    <w:p w14:paraId="6384985E" w14:textId="77777777" w:rsidR="003839D4" w:rsidRDefault="003839D4" w:rsidP="004E525E">
                      <w:pPr>
                        <w:jc w:val="center"/>
                      </w:pPr>
                    </w:p>
                    <w:p w14:paraId="639D9D03" w14:textId="77777777" w:rsidR="003839D4" w:rsidRDefault="003839D4" w:rsidP="004E525E">
                      <w:pPr>
                        <w:jc w:val="center"/>
                      </w:pPr>
                    </w:p>
                    <w:p w14:paraId="1F2FDA8C" w14:textId="77777777" w:rsidR="003839D4" w:rsidRDefault="003839D4" w:rsidP="004E525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88C93B" w14:textId="2B58C43F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F9CE196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086E26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1A94C83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6E8FA0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2CDDB5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E640341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DDD910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810BCA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25219AEC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541242E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7F15C76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18EF02B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63A054F2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18E7B204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0BA50A30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54543DAC" w14:textId="77777777" w:rsidR="00E612A6" w:rsidRDefault="00E612A6" w:rsidP="00E612A6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558498E5" w14:textId="77777777" w:rsidR="004E525E" w:rsidRDefault="004E525E" w:rsidP="004E525E">
      <w:pPr>
        <w:pStyle w:val="BodyText"/>
        <w:kinsoku w:val="0"/>
        <w:overflowPunct w:val="0"/>
        <w:bidi/>
        <w:spacing w:before="7"/>
        <w:rPr>
          <w:rFonts w:cs="B Nazanin"/>
          <w:sz w:val="20"/>
          <w:szCs w:val="20"/>
          <w:rtl/>
          <w:lang w:bidi="fa-IR"/>
        </w:rPr>
      </w:pPr>
    </w:p>
    <w:p w14:paraId="3B190602" w14:textId="77777777" w:rsidR="00420CBF" w:rsidRDefault="00420CBF" w:rsidP="004E525E">
      <w:pPr>
        <w:bidi/>
        <w:rPr>
          <w:rFonts w:cs="B Nazanin"/>
          <w:sz w:val="24"/>
          <w:szCs w:val="24"/>
          <w:rtl/>
          <w:lang w:bidi="fa-IR"/>
        </w:rPr>
      </w:pPr>
    </w:p>
    <w:p w14:paraId="71D1C661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7CCAD03F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2CF8CA9F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6FA2E08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1B875DE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33EB8E37" w14:textId="77777777" w:rsidR="00BC30C5" w:rsidRDefault="00BC30C5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4C8806E" w14:textId="77777777" w:rsidR="003839D4" w:rsidRDefault="009D45DE" w:rsidP="00BC30C5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2119F34F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0F98BF77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019159BE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5B5930A0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5218B85B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616816DA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7B9FC72B" w14:textId="77777777" w:rsidR="003839D4" w:rsidRDefault="003839D4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4CB3B2ED" w14:textId="77777777" w:rsidR="003839D4" w:rsidRDefault="003839D4" w:rsidP="003F34DB">
      <w:pPr>
        <w:bidi/>
        <w:rPr>
          <w:rFonts w:cs="B Nazanin"/>
          <w:b/>
          <w:bCs/>
          <w:sz w:val="24"/>
          <w:szCs w:val="24"/>
          <w:lang w:bidi="fa-IR"/>
        </w:rPr>
      </w:pPr>
    </w:p>
    <w:p w14:paraId="6475E8C5" w14:textId="77777777" w:rsidR="003F34DB" w:rsidRDefault="003F34DB" w:rsidP="003839D4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4C80E3E5" w14:textId="77777777" w:rsidR="003F34DB" w:rsidRDefault="003F34DB" w:rsidP="003F34DB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132D89A1" w14:textId="77777777" w:rsidR="003F34DB" w:rsidRDefault="003F34DB" w:rsidP="003F34DB">
      <w:pPr>
        <w:bidi/>
        <w:ind w:left="-266"/>
        <w:rPr>
          <w:rFonts w:cs="B Nazanin"/>
          <w:b/>
          <w:bCs/>
          <w:sz w:val="24"/>
          <w:szCs w:val="24"/>
          <w:lang w:bidi="fa-IR"/>
        </w:rPr>
      </w:pPr>
    </w:p>
    <w:p w14:paraId="20F96139" w14:textId="302F8782" w:rsidR="00F02795" w:rsidRDefault="00E612A6" w:rsidP="003F34DB">
      <w:pPr>
        <w:bidi/>
        <w:ind w:left="-266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سوال سوم - </w:t>
      </w:r>
      <w:r w:rsidR="00420CB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جدول زیر را در بیان تفاوت</w:t>
      </w:r>
      <w:r w:rsidR="00420CBF">
        <w:rPr>
          <w:rFonts w:cs="B Nazanin"/>
          <w:sz w:val="24"/>
          <w:szCs w:val="24"/>
          <w:rtl/>
          <w:lang w:bidi="fa-IR"/>
        </w:rPr>
        <w:softHyphen/>
      </w:r>
      <w:r w:rsidR="00420CBF">
        <w:rPr>
          <w:rFonts w:cs="B Nazanin" w:hint="cs"/>
          <w:sz w:val="24"/>
          <w:szCs w:val="24"/>
          <w:rtl/>
          <w:lang w:bidi="fa-IR"/>
        </w:rPr>
        <w:t>های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میان</w:t>
      </w:r>
      <w:r w:rsidR="009D45DE">
        <w:rPr>
          <w:rFonts w:cs="B Nazanin" w:hint="cs"/>
          <w:sz w:val="24"/>
          <w:szCs w:val="24"/>
          <w:rtl/>
          <w:lang w:bidi="fa-IR"/>
        </w:rPr>
        <w:t xml:space="preserve"> پروتکل‌های مسیریابی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RIP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4E525E" w:rsidRPr="004E525E">
        <w:rPr>
          <w:rFonts w:asciiTheme="minorBidi" w:hAnsiTheme="minorBidi"/>
          <w:sz w:val="24"/>
          <w:szCs w:val="24"/>
          <w:lang w:bidi="fa-IR"/>
        </w:rPr>
        <w:t>OSPF</w:t>
      </w:r>
      <w:r w:rsidR="004E525E" w:rsidRPr="004E525E">
        <w:rPr>
          <w:rFonts w:cs="B Nazanin" w:hint="cs"/>
          <w:sz w:val="24"/>
          <w:szCs w:val="24"/>
          <w:rtl/>
          <w:lang w:bidi="fa-IR"/>
        </w:rPr>
        <w:t xml:space="preserve"> </w:t>
      </w:r>
      <w:r w:rsidR="00420CBF">
        <w:rPr>
          <w:rFonts w:cs="B Nazanin" w:hint="cs"/>
          <w:sz w:val="24"/>
          <w:szCs w:val="24"/>
          <w:rtl/>
          <w:lang w:bidi="fa-IR"/>
        </w:rPr>
        <w:t>تکمیل کنید.</w:t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در ردیف مربوط به قابلیت‌های مورد پشتیبانی مواردی از قبیل پشتیبانی از چندین معیار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3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پشتیبانی از چند ناحیه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4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پشتیانی از مسیریابی بین‌دامنه‌ای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5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احراز هویت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6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چندپخشی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7"/>
      </w:r>
      <w:r w:rsidR="00BC30C5" w:rsidRPr="00BC30C5">
        <w:rPr>
          <w:rFonts w:cs="B Nazanin" w:hint="cs"/>
          <w:sz w:val="24"/>
          <w:szCs w:val="24"/>
          <w:rtl/>
          <w:lang w:bidi="fa-IR"/>
        </w:rPr>
        <w:t>، آدرس</w:t>
      </w:r>
      <w:r w:rsidR="00BC30C5" w:rsidRPr="00BC30C5">
        <w:rPr>
          <w:rFonts w:cs="B Nazanin" w:hint="cs"/>
          <w:sz w:val="24"/>
          <w:szCs w:val="24"/>
          <w:rtl/>
          <w:lang w:bidi="fa-IR"/>
        </w:rPr>
        <w:softHyphen/>
        <w:t>دهی بدون کلاس</w:t>
      </w:r>
      <w:r w:rsidR="00BC30C5" w:rsidRPr="00BC30C5">
        <w:rPr>
          <w:rFonts w:cs="B Nazanin"/>
          <w:sz w:val="24"/>
          <w:szCs w:val="24"/>
          <w:vertAlign w:val="superscript"/>
          <w:rtl/>
          <w:lang w:bidi="fa-IR"/>
        </w:rPr>
        <w:footnoteReference w:id="8"/>
      </w:r>
      <w:r w:rsidR="00BC30C5" w:rsidRPr="00BC30C5">
        <w:rPr>
          <w:rFonts w:cs="B Nazanin" w:hint="cs"/>
          <w:sz w:val="24"/>
          <w:szCs w:val="24"/>
          <w:rtl/>
          <w:lang w:bidi="fa-IR"/>
        </w:rPr>
        <w:t xml:space="preserve"> درج کنید</w:t>
      </w:r>
      <w:r w:rsidR="003F34DB">
        <w:rPr>
          <w:rFonts w:cs="B Nazanin"/>
          <w:sz w:val="24"/>
          <w:szCs w:val="24"/>
          <w:lang w:bidi="fa-IR"/>
        </w:rPr>
        <w:t>.</w:t>
      </w:r>
    </w:p>
    <w:tbl>
      <w:tblPr>
        <w:tblStyle w:val="TableGrid"/>
        <w:tblpPr w:leftFromText="180" w:rightFromText="180" w:vertAnchor="page" w:horzAnchor="margin" w:tblpY="5173"/>
        <w:bidiVisual/>
        <w:tblW w:w="10572" w:type="dxa"/>
        <w:tblLook w:val="04A0" w:firstRow="1" w:lastRow="0" w:firstColumn="1" w:lastColumn="0" w:noHBand="0" w:noVBand="1"/>
      </w:tblPr>
      <w:tblGrid>
        <w:gridCol w:w="4099"/>
        <w:gridCol w:w="3330"/>
        <w:gridCol w:w="3143"/>
      </w:tblGrid>
      <w:tr w:rsidR="003F34DB" w14:paraId="1F0388C0" w14:textId="77777777" w:rsidTr="003F34DB">
        <w:trPr>
          <w:trHeight w:val="312"/>
        </w:trPr>
        <w:tc>
          <w:tcPr>
            <w:tcW w:w="4099" w:type="dxa"/>
            <w:shd w:val="clear" w:color="auto" w:fill="E9F0F6" w:themeFill="accent1" w:themeFillTint="33"/>
            <w:vAlign w:val="center"/>
          </w:tcPr>
          <w:p w14:paraId="63BF0E10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OSPF</w:t>
            </w:r>
          </w:p>
        </w:tc>
        <w:tc>
          <w:tcPr>
            <w:tcW w:w="3330" w:type="dxa"/>
            <w:shd w:val="clear" w:color="auto" w:fill="E9F0F6" w:themeFill="accent1" w:themeFillTint="33"/>
            <w:vAlign w:val="center"/>
          </w:tcPr>
          <w:p w14:paraId="338B7A25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826880">
              <w:rPr>
                <w:rFonts w:asciiTheme="majorBidi" w:hAnsiTheme="majorBidi" w:cstheme="majorBidi"/>
                <w:b/>
                <w:bCs/>
                <w:lang w:bidi="fa-IR"/>
              </w:rPr>
              <w:t>RIP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08D99A5D" w14:textId="77777777" w:rsidR="003F34DB" w:rsidRDefault="003F34DB" w:rsidP="003F34DB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  <w:tr w:rsidR="003F34DB" w14:paraId="2242A0C7" w14:textId="77777777" w:rsidTr="003F34DB">
        <w:trPr>
          <w:trHeight w:val="279"/>
        </w:trPr>
        <w:tc>
          <w:tcPr>
            <w:tcW w:w="4099" w:type="dxa"/>
            <w:vAlign w:val="center"/>
          </w:tcPr>
          <w:p w14:paraId="65A1F29B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Link State</w:t>
            </w:r>
          </w:p>
        </w:tc>
        <w:tc>
          <w:tcPr>
            <w:tcW w:w="3330" w:type="dxa"/>
            <w:vAlign w:val="center"/>
          </w:tcPr>
          <w:p w14:paraId="10E521BE" w14:textId="77777777" w:rsidR="003F34DB" w:rsidRPr="00826880" w:rsidRDefault="003F34DB" w:rsidP="003F34DB">
            <w:pPr>
              <w:bidi/>
              <w:rPr>
                <w:rFonts w:asciiTheme="majorBidi" w:hAnsiTheme="majorBidi" w:cstheme="majorBidi"/>
                <w:lang w:bidi="fa-IR"/>
              </w:rPr>
            </w:pPr>
            <w:r w:rsidRPr="00826880">
              <w:rPr>
                <w:rFonts w:asciiTheme="majorBidi" w:hAnsiTheme="majorBidi" w:cstheme="majorBidi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lang w:bidi="fa-IR"/>
              </w:rPr>
              <w:t>Distance Vector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414C2C0C" w14:textId="77777777" w:rsidR="003F34DB" w:rsidRPr="00826880" w:rsidRDefault="003F34DB" w:rsidP="003F34D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نوع پروتکل مسیریابی</w:t>
            </w:r>
          </w:p>
        </w:tc>
      </w:tr>
      <w:tr w:rsidR="003F34DB" w14:paraId="11F30311" w14:textId="77777777" w:rsidTr="003F34DB">
        <w:trPr>
          <w:trHeight w:val="137"/>
        </w:trPr>
        <w:tc>
          <w:tcPr>
            <w:tcW w:w="4099" w:type="dxa"/>
            <w:vAlign w:val="center"/>
          </w:tcPr>
          <w:p w14:paraId="711EB2A7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Dijkstra</w:t>
            </w:r>
          </w:p>
        </w:tc>
        <w:tc>
          <w:tcPr>
            <w:tcW w:w="3330" w:type="dxa"/>
            <w:vAlign w:val="center"/>
          </w:tcPr>
          <w:p w14:paraId="41B8B1FF" w14:textId="77777777" w:rsidR="003F34DB" w:rsidRPr="00826880" w:rsidRDefault="003F34DB" w:rsidP="003F34DB">
            <w:pPr>
              <w:bidi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Bellman ford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65914AE4" w14:textId="77777777" w:rsidR="003F34DB" w:rsidRPr="00826880" w:rsidRDefault="003F34DB" w:rsidP="003F34D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الگوریتم مسیریابی (نحوه یا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تن مسیر)</w:t>
            </w:r>
          </w:p>
        </w:tc>
      </w:tr>
      <w:tr w:rsidR="003F34DB" w14:paraId="4940005D" w14:textId="77777777" w:rsidTr="003F34DB">
        <w:trPr>
          <w:trHeight w:val="385"/>
        </w:trPr>
        <w:tc>
          <w:tcPr>
            <w:tcW w:w="4099" w:type="dxa"/>
            <w:vAlign w:val="center"/>
          </w:tcPr>
          <w:p w14:paraId="32C96EC8" w14:textId="77777777" w:rsidR="003F34DB" w:rsidRDefault="003F34DB" w:rsidP="003F34DB">
            <w:pPr>
              <w:bidi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Wide scope</w:t>
            </w:r>
          </w:p>
          <w:p w14:paraId="74ABACB2" w14:textId="77777777" w:rsidR="003F34DB" w:rsidRDefault="003F34DB" w:rsidP="003F34DB">
            <w:pPr>
              <w:bidi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Fast convergence</w:t>
            </w:r>
          </w:p>
          <w:p w14:paraId="790D11C9" w14:textId="77777777" w:rsidR="003F34DB" w:rsidRDefault="003F34DB" w:rsidP="003F34DB">
            <w:pPr>
              <w:bidi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Authentication</w:t>
            </w:r>
          </w:p>
          <w:p w14:paraId="0570463B" w14:textId="77777777" w:rsidR="003F34DB" w:rsidRDefault="003F34DB" w:rsidP="003F34DB">
            <w:pPr>
              <w:bidi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Support multicasting</w:t>
            </w:r>
          </w:p>
          <w:p w14:paraId="3F4302CD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Routing hierarchy</w:t>
            </w:r>
          </w:p>
        </w:tc>
        <w:tc>
          <w:tcPr>
            <w:tcW w:w="3330" w:type="dxa"/>
            <w:vAlign w:val="center"/>
          </w:tcPr>
          <w:p w14:paraId="08CF4340" w14:textId="77777777" w:rsidR="003F34DB" w:rsidRDefault="003F34DB" w:rsidP="003F34DB">
            <w:pPr>
              <w:bidi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Feasible configuration</w:t>
            </w:r>
          </w:p>
          <w:p w14:paraId="12539A63" w14:textId="77777777" w:rsidR="003F34DB" w:rsidRDefault="003F34DB" w:rsidP="003F34DB">
            <w:pPr>
              <w:bidi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Support all routers</w:t>
            </w:r>
          </w:p>
          <w:p w14:paraId="2C567AEB" w14:textId="77777777" w:rsidR="003F34DB" w:rsidRPr="00826880" w:rsidRDefault="003F34DB" w:rsidP="003F34DB">
            <w:pPr>
              <w:bidi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Promotes load balancing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0CB650A2" w14:textId="77777777" w:rsidR="003F34DB" w:rsidRPr="00826880" w:rsidRDefault="003F34DB" w:rsidP="003F34D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قابلیت‌‌های مورد پشتیبانی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9"/>
            </w:r>
          </w:p>
        </w:tc>
      </w:tr>
      <w:tr w:rsidR="003F34DB" w14:paraId="14B4A534" w14:textId="77777777" w:rsidTr="003F34DB">
        <w:trPr>
          <w:trHeight w:val="337"/>
        </w:trPr>
        <w:tc>
          <w:tcPr>
            <w:tcW w:w="4099" w:type="dxa"/>
            <w:vAlign w:val="center"/>
          </w:tcPr>
          <w:p w14:paraId="375ABB63" w14:textId="77777777" w:rsidR="003F34DB" w:rsidRPr="001A0130" w:rsidRDefault="003F34DB" w:rsidP="003F34DB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Unlimited hop counts. suitable for larg companies</w:t>
            </w:r>
          </w:p>
        </w:tc>
        <w:tc>
          <w:tcPr>
            <w:tcW w:w="3330" w:type="dxa"/>
            <w:vAlign w:val="center"/>
          </w:tcPr>
          <w:p w14:paraId="2ED3A95F" w14:textId="77777777" w:rsidR="003F34DB" w:rsidRPr="001A0130" w:rsidRDefault="003F34DB" w:rsidP="003F34DB">
            <w:pPr>
              <w:bidi/>
              <w:jc w:val="center"/>
              <w:rPr>
                <w:rFonts w:asciiTheme="majorBidi" w:hAnsiTheme="majorBidi" w:cs="B Nazanin"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Up to 15 hops. suitable for small orginizations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09156447" w14:textId="77777777" w:rsidR="003F34DB" w:rsidRPr="00826880" w:rsidRDefault="003F34DB" w:rsidP="003F34D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مقیاس</w:t>
            </w:r>
            <w:r w:rsidRPr="00826880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پذیری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0"/>
            </w:r>
          </w:p>
        </w:tc>
      </w:tr>
      <w:tr w:rsidR="003F34DB" w14:paraId="22F8C025" w14:textId="77777777" w:rsidTr="003F34DB">
        <w:trPr>
          <w:trHeight w:val="301"/>
        </w:trPr>
        <w:tc>
          <w:tcPr>
            <w:tcW w:w="4099" w:type="dxa"/>
            <w:vAlign w:val="center"/>
          </w:tcPr>
          <w:p w14:paraId="71327236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More complex. memory usage is high but bandwidth consumption is low. that is because routers only send new updates</w:t>
            </w:r>
          </w:p>
        </w:tc>
        <w:tc>
          <w:tcPr>
            <w:tcW w:w="3330" w:type="dxa"/>
            <w:vAlign w:val="center"/>
          </w:tcPr>
          <w:p w14:paraId="375475E8" w14:textId="77777777" w:rsidR="003F34DB" w:rsidRPr="00826880" w:rsidRDefault="003F34DB" w:rsidP="003F34DB">
            <w:pPr>
              <w:bidi/>
              <w:rPr>
                <w:rFonts w:asciiTheme="majorBidi" w:hAnsiTheme="majorBidi" w:cs="B Nazanin"/>
                <w:rtl/>
                <w:lang w:bidi="fa-IR"/>
              </w:rPr>
            </w:pPr>
            <w:r>
              <w:rPr>
                <w:rFonts w:asciiTheme="majorBidi" w:hAnsiTheme="majorBidi" w:cs="B Nazanin"/>
                <w:lang w:bidi="fa-IR"/>
              </w:rPr>
              <w:t>Simple complexity. memory usage is low but bandwidth consumption is hight due to sending all routing table every 30 seconds.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3E3C1B86" w14:textId="77777777" w:rsidR="003F34DB" w:rsidRPr="00826880" w:rsidRDefault="003F34DB" w:rsidP="003F34D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پیچیدگی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1"/>
            </w:r>
          </w:p>
        </w:tc>
      </w:tr>
      <w:tr w:rsidR="003F34DB" w14:paraId="14C4FD33" w14:textId="77777777" w:rsidTr="003F34DB">
        <w:trPr>
          <w:trHeight w:val="301"/>
        </w:trPr>
        <w:tc>
          <w:tcPr>
            <w:tcW w:w="4099" w:type="dxa"/>
            <w:vAlign w:val="center"/>
          </w:tcPr>
          <w:p w14:paraId="3BF00476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Prevents loop with Dijkstra algorithm and having the topology of network in every node without loops.</w:t>
            </w:r>
          </w:p>
        </w:tc>
        <w:tc>
          <w:tcPr>
            <w:tcW w:w="3330" w:type="dxa"/>
            <w:vAlign w:val="center"/>
          </w:tcPr>
          <w:p w14:paraId="01E8057A" w14:textId="77777777" w:rsidR="003F34DB" w:rsidRPr="00826880" w:rsidRDefault="003F34DB" w:rsidP="003F34DB">
            <w:pPr>
              <w:bidi/>
              <w:jc w:val="center"/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/>
                <w:lang w:bidi="fa-IR"/>
              </w:rPr>
              <w:t>Prevents loop by using max hop count=16</w:t>
            </w:r>
          </w:p>
        </w:tc>
        <w:tc>
          <w:tcPr>
            <w:tcW w:w="3143" w:type="dxa"/>
            <w:shd w:val="clear" w:color="auto" w:fill="E9F0F6" w:themeFill="accent1" w:themeFillTint="33"/>
            <w:vAlign w:val="center"/>
          </w:tcPr>
          <w:p w14:paraId="3D26CE4C" w14:textId="77777777" w:rsidR="003F34DB" w:rsidRPr="00826880" w:rsidRDefault="003F34DB" w:rsidP="003F34DB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826880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جلوگیری از ایجاد حلقه</w:t>
            </w:r>
            <w:r w:rsidRPr="00826880">
              <w:rPr>
                <w:rStyle w:val="FootnoteReference"/>
                <w:rFonts w:cs="B Nazanin"/>
                <w:b/>
                <w:bCs/>
                <w:sz w:val="22"/>
                <w:szCs w:val="22"/>
                <w:rtl/>
                <w:lang w:bidi="fa-IR"/>
              </w:rPr>
              <w:footnoteReference w:id="12"/>
            </w:r>
          </w:p>
        </w:tc>
      </w:tr>
    </w:tbl>
    <w:p w14:paraId="7F383E1C" w14:textId="79081B90" w:rsidR="001C50D2" w:rsidRPr="001C50D2" w:rsidRDefault="001C50D2" w:rsidP="001C50D2">
      <w:pPr>
        <w:bidi/>
      </w:pPr>
    </w:p>
    <w:sectPr w:rsidR="001C50D2" w:rsidRPr="001C50D2" w:rsidSect="004315F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71F7" w14:textId="77777777" w:rsidR="00BE6FA6" w:rsidRDefault="00BE6FA6" w:rsidP="00713050">
      <w:pPr>
        <w:spacing w:line="240" w:lineRule="auto"/>
      </w:pPr>
      <w:r>
        <w:separator/>
      </w:r>
    </w:p>
  </w:endnote>
  <w:endnote w:type="continuationSeparator" w:id="0">
    <w:p w14:paraId="6E12FF33" w14:textId="77777777" w:rsidR="00BE6FA6" w:rsidRDefault="00BE6FA6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C51A" w14:textId="77777777" w:rsidR="00BC30C5" w:rsidRDefault="00BC30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1B3336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1B3336" w:rsidRDefault="001B3336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1B3336" w:rsidRDefault="001B3336" w:rsidP="00684488">
          <w:pPr>
            <w:pStyle w:val="Footer"/>
          </w:pPr>
        </w:p>
      </w:tc>
    </w:tr>
    <w:tr w:rsidR="001B3336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1B3336" w:rsidRPr="00CA3DF1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1B3336" w:rsidRPr="00C2098A" w:rsidRDefault="001B3336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1B3336" w:rsidRPr="00C2098A" w:rsidRDefault="001B3336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1B3336" w:rsidRDefault="001B3336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45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1B3336" w:rsidRDefault="001B333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1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1B3336" w:rsidRDefault="001B3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3B84" w14:textId="77777777" w:rsidR="00BE6FA6" w:rsidRDefault="00BE6FA6" w:rsidP="00713050">
      <w:pPr>
        <w:spacing w:line="240" w:lineRule="auto"/>
      </w:pPr>
      <w:r>
        <w:separator/>
      </w:r>
    </w:p>
  </w:footnote>
  <w:footnote w:type="continuationSeparator" w:id="0">
    <w:p w14:paraId="0795D86E" w14:textId="77777777" w:rsidR="00BE6FA6" w:rsidRDefault="00BE6FA6" w:rsidP="00713050">
      <w:pPr>
        <w:spacing w:line="240" w:lineRule="auto"/>
      </w:pPr>
      <w:r>
        <w:continuationSeparator/>
      </w:r>
    </w:p>
  </w:footnote>
  <w:footnote w:id="1">
    <w:p w14:paraId="4836B4D7" w14:textId="4BF1DB5F" w:rsidR="001B3336" w:rsidRPr="00310345" w:rsidRDefault="001B3336" w:rsidP="000D3EE4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Link State </w:t>
      </w:r>
    </w:p>
  </w:footnote>
  <w:footnote w:id="2">
    <w:p w14:paraId="03A34D52" w14:textId="77777777" w:rsidR="004E525E" w:rsidRPr="00310345" w:rsidRDefault="004E525E" w:rsidP="004E525E">
      <w:pPr>
        <w:pStyle w:val="FootnoteText"/>
        <w:rPr>
          <w:rFonts w:asciiTheme="minorBidi" w:hAnsiTheme="minorBidi"/>
          <w:lang w:bidi="fa-IR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</w:t>
      </w:r>
      <w:r w:rsidRPr="00310345">
        <w:rPr>
          <w:rFonts w:asciiTheme="minorBidi" w:hAnsiTheme="minorBidi"/>
          <w:lang w:bidi="fa-IR"/>
        </w:rPr>
        <w:t xml:space="preserve">Dijkstra </w:t>
      </w:r>
    </w:p>
  </w:footnote>
  <w:footnote w:id="3">
    <w:p w14:paraId="09980AC2" w14:textId="77777777" w:rsidR="00BC30C5" w:rsidRDefault="00BC30C5" w:rsidP="00BC30C5">
      <w:pPr>
        <w:pStyle w:val="FootnoteText"/>
        <w:rPr>
          <w:rFonts w:asciiTheme="minorBidi" w:hAnsiTheme="minorBidi"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Multiple metrics</w:t>
      </w:r>
    </w:p>
  </w:footnote>
  <w:footnote w:id="4">
    <w:p w14:paraId="28E17A3D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Multiple areas</w:t>
      </w:r>
    </w:p>
  </w:footnote>
  <w:footnote w:id="5">
    <w:p w14:paraId="6D1B2DC1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bidi="fa-IR"/>
        </w:rPr>
        <w:t>Inter-domain routing</w:t>
      </w:r>
    </w:p>
  </w:footnote>
  <w:footnote w:id="6">
    <w:p w14:paraId="46B73CC6" w14:textId="77777777" w:rsidR="00BC30C5" w:rsidRDefault="00BC30C5" w:rsidP="00BC30C5">
      <w:pPr>
        <w:pStyle w:val="FootnoteText"/>
        <w:rPr>
          <w:rFonts w:asciiTheme="minorBidi" w:hAnsiTheme="minorBidi"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Authentication</w:t>
      </w:r>
    </w:p>
  </w:footnote>
  <w:footnote w:id="7">
    <w:p w14:paraId="7EA354EA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Multicasting</w:t>
      </w:r>
    </w:p>
  </w:footnote>
  <w:footnote w:id="8">
    <w:p w14:paraId="5AFD7ECE" w14:textId="77777777" w:rsidR="00BC30C5" w:rsidRDefault="00BC30C5" w:rsidP="00BC30C5">
      <w:pPr>
        <w:pStyle w:val="FootnoteText"/>
        <w:rPr>
          <w:rFonts w:asciiTheme="minorBidi" w:hAnsiTheme="minorBidi"/>
          <w:rtl/>
          <w:lang w:bidi="fa-IR"/>
        </w:rPr>
      </w:pPr>
      <w:r>
        <w:rPr>
          <w:rStyle w:val="FootnoteReference"/>
          <w:rFonts w:asciiTheme="minorBidi" w:hAnsiTheme="minorBidi"/>
        </w:rPr>
        <w:footnoteRef/>
      </w:r>
      <w:r>
        <w:rPr>
          <w:rFonts w:asciiTheme="minorBidi" w:hAnsiTheme="minorBidi"/>
        </w:rPr>
        <w:t xml:space="preserve"> Classless addressing</w:t>
      </w:r>
    </w:p>
  </w:footnote>
  <w:footnote w:id="9">
    <w:p w14:paraId="643251DC" w14:textId="77777777" w:rsidR="003F34DB" w:rsidRPr="00310345" w:rsidRDefault="003F34DB" w:rsidP="003F34DB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Supports</w:t>
      </w:r>
    </w:p>
  </w:footnote>
  <w:footnote w:id="10">
    <w:p w14:paraId="797B57EF" w14:textId="77777777" w:rsidR="003F34DB" w:rsidRPr="00310345" w:rsidRDefault="003F34DB" w:rsidP="003F34DB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Scalability</w:t>
      </w:r>
    </w:p>
  </w:footnote>
  <w:footnote w:id="11">
    <w:p w14:paraId="0BE96510" w14:textId="77777777" w:rsidR="003F34DB" w:rsidRPr="00C76DCC" w:rsidRDefault="003F34DB" w:rsidP="003F34DB">
      <w:pPr>
        <w:pStyle w:val="FootnoteText"/>
        <w:rPr>
          <w:rFonts w:asciiTheme="minorBidi" w:hAnsiTheme="minorBidi"/>
        </w:rPr>
      </w:pPr>
      <w:r w:rsidRPr="00C76DCC">
        <w:rPr>
          <w:rStyle w:val="FootnoteReference"/>
          <w:rFonts w:asciiTheme="minorBidi" w:hAnsiTheme="minorBidi"/>
        </w:rPr>
        <w:footnoteRef/>
      </w:r>
      <w:r w:rsidRPr="00C76DCC">
        <w:rPr>
          <w:rFonts w:asciiTheme="minorBidi" w:hAnsiTheme="minorBidi"/>
        </w:rPr>
        <w:t xml:space="preserve"> Complexity</w:t>
      </w:r>
    </w:p>
  </w:footnote>
  <w:footnote w:id="12">
    <w:p w14:paraId="13D6C665" w14:textId="77777777" w:rsidR="003F34DB" w:rsidRPr="00310345" w:rsidRDefault="003F34DB" w:rsidP="003F34DB">
      <w:pPr>
        <w:pStyle w:val="FootnoteText"/>
        <w:rPr>
          <w:rFonts w:asciiTheme="minorBidi" w:hAnsiTheme="minorBidi"/>
        </w:rPr>
      </w:pPr>
      <w:r w:rsidRPr="00310345">
        <w:rPr>
          <w:rStyle w:val="FootnoteReference"/>
          <w:rFonts w:asciiTheme="minorBidi" w:hAnsiTheme="minorBidi"/>
        </w:rPr>
        <w:footnoteRef/>
      </w:r>
      <w:r w:rsidRPr="00310345">
        <w:rPr>
          <w:rFonts w:asciiTheme="minorBidi" w:hAnsiTheme="minorBidi"/>
        </w:rPr>
        <w:t xml:space="preserve"> Loop avoidance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4EF2" w14:textId="77777777" w:rsidR="00BC30C5" w:rsidRDefault="00BC30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1B3336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1B3336" w:rsidRPr="00F207C0" w:rsidRDefault="001B3336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3649A22B" w:rsidR="001B3336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BC30C5">
                <w:rPr>
                  <w:rFonts w:cs="B Nazanin"/>
                  <w:sz w:val="28"/>
                  <w:szCs w:val="28"/>
                  <w:rtl/>
                </w:rPr>
                <w:t>تمرین درس شبکه</w:t>
              </w:r>
              <w:r w:rsidR="00BC30C5">
                <w:rPr>
                  <w:rFonts w:cs="B Nazanin"/>
                  <w:sz w:val="28"/>
                  <w:szCs w:val="28"/>
                  <w:rtl/>
                </w:rPr>
                <w:br/>
                <w:t xml:space="preserve"> (مبحث پروتکل </w:t>
              </w:r>
              <w:r w:rsidR="00BC30C5">
                <w:rPr>
                  <w:rFonts w:cs="B Nazanin"/>
                  <w:sz w:val="28"/>
                  <w:szCs w:val="28"/>
                </w:rPr>
                <w:t>OSPF</w:t>
              </w:r>
              <w:r w:rsidR="00BC30C5">
                <w:rPr>
                  <w:rFonts w:cs="B Nazanin"/>
                  <w:sz w:val="28"/>
                  <w:szCs w:val="28"/>
                  <w:rtl/>
                </w:rPr>
                <w:t xml:space="preserve"> )</w:t>
              </w:r>
              <w:r w:rsidR="00BC30C5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1B3336" w:rsidRDefault="001B3336">
    <w:pPr>
      <w:pStyle w:val="Header"/>
    </w:pPr>
    <w:r>
      <w:rPr>
        <w:rFonts w:hint="cs"/>
        <w:rtl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1B3336" w:rsidRPr="009540FE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1B3336" w:rsidRPr="009540FE" w:rsidRDefault="001B3336" w:rsidP="00425E3C">
          <w:pPr>
            <w:pStyle w:val="Initials"/>
            <w:rPr>
              <w:sz w:val="26"/>
              <w:szCs w:val="26"/>
            </w:rPr>
          </w:pPr>
          <w:r w:rsidRPr="009540FE">
            <w:rPr>
              <w:noProof/>
              <w:sz w:val="26"/>
              <w:szCs w:val="26"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9540FE">
            <w:rPr>
              <w:noProof/>
              <w:sz w:val="26"/>
              <w:szCs w:val="26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26"/>
                <w:szCs w:val="26"/>
              </w:r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 w:rsidRPr="009540FE">
                <w:rPr>
                  <w:sz w:val="26"/>
                  <w:szCs w:val="26"/>
                </w:rP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51587483" w:rsidR="001B3336" w:rsidRPr="009540FE" w:rsidRDefault="00000000" w:rsidP="009540FE">
          <w:pPr>
            <w:bidi/>
            <w:spacing w:before="120"/>
            <w:ind w:left="342"/>
            <w:rPr>
              <w:sz w:val="26"/>
              <w:szCs w:val="26"/>
            </w:rPr>
          </w:pPr>
          <w:sdt>
            <w:sdtPr>
              <w:rPr>
                <w:rFonts w:asciiTheme="minorBidi" w:hAnsiTheme="minorBidi" w:cs="B Nazanin"/>
                <w:b/>
                <w:bCs/>
                <w:sz w:val="26"/>
                <w:szCs w:val="26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تمرین درس </w:t>
              </w:r>
              <w:r w:rsidR="00BC30C5">
                <w:rPr>
                  <w:rFonts w:asciiTheme="minorBidi" w:hAnsiTheme="minorBidi" w:cs="B Nazanin" w:hint="cs"/>
                  <w:b/>
                  <w:bCs/>
                  <w:sz w:val="26"/>
                  <w:szCs w:val="26"/>
                  <w:rtl/>
                  <w:lang w:bidi="fa-IR"/>
                </w:rPr>
                <w:t>شبکه</w:t>
              </w:r>
              <w:r w:rsidR="00BC30C5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br/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 xml:space="preserve"> </w:t>
              </w:r>
              <w:r w:rsid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>(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مبحث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t xml:space="preserve">پروتکل 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</w:rPr>
                <w:t>OSPF</w:t>
              </w:r>
              <w:r w:rsidR="001026AC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  <w:lang w:bidi="fa-IR"/>
                </w:rPr>
                <w:t xml:space="preserve"> </w:t>
              </w:r>
              <w:r w:rsidR="00BC30C5">
                <w:rPr>
                  <w:rFonts w:ascii="Times New Roman" w:hAnsi="Times New Roman" w:cs="Times New Roman" w:hint="cs"/>
                  <w:b/>
                  <w:bCs/>
                  <w:sz w:val="26"/>
                  <w:szCs w:val="26"/>
                  <w:rtl/>
                  <w:lang w:bidi="fa-IR"/>
                </w:rPr>
                <w:t>)</w:t>
              </w:r>
              <w:r w:rsidR="00113E30" w:rsidRPr="009540FE">
                <w:rPr>
                  <w:rFonts w:asciiTheme="minorBidi" w:hAnsiTheme="minorBidi" w:cs="B Nazanin"/>
                  <w:b/>
                  <w:bCs/>
                  <w:sz w:val="26"/>
                  <w:szCs w:val="26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1B3336" w:rsidRPr="009540FE" w:rsidRDefault="001B3336">
    <w:pPr>
      <w:pStyle w:val="Header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5F8C"/>
    <w:multiLevelType w:val="hybridMultilevel"/>
    <w:tmpl w:val="81645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0C95"/>
    <w:multiLevelType w:val="hybridMultilevel"/>
    <w:tmpl w:val="769E0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36CA8"/>
    <w:multiLevelType w:val="hybridMultilevel"/>
    <w:tmpl w:val="0FF2FB34"/>
    <w:lvl w:ilvl="0" w:tplc="01381424">
      <w:start w:val="1"/>
      <w:numFmt w:val="decimalFullWidth"/>
      <w:lvlText w:val="%1)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3" w15:restartNumberingAfterBreak="0">
    <w:nsid w:val="0F7B14C5"/>
    <w:multiLevelType w:val="hybridMultilevel"/>
    <w:tmpl w:val="089E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9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559DC"/>
    <w:multiLevelType w:val="hybridMultilevel"/>
    <w:tmpl w:val="29DA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D0680"/>
    <w:multiLevelType w:val="hybridMultilevel"/>
    <w:tmpl w:val="3208AC8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3" w15:restartNumberingAfterBreak="0">
    <w:nsid w:val="670B6E2C"/>
    <w:multiLevelType w:val="hybridMultilevel"/>
    <w:tmpl w:val="08D65F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5" w15:restartNumberingAfterBreak="0">
    <w:nsid w:val="6AEC2412"/>
    <w:multiLevelType w:val="hybridMultilevel"/>
    <w:tmpl w:val="0C1CD1E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6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7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8" w15:restartNumberingAfterBreak="0">
    <w:nsid w:val="76A72C12"/>
    <w:multiLevelType w:val="hybridMultilevel"/>
    <w:tmpl w:val="C1CC4DD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7C063F6A"/>
    <w:multiLevelType w:val="hybridMultilevel"/>
    <w:tmpl w:val="FC14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7522C"/>
    <w:multiLevelType w:val="hybridMultilevel"/>
    <w:tmpl w:val="FBCA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32165">
    <w:abstractNumId w:val="9"/>
  </w:num>
  <w:num w:numId="2" w16cid:durableId="1116024914">
    <w:abstractNumId w:val="11"/>
  </w:num>
  <w:num w:numId="3" w16cid:durableId="344214683">
    <w:abstractNumId w:val="6"/>
  </w:num>
  <w:num w:numId="4" w16cid:durableId="1208103114">
    <w:abstractNumId w:val="5"/>
  </w:num>
  <w:num w:numId="5" w16cid:durableId="300382970">
    <w:abstractNumId w:val="7"/>
  </w:num>
  <w:num w:numId="6" w16cid:durableId="427432049">
    <w:abstractNumId w:val="17"/>
  </w:num>
  <w:num w:numId="7" w16cid:durableId="1319382017">
    <w:abstractNumId w:val="14"/>
  </w:num>
  <w:num w:numId="8" w16cid:durableId="1361516903">
    <w:abstractNumId w:val="16"/>
  </w:num>
  <w:num w:numId="9" w16cid:durableId="1490485917">
    <w:abstractNumId w:val="4"/>
  </w:num>
  <w:num w:numId="10" w16cid:durableId="1880773213">
    <w:abstractNumId w:val="8"/>
  </w:num>
  <w:num w:numId="11" w16cid:durableId="407584010">
    <w:abstractNumId w:val="20"/>
  </w:num>
  <w:num w:numId="12" w16cid:durableId="1278489519">
    <w:abstractNumId w:val="13"/>
  </w:num>
  <w:num w:numId="13" w16cid:durableId="1926182078">
    <w:abstractNumId w:val="1"/>
  </w:num>
  <w:num w:numId="14" w16cid:durableId="1721856034">
    <w:abstractNumId w:val="18"/>
  </w:num>
  <w:num w:numId="15" w16cid:durableId="751123225">
    <w:abstractNumId w:val="0"/>
  </w:num>
  <w:num w:numId="16" w16cid:durableId="815224659">
    <w:abstractNumId w:val="12"/>
  </w:num>
  <w:num w:numId="17" w16cid:durableId="1318807431">
    <w:abstractNumId w:val="10"/>
  </w:num>
  <w:num w:numId="18" w16cid:durableId="1453087587">
    <w:abstractNumId w:val="3"/>
  </w:num>
  <w:num w:numId="19" w16cid:durableId="311525183">
    <w:abstractNumId w:val="19"/>
  </w:num>
  <w:num w:numId="20" w16cid:durableId="1733966988">
    <w:abstractNumId w:val="15"/>
  </w:num>
  <w:num w:numId="21" w16cid:durableId="1997419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16A34"/>
    <w:rsid w:val="0002209A"/>
    <w:rsid w:val="00022E2F"/>
    <w:rsid w:val="000353A6"/>
    <w:rsid w:val="0003594C"/>
    <w:rsid w:val="0003712C"/>
    <w:rsid w:val="00044724"/>
    <w:rsid w:val="00050F79"/>
    <w:rsid w:val="000536C9"/>
    <w:rsid w:val="00055212"/>
    <w:rsid w:val="0005554D"/>
    <w:rsid w:val="00055EE5"/>
    <w:rsid w:val="00077ED7"/>
    <w:rsid w:val="000A16AF"/>
    <w:rsid w:val="000A58C7"/>
    <w:rsid w:val="000A6716"/>
    <w:rsid w:val="000A75E7"/>
    <w:rsid w:val="000B0C2C"/>
    <w:rsid w:val="000B465B"/>
    <w:rsid w:val="000B6611"/>
    <w:rsid w:val="000C754D"/>
    <w:rsid w:val="000D342A"/>
    <w:rsid w:val="000D366C"/>
    <w:rsid w:val="000D3EE4"/>
    <w:rsid w:val="000D7B0E"/>
    <w:rsid w:val="000D7F95"/>
    <w:rsid w:val="000E0456"/>
    <w:rsid w:val="000F4F79"/>
    <w:rsid w:val="000F77D2"/>
    <w:rsid w:val="001026AC"/>
    <w:rsid w:val="00113E30"/>
    <w:rsid w:val="0011675E"/>
    <w:rsid w:val="001250F0"/>
    <w:rsid w:val="00125981"/>
    <w:rsid w:val="00125AB1"/>
    <w:rsid w:val="00137846"/>
    <w:rsid w:val="00137CEE"/>
    <w:rsid w:val="00144434"/>
    <w:rsid w:val="00151601"/>
    <w:rsid w:val="00151C62"/>
    <w:rsid w:val="0015736E"/>
    <w:rsid w:val="00167931"/>
    <w:rsid w:val="00167A85"/>
    <w:rsid w:val="001746F7"/>
    <w:rsid w:val="00175830"/>
    <w:rsid w:val="00184BAC"/>
    <w:rsid w:val="001876FE"/>
    <w:rsid w:val="001926AD"/>
    <w:rsid w:val="00193E6F"/>
    <w:rsid w:val="0019433A"/>
    <w:rsid w:val="00195724"/>
    <w:rsid w:val="00196D94"/>
    <w:rsid w:val="001A0130"/>
    <w:rsid w:val="001A2C37"/>
    <w:rsid w:val="001B3336"/>
    <w:rsid w:val="001B356B"/>
    <w:rsid w:val="001B403A"/>
    <w:rsid w:val="001B7FA2"/>
    <w:rsid w:val="001C2031"/>
    <w:rsid w:val="001C50D2"/>
    <w:rsid w:val="001C5ADD"/>
    <w:rsid w:val="001D1CA7"/>
    <w:rsid w:val="001D5F6C"/>
    <w:rsid w:val="001E42AC"/>
    <w:rsid w:val="001F2AD9"/>
    <w:rsid w:val="001F39BD"/>
    <w:rsid w:val="001F3FA3"/>
    <w:rsid w:val="001F79E6"/>
    <w:rsid w:val="0020143F"/>
    <w:rsid w:val="00204436"/>
    <w:rsid w:val="002077EE"/>
    <w:rsid w:val="0021360E"/>
    <w:rsid w:val="00217980"/>
    <w:rsid w:val="00226EBC"/>
    <w:rsid w:val="0023229E"/>
    <w:rsid w:val="00236686"/>
    <w:rsid w:val="00236E19"/>
    <w:rsid w:val="00247A2D"/>
    <w:rsid w:val="002526D9"/>
    <w:rsid w:val="00255F76"/>
    <w:rsid w:val="00261CB8"/>
    <w:rsid w:val="00263207"/>
    <w:rsid w:val="002661F2"/>
    <w:rsid w:val="00271662"/>
    <w:rsid w:val="00271B70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3AFA"/>
    <w:rsid w:val="002F6A4C"/>
    <w:rsid w:val="00300838"/>
    <w:rsid w:val="003024EB"/>
    <w:rsid w:val="0030601C"/>
    <w:rsid w:val="00310345"/>
    <w:rsid w:val="00310555"/>
    <w:rsid w:val="003116A6"/>
    <w:rsid w:val="00313E86"/>
    <w:rsid w:val="0032535A"/>
    <w:rsid w:val="00327BC5"/>
    <w:rsid w:val="00327C62"/>
    <w:rsid w:val="003378D4"/>
    <w:rsid w:val="00341DD3"/>
    <w:rsid w:val="003430D0"/>
    <w:rsid w:val="003461D5"/>
    <w:rsid w:val="00354680"/>
    <w:rsid w:val="003575BC"/>
    <w:rsid w:val="00364079"/>
    <w:rsid w:val="00366ADB"/>
    <w:rsid w:val="003719ED"/>
    <w:rsid w:val="00372582"/>
    <w:rsid w:val="003737FE"/>
    <w:rsid w:val="00375460"/>
    <w:rsid w:val="0038092E"/>
    <w:rsid w:val="003839D4"/>
    <w:rsid w:val="003854DB"/>
    <w:rsid w:val="00386973"/>
    <w:rsid w:val="00387015"/>
    <w:rsid w:val="0038704D"/>
    <w:rsid w:val="0039049A"/>
    <w:rsid w:val="00392134"/>
    <w:rsid w:val="003A073F"/>
    <w:rsid w:val="003A0E6E"/>
    <w:rsid w:val="003A6474"/>
    <w:rsid w:val="003A6B0E"/>
    <w:rsid w:val="003D76CC"/>
    <w:rsid w:val="003E59E8"/>
    <w:rsid w:val="003F34DB"/>
    <w:rsid w:val="003F4560"/>
    <w:rsid w:val="003F4A54"/>
    <w:rsid w:val="003F68D1"/>
    <w:rsid w:val="0040185A"/>
    <w:rsid w:val="0040375A"/>
    <w:rsid w:val="004061FD"/>
    <w:rsid w:val="004077FB"/>
    <w:rsid w:val="0041568D"/>
    <w:rsid w:val="0041776B"/>
    <w:rsid w:val="00420CBF"/>
    <w:rsid w:val="00424DD9"/>
    <w:rsid w:val="00425E3C"/>
    <w:rsid w:val="004315FE"/>
    <w:rsid w:val="00434703"/>
    <w:rsid w:val="00436FF8"/>
    <w:rsid w:val="00443F85"/>
    <w:rsid w:val="00444FC8"/>
    <w:rsid w:val="00450A63"/>
    <w:rsid w:val="00454F43"/>
    <w:rsid w:val="00461882"/>
    <w:rsid w:val="00464709"/>
    <w:rsid w:val="00465611"/>
    <w:rsid w:val="00465C37"/>
    <w:rsid w:val="004672C8"/>
    <w:rsid w:val="004717C5"/>
    <w:rsid w:val="0047301E"/>
    <w:rsid w:val="00497A00"/>
    <w:rsid w:val="004B015B"/>
    <w:rsid w:val="004B04AF"/>
    <w:rsid w:val="004C117B"/>
    <w:rsid w:val="004D105F"/>
    <w:rsid w:val="004D23B4"/>
    <w:rsid w:val="004D37EC"/>
    <w:rsid w:val="004D4065"/>
    <w:rsid w:val="004D5A48"/>
    <w:rsid w:val="004D7F4E"/>
    <w:rsid w:val="004E467B"/>
    <w:rsid w:val="004E525E"/>
    <w:rsid w:val="004F13C0"/>
    <w:rsid w:val="004F1D6E"/>
    <w:rsid w:val="0050158A"/>
    <w:rsid w:val="00510616"/>
    <w:rsid w:val="00512369"/>
    <w:rsid w:val="0051574E"/>
    <w:rsid w:val="00516C24"/>
    <w:rsid w:val="0052615A"/>
    <w:rsid w:val="005313A9"/>
    <w:rsid w:val="00532CA9"/>
    <w:rsid w:val="00543DB7"/>
    <w:rsid w:val="0054674C"/>
    <w:rsid w:val="00546ADC"/>
    <w:rsid w:val="00553D51"/>
    <w:rsid w:val="005570EC"/>
    <w:rsid w:val="00562FC8"/>
    <w:rsid w:val="00575ACA"/>
    <w:rsid w:val="00577424"/>
    <w:rsid w:val="005819BA"/>
    <w:rsid w:val="00584FB1"/>
    <w:rsid w:val="00587807"/>
    <w:rsid w:val="005A0AFB"/>
    <w:rsid w:val="005A530F"/>
    <w:rsid w:val="005B0DE6"/>
    <w:rsid w:val="005B58D4"/>
    <w:rsid w:val="005B5C92"/>
    <w:rsid w:val="005B6111"/>
    <w:rsid w:val="005C254C"/>
    <w:rsid w:val="005D4087"/>
    <w:rsid w:val="005E2D45"/>
    <w:rsid w:val="005E3452"/>
    <w:rsid w:val="0060241F"/>
    <w:rsid w:val="00603A20"/>
    <w:rsid w:val="00604E31"/>
    <w:rsid w:val="006211DB"/>
    <w:rsid w:val="00623113"/>
    <w:rsid w:val="0063100B"/>
    <w:rsid w:val="0063494A"/>
    <w:rsid w:val="006373BC"/>
    <w:rsid w:val="00641630"/>
    <w:rsid w:val="006434E7"/>
    <w:rsid w:val="00645A6F"/>
    <w:rsid w:val="00651BDA"/>
    <w:rsid w:val="006541B4"/>
    <w:rsid w:val="00654206"/>
    <w:rsid w:val="00661D5B"/>
    <w:rsid w:val="00662555"/>
    <w:rsid w:val="006631FF"/>
    <w:rsid w:val="006658C4"/>
    <w:rsid w:val="00670C41"/>
    <w:rsid w:val="00670DF0"/>
    <w:rsid w:val="00675169"/>
    <w:rsid w:val="00684488"/>
    <w:rsid w:val="006966CE"/>
    <w:rsid w:val="00697C98"/>
    <w:rsid w:val="006A24B2"/>
    <w:rsid w:val="006A3CE7"/>
    <w:rsid w:val="006A4389"/>
    <w:rsid w:val="006A670C"/>
    <w:rsid w:val="006B3849"/>
    <w:rsid w:val="006B541D"/>
    <w:rsid w:val="006C0D42"/>
    <w:rsid w:val="006C4C50"/>
    <w:rsid w:val="006D1988"/>
    <w:rsid w:val="006D205C"/>
    <w:rsid w:val="006D27B7"/>
    <w:rsid w:val="006D2F60"/>
    <w:rsid w:val="006D533C"/>
    <w:rsid w:val="006E0C5D"/>
    <w:rsid w:val="006E1DC7"/>
    <w:rsid w:val="006E245A"/>
    <w:rsid w:val="006E6EB9"/>
    <w:rsid w:val="00702B29"/>
    <w:rsid w:val="00713050"/>
    <w:rsid w:val="00714FDE"/>
    <w:rsid w:val="0071724F"/>
    <w:rsid w:val="007217C2"/>
    <w:rsid w:val="00725C37"/>
    <w:rsid w:val="00743CD0"/>
    <w:rsid w:val="00744196"/>
    <w:rsid w:val="00746F7F"/>
    <w:rsid w:val="00751D6A"/>
    <w:rsid w:val="007623E5"/>
    <w:rsid w:val="00771C1A"/>
    <w:rsid w:val="00785983"/>
    <w:rsid w:val="0079138D"/>
    <w:rsid w:val="00793963"/>
    <w:rsid w:val="00796266"/>
    <w:rsid w:val="007A147B"/>
    <w:rsid w:val="007A3444"/>
    <w:rsid w:val="007B35D8"/>
    <w:rsid w:val="007B3850"/>
    <w:rsid w:val="007B53B7"/>
    <w:rsid w:val="007B6160"/>
    <w:rsid w:val="007C16C5"/>
    <w:rsid w:val="007C7C1A"/>
    <w:rsid w:val="007D1092"/>
    <w:rsid w:val="007D42C2"/>
    <w:rsid w:val="007D43B8"/>
    <w:rsid w:val="007E21FB"/>
    <w:rsid w:val="007F0D7B"/>
    <w:rsid w:val="0080264B"/>
    <w:rsid w:val="00805907"/>
    <w:rsid w:val="00811117"/>
    <w:rsid w:val="00815414"/>
    <w:rsid w:val="00826880"/>
    <w:rsid w:val="00830452"/>
    <w:rsid w:val="00831AB6"/>
    <w:rsid w:val="008322FC"/>
    <w:rsid w:val="00836483"/>
    <w:rsid w:val="00843166"/>
    <w:rsid w:val="00843F1F"/>
    <w:rsid w:val="00850D2A"/>
    <w:rsid w:val="00854263"/>
    <w:rsid w:val="0085710B"/>
    <w:rsid w:val="00864D4A"/>
    <w:rsid w:val="00867B3D"/>
    <w:rsid w:val="008705AE"/>
    <w:rsid w:val="00871ED3"/>
    <w:rsid w:val="0087392D"/>
    <w:rsid w:val="008856D4"/>
    <w:rsid w:val="00886AE0"/>
    <w:rsid w:val="008920D8"/>
    <w:rsid w:val="0089509A"/>
    <w:rsid w:val="008979E8"/>
    <w:rsid w:val="008A1264"/>
    <w:rsid w:val="008A1907"/>
    <w:rsid w:val="008A6CDA"/>
    <w:rsid w:val="008A77C7"/>
    <w:rsid w:val="008B207D"/>
    <w:rsid w:val="008B4672"/>
    <w:rsid w:val="008C1044"/>
    <w:rsid w:val="008C44E9"/>
    <w:rsid w:val="008C76DF"/>
    <w:rsid w:val="008D448C"/>
    <w:rsid w:val="008D6CAD"/>
    <w:rsid w:val="008E1A8E"/>
    <w:rsid w:val="008E4EEA"/>
    <w:rsid w:val="008F0D48"/>
    <w:rsid w:val="008F146B"/>
    <w:rsid w:val="008F3C1C"/>
    <w:rsid w:val="008F672B"/>
    <w:rsid w:val="008F772B"/>
    <w:rsid w:val="00915D19"/>
    <w:rsid w:val="00916E79"/>
    <w:rsid w:val="009178D3"/>
    <w:rsid w:val="0092378B"/>
    <w:rsid w:val="00924DDB"/>
    <w:rsid w:val="00925B56"/>
    <w:rsid w:val="00927D15"/>
    <w:rsid w:val="009373BB"/>
    <w:rsid w:val="00940BB7"/>
    <w:rsid w:val="00942F9D"/>
    <w:rsid w:val="009471A7"/>
    <w:rsid w:val="00951598"/>
    <w:rsid w:val="00953B9E"/>
    <w:rsid w:val="009540FE"/>
    <w:rsid w:val="00954F50"/>
    <w:rsid w:val="0095648F"/>
    <w:rsid w:val="00962AF2"/>
    <w:rsid w:val="00967B41"/>
    <w:rsid w:val="00974512"/>
    <w:rsid w:val="00976BCE"/>
    <w:rsid w:val="0098368F"/>
    <w:rsid w:val="00994572"/>
    <w:rsid w:val="009A59FC"/>
    <w:rsid w:val="009C0F3B"/>
    <w:rsid w:val="009C1533"/>
    <w:rsid w:val="009D2FF3"/>
    <w:rsid w:val="009D45DE"/>
    <w:rsid w:val="009D61EE"/>
    <w:rsid w:val="009D6855"/>
    <w:rsid w:val="009D6AA1"/>
    <w:rsid w:val="009E4B07"/>
    <w:rsid w:val="009E79FC"/>
    <w:rsid w:val="009F04DF"/>
    <w:rsid w:val="009F5674"/>
    <w:rsid w:val="009F75B3"/>
    <w:rsid w:val="00A059CF"/>
    <w:rsid w:val="00A05CC8"/>
    <w:rsid w:val="00A10857"/>
    <w:rsid w:val="00A32E1F"/>
    <w:rsid w:val="00A3670A"/>
    <w:rsid w:val="00A42540"/>
    <w:rsid w:val="00A50363"/>
    <w:rsid w:val="00A544F8"/>
    <w:rsid w:val="00A71CDD"/>
    <w:rsid w:val="00A723C7"/>
    <w:rsid w:val="00A815AE"/>
    <w:rsid w:val="00A85F20"/>
    <w:rsid w:val="00A9697C"/>
    <w:rsid w:val="00AC00ED"/>
    <w:rsid w:val="00AC4B9A"/>
    <w:rsid w:val="00AC6627"/>
    <w:rsid w:val="00AC6847"/>
    <w:rsid w:val="00AD22CE"/>
    <w:rsid w:val="00AD379D"/>
    <w:rsid w:val="00AE5616"/>
    <w:rsid w:val="00B0164D"/>
    <w:rsid w:val="00B02391"/>
    <w:rsid w:val="00B07B3A"/>
    <w:rsid w:val="00B13C1E"/>
    <w:rsid w:val="00B146E3"/>
    <w:rsid w:val="00B1594F"/>
    <w:rsid w:val="00B2351D"/>
    <w:rsid w:val="00B23E9D"/>
    <w:rsid w:val="00B303C1"/>
    <w:rsid w:val="00B52011"/>
    <w:rsid w:val="00B5302D"/>
    <w:rsid w:val="00B537B9"/>
    <w:rsid w:val="00B54180"/>
    <w:rsid w:val="00B54BB4"/>
    <w:rsid w:val="00B56C4E"/>
    <w:rsid w:val="00B56E1F"/>
    <w:rsid w:val="00B60A88"/>
    <w:rsid w:val="00B64A42"/>
    <w:rsid w:val="00B66BFE"/>
    <w:rsid w:val="00B70C9A"/>
    <w:rsid w:val="00B75CBF"/>
    <w:rsid w:val="00B80984"/>
    <w:rsid w:val="00BA3E67"/>
    <w:rsid w:val="00BB061C"/>
    <w:rsid w:val="00BC30C5"/>
    <w:rsid w:val="00BC401E"/>
    <w:rsid w:val="00BD396A"/>
    <w:rsid w:val="00BE6FA6"/>
    <w:rsid w:val="00C05502"/>
    <w:rsid w:val="00C0578B"/>
    <w:rsid w:val="00C1167A"/>
    <w:rsid w:val="00C143F6"/>
    <w:rsid w:val="00C16B66"/>
    <w:rsid w:val="00C2098A"/>
    <w:rsid w:val="00C221AD"/>
    <w:rsid w:val="00C223B1"/>
    <w:rsid w:val="00C3254D"/>
    <w:rsid w:val="00C34ED4"/>
    <w:rsid w:val="00C44C73"/>
    <w:rsid w:val="00C45285"/>
    <w:rsid w:val="00C476DC"/>
    <w:rsid w:val="00C576AE"/>
    <w:rsid w:val="00C57D37"/>
    <w:rsid w:val="00C61694"/>
    <w:rsid w:val="00C61846"/>
    <w:rsid w:val="00C6411C"/>
    <w:rsid w:val="00C73557"/>
    <w:rsid w:val="00C73B57"/>
    <w:rsid w:val="00C76089"/>
    <w:rsid w:val="00C76DCC"/>
    <w:rsid w:val="00C7741E"/>
    <w:rsid w:val="00C8244B"/>
    <w:rsid w:val="00C9638F"/>
    <w:rsid w:val="00CA0CB6"/>
    <w:rsid w:val="00CA1619"/>
    <w:rsid w:val="00CA3DF1"/>
    <w:rsid w:val="00CA4581"/>
    <w:rsid w:val="00CD106B"/>
    <w:rsid w:val="00CD2807"/>
    <w:rsid w:val="00CD313E"/>
    <w:rsid w:val="00CD326E"/>
    <w:rsid w:val="00CD5013"/>
    <w:rsid w:val="00CE12FA"/>
    <w:rsid w:val="00CE18D5"/>
    <w:rsid w:val="00CE6654"/>
    <w:rsid w:val="00CF4B86"/>
    <w:rsid w:val="00D017FA"/>
    <w:rsid w:val="00D05C85"/>
    <w:rsid w:val="00D1327D"/>
    <w:rsid w:val="00D14533"/>
    <w:rsid w:val="00D161F3"/>
    <w:rsid w:val="00D17BFB"/>
    <w:rsid w:val="00D230E6"/>
    <w:rsid w:val="00D30746"/>
    <w:rsid w:val="00D351E6"/>
    <w:rsid w:val="00D46F49"/>
    <w:rsid w:val="00D525FC"/>
    <w:rsid w:val="00D57CF0"/>
    <w:rsid w:val="00D64648"/>
    <w:rsid w:val="00D65E95"/>
    <w:rsid w:val="00D71148"/>
    <w:rsid w:val="00D71C93"/>
    <w:rsid w:val="00D76A4A"/>
    <w:rsid w:val="00D81565"/>
    <w:rsid w:val="00D84E88"/>
    <w:rsid w:val="00D85A5F"/>
    <w:rsid w:val="00D87154"/>
    <w:rsid w:val="00D9078E"/>
    <w:rsid w:val="00D946F8"/>
    <w:rsid w:val="00DA5360"/>
    <w:rsid w:val="00DC0BBF"/>
    <w:rsid w:val="00DC42BD"/>
    <w:rsid w:val="00DC6F58"/>
    <w:rsid w:val="00DC7F81"/>
    <w:rsid w:val="00DD28D4"/>
    <w:rsid w:val="00DE0E37"/>
    <w:rsid w:val="00DE169B"/>
    <w:rsid w:val="00DE69D9"/>
    <w:rsid w:val="00DE758D"/>
    <w:rsid w:val="00DF2AA2"/>
    <w:rsid w:val="00DF3C4A"/>
    <w:rsid w:val="00E02DB8"/>
    <w:rsid w:val="00E05DA5"/>
    <w:rsid w:val="00E174A9"/>
    <w:rsid w:val="00E21847"/>
    <w:rsid w:val="00E22E87"/>
    <w:rsid w:val="00E23BC1"/>
    <w:rsid w:val="00E274F0"/>
    <w:rsid w:val="00E30DFA"/>
    <w:rsid w:val="00E35433"/>
    <w:rsid w:val="00E417A7"/>
    <w:rsid w:val="00E448DA"/>
    <w:rsid w:val="00E53C25"/>
    <w:rsid w:val="00E6110A"/>
    <w:rsid w:val="00E612A6"/>
    <w:rsid w:val="00E63F5F"/>
    <w:rsid w:val="00E83F33"/>
    <w:rsid w:val="00E84919"/>
    <w:rsid w:val="00E96C92"/>
    <w:rsid w:val="00E97CE4"/>
    <w:rsid w:val="00EB01FE"/>
    <w:rsid w:val="00EB21C9"/>
    <w:rsid w:val="00EB41E1"/>
    <w:rsid w:val="00EC1B9C"/>
    <w:rsid w:val="00EC7F36"/>
    <w:rsid w:val="00ED6466"/>
    <w:rsid w:val="00EE2132"/>
    <w:rsid w:val="00EE7AF8"/>
    <w:rsid w:val="00EF434B"/>
    <w:rsid w:val="00EF43F5"/>
    <w:rsid w:val="00F02795"/>
    <w:rsid w:val="00F046B0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4243D"/>
    <w:rsid w:val="00F52F5B"/>
    <w:rsid w:val="00F645C7"/>
    <w:rsid w:val="00F65F16"/>
    <w:rsid w:val="00F76C70"/>
    <w:rsid w:val="00F87ECA"/>
    <w:rsid w:val="00F9000F"/>
    <w:rsid w:val="00F91B66"/>
    <w:rsid w:val="00FC26C5"/>
    <w:rsid w:val="00FC44F4"/>
    <w:rsid w:val="00FD7BCC"/>
    <w:rsid w:val="00FE0209"/>
    <w:rsid w:val="00FE0B30"/>
    <w:rsid w:val="00FE20D6"/>
    <w:rsid w:val="00FF4243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E5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image" Target="media/image10.png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customXml" Target="ink/ink9.xm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customXml" Target="ink/ink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160D7"/>
    <w:rsid w:val="00163C6A"/>
    <w:rsid w:val="00196D2D"/>
    <w:rsid w:val="001B1F2B"/>
    <w:rsid w:val="001C22EA"/>
    <w:rsid w:val="001F2102"/>
    <w:rsid w:val="002F32D3"/>
    <w:rsid w:val="003C3AD9"/>
    <w:rsid w:val="003F2802"/>
    <w:rsid w:val="004B0BFD"/>
    <w:rsid w:val="0065008F"/>
    <w:rsid w:val="00732E31"/>
    <w:rsid w:val="00752190"/>
    <w:rsid w:val="00771442"/>
    <w:rsid w:val="008571EA"/>
    <w:rsid w:val="008E6B4F"/>
    <w:rsid w:val="00964F5E"/>
    <w:rsid w:val="00975E7B"/>
    <w:rsid w:val="00A85535"/>
    <w:rsid w:val="00BB20B5"/>
    <w:rsid w:val="00BC469E"/>
    <w:rsid w:val="00BE491F"/>
    <w:rsid w:val="00CF63DC"/>
    <w:rsid w:val="00D74F35"/>
    <w:rsid w:val="00D9607C"/>
    <w:rsid w:val="00DC360D"/>
    <w:rsid w:val="00E43927"/>
    <w:rsid w:val="00E57FFE"/>
    <w:rsid w:val="00E667CD"/>
    <w:rsid w:val="00F56C28"/>
    <w:rsid w:val="00FF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8:42.22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93 1614 24575,'-2'-131'0,"5"-142"0,1 237 0,2 1 0,2 0 0,1 0 0,1 1 0,20-42 0,-13 12 0,-14 51 0,0 0 0,1 0 0,0 0 0,9-18 0,24-33 0,58-72 0,-52 76 0,-15 24 0,2 2 0,39-36 0,-3 5 0,-32 31 0,1 3 0,69-49 0,-57 48 0,1 3 0,2 1 0,1 3 0,59-20 0,-19 22 0,-52 15 0,-4 3 0,0 1 0,0 2 0,69 4 0,-22 0 0,-72-1 0,-1 0 0,0 0 0,0 1 0,0 0 0,0 0 0,0 1 0,0 0 0,10 6 0,2 0 0,43 18 0,-2 3 0,0 2 0,83 60 0,-92-50 0,-1 2 0,-3 2 0,65 78 0,-95-102 0,0 1 0,-2 1 0,-1 1 0,0 0 0,-2 0 0,-1 2 0,12 36 0,-16-37 0,10 50 0,-18-64 0,0 0 0,0-1 0,-1 1 0,0 0 0,-1 0 0,-1-1 0,-2 13 0,-1-5 0,-1-1 0,0 0 0,-2 0 0,0 0 0,-11 18 0,-50 112 0,65-142 0,0 1 0,0-1 0,-1 0 0,0 0 0,0-1 0,0 1 0,-1-1 0,-9 7 0,-55 30 0,5-3 0,44-26 0,-2-1 0,0-1 0,0-1 0,-1-1 0,-33 8 0,37-11 0,-36 10 0,17-6 0,1 3 0,-62 27 0,63-22 0,-1-2 0,0-2 0,-1-1 0,-1-2 0,-45 6 0,-188 45 0,196-43 0,-152 18 0,129-31 0,-103-7 0,68-1 0,48 4 0,-101-4 0,186 1 0,1 1 0,-1 0 0,0-1 0,0 1 0,0-1 0,0 1 0,0-1 0,1 0 0,-1 0 0,0 0 0,1 0 0,-1 0 0,0 0 0,1 0 0,0-1 0,-1 1 0,1 0 0,0-1 0,-1 1 0,0-3 0,0 0 0,0 0 0,1 0 0,-1 0 0,1 0 0,0 0 0,0 0 0,0 0 0,0-1 0,1-3 0,-1-2 0,1 1 0,1-1 0,0 1 0,0 0 0,1-1 0,0 1 0,0 0 0,5-10 0,-5 15 0,1 1 0,-1-1 0,1 1 0,0-1 0,0 1 0,0 0 0,0 0 0,1 0 0,6-5 0,-6 6 0,0-1 0,0 0 0,-1 0 0,1 0 0,-1 0 0,0 0 0,0-1 0,0 0 0,4-6 0,10-15-1365,-7 17-5461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8:37.48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1017 1336 24575,'-123'2'0,"-134"-4"0,240 0 0,1 0 0,-1-1 0,1-1 0,0-1 0,0 0 0,0-1 0,1 0 0,0-1 0,0-1 0,-15-11 0,23 15 0,0 1 0,-1-1 0,0 1 0,-15-4 0,-19-7 0,-3-4 0,36 15 0,0 0 0,0 0 0,0-1 0,0 0 0,1-1 0,-14-10 0,-21-14 0,36 25 0,1 1 0,0-1 0,0 0 0,0-1 0,1 1 0,-1-1 0,1 0 0,0 0 0,1-1 0,-1 0 0,1 1 0,-5-10 0,-19-40 0,16 33 0,1 0 0,1-1 0,-13-43 0,16 39 0,0-1 0,1 0 0,-5-48 0,10 68 0,1 0 0,0 0 0,1 0 0,0 0 0,0 0 0,0 0 0,1 0 0,1 0 0,-1 1 0,1-1 0,0 1 0,1 0 0,0 0 0,6-10 0,6-2 0,0 2 0,1-1 0,32-23 0,66-40 0,-68 49 0,12-4 0,2 2 0,2 3 0,89-32 0,-63 25 0,-50 20 0,82-26 0,175-7 0,-13 3 0,-224 36 0,0 2 0,95-4 0,123 15 0,-116 1 0,794-2 0,-629 25 0,-178-8 0,55 15 0,-8 0 0,-110-22 0,-2 3 0,0 4 0,151 51 0,-110-28 0,-68-23 0,79 34 0,32 27 0,-127-60 0,-8-5 0,-2 1 0,38 23 0,72 47 0,-113-67 0,-7-5 0,-1 1 0,-1 1 0,21 20 0,-34-29 0,0 0 0,-1 0 0,0 1 0,0-1 0,0 1 0,-1 0 0,1 0 0,-2 0 0,1 1 0,-1-1 0,0 1 0,0-1 0,0 1 0,-1 0 0,0 10 0,0-14 0,0 17 0,-1 0 0,-5 39 0,4-53 0,-1 1 0,1-1 0,-1 0 0,-1 0 0,1 0 0,-1 0 0,0 0 0,-1 0 0,1-1 0,-1 1 0,0-1 0,-9 9 0,-32 30 0,28-26 0,0-1 0,-1 0 0,0-2 0,-2 0 0,-36 21 0,31-25 0,-37 12 0,3-2 0,37-13 0,-45 9 0,47-13 0,-1 1 0,1 1 0,-20 9 0,8-1 0,0-1 0,-1-2 0,0-2 0,0-1 0,-1-1 0,-35 2 0,-5-1 0,-94 4 0,115-12 0,-97 12 0,62-3 0,56-6 0,-57 11 0,33-4 0,-1-2 0,0-2 0,-108-4 0,126-3 0,17 3 0,-1 0 0,1 1 0,-40 11 0,36-7 0,0-1 0,-33 2 0,-108 13 0,105-11 0,-104 2 0,-413-13 0,551 3 0,-47 7 0,44-4 0,-36 2 0,-631-6 0,338-3 0,346 1 0,1 0 0,0-1 0,0-1 0,0 0 0,0 0 0,-14-7 0,-2-2 0,-41-25 0,42 15-1365,18 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8:18.76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2969 2691 24575,'-361'0'0,"346"-1"0,0-1 0,0-1 0,0 0 0,0-1 0,0-1 0,-18-8 0,-22-7 0,-208-50 0,84 22 0,50 12 0,92 24 0,1-1 0,0-2 0,1-1 0,-35-23 0,-60-27 0,-79-37 0,54 22 0,97 52 0,2-2 0,1-2 0,-92-76 0,8 8 0,13 10 0,57 30 0,2-3 0,3-4 0,-56-77 0,89 102 0,2-1 0,-32-66 0,41 72 0,0-4 0,-24-73 0,20 47 0,18 45 0,1 0 0,1 1 0,1-2 0,1 1 0,1 0 0,1 0 0,4-26 0,-2-19 0,0 37 0,1 0 0,1-1 0,2 1 0,1 1 0,1-1 0,17-37 0,-14 43 0,2 0 0,16-24 0,-4 8 0,-5 9 0,2 2 0,30-34 0,-36 45 0,2 0 0,0 2 0,36-28 0,-44 39 0,0 0 0,0 0 0,0 1 0,0 0 0,1 1 0,0 0 0,0 1 0,0 0 0,0 0 0,19 0 0,291 1 0,-154 4 0,-152-2 0,499 13 0,-512-13 0,197 14 0,249 51 0,-430-61 0,55 12 0,100 35 0,-151-43 0,127 55 0,-36-8 0,-80-38 0,1-1 0,69 21 0,-12-5 0,-53-17 0,0-2 0,50 10 0,168 37 0,47-3 0,-156-27 0,85 13 0,-110-23 0,-71-10 0,101 7 0,-103-17 0,-9-1 0,-1 2 0,1 2 0,-1 1 0,49 12 0,-50-5 0,0-1 0,2-3 0,64 5 0,60 1 0,-77-5 0,-69-5 0,1 1 0,0 0 0,-1 1 0,27 12 0,32 9 0,-51-18 0,-1 2 0,0 1 0,-1 1 0,0 2 0,36 26 0,-53-36 0,-1 1 0,-1 1 0,1-1 0,-1 1 0,0 0 0,0 0 0,-1 0 0,1 1 0,-2-1 0,1 1 0,-1 0 0,0 1 0,0-1 0,-1 0 0,0 1 0,0-1 0,1 12 0,-2-7 0,0 1 0,-1-1 0,-1 1 0,0-1 0,0 1 0,-1-1 0,-1 1 0,0-1 0,-10 23 0,-3-2 0,-1-1 0,-34 47 0,13-16 0,26-41 0,-2 0 0,-21 27 0,9-19 0,-2-2 0,0-1 0,-40 29 0,49-44 0,0-1 0,0 0 0,-1-2 0,-23 8 0,20-8 0,2 0 0,-1 1 0,-26 18 0,-5 6 0,-2-2 0,-2-2 0,-80 29 0,30-6 0,5-1 0,89-47 0,-1 0 0,0 0 0,0-2 0,-1 0 0,-24 3 0,13-3 0,0 1 0,0 2 0,-43 15 0,-13 2 0,66-18 0,-1 1 0,1 0 0,-18 11 0,-31 11 0,-29-1 0,50-15 0,1 1 0,-53 25 0,-12 14 0,82-40 0,1 2 0,0 0 0,1 1 0,1 2 0,0 0 0,-27 28 0,40-37 0,-1 1 0,0-2 0,-1 0 0,0 0 0,0-1 0,0 0 0,-1-1 0,0-1 0,-18 4 0,11-2 0,0 1 0,-32 15 0,9 4 0,35-20 0,-1 0 0,0-1 0,0 0 0,-1-1 0,1 1 0,-1-2 0,0 1 0,0-2 0,0 1 0,-16 1 0,-111-4 106,58-2-1577,61 2-5355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8:11.53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1719 2416 24575,'-17'-1'0,"-1"-1"0,1-1 0,-18-5 0,6 1 0,-63-17 0,-122-48 0,-2-3 0,183 64 0,1-2 0,-43-24 0,-8-3 0,-227-110 0,287 136 0,-29-25 0,-12-7 0,-102-67 0,149 100 0,1-2 0,1 0 0,1 0 0,0-1 0,0-1 0,2-1 0,-15-27 0,-22-27 0,41 59 0,0 0 0,1 0 0,0-1 0,1 0 0,0 0 0,2-1 0,-1 1 0,2-1 0,0 0 0,-1-19 0,0-23 0,6-80 0,0 56 0,-2 59 0,0 0 0,2-1 0,1 1 0,0 0 0,2 1 0,0-1 0,1 1 0,2 0 0,0 0 0,1 1 0,15-24 0,2-3 0,26-65 0,-20 40 0,-19 48 0,0 2 0,2-1 0,0 2 0,1 0 0,2 1 0,0 1 0,29-25 0,-1 9 0,1 1 0,77-41 0,111-36 0,-196 96 0,0 2 0,61-11 0,-54 14 0,68-24 0,-94 28 0,-1 0 0,1 1 0,0 1 0,1 0 0,20 1 0,105 3 0,-74 1 0,15-1 0,-28-2 0,0 3 0,0 2 0,107 21 0,-73-4 0,-58-14 0,-1 2 0,0 1 0,57 23 0,-52-15 0,2-3 0,0-1 0,68 12 0,-81-18 0,-1 1 0,41 17 0,18 7 0,215 54 0,-272-75 0,-2 1 0,30 18 0,40 17 0,-83-41 0,-1 0 0,1 1 0,-1 0 0,-1 1 0,0 1 0,0 0 0,0 1 0,15 17 0,-20-20 0,-1 0 0,0 1 0,0 0 0,-1 0 0,0 1 0,0 0 0,-1 0 0,0 0 0,-1 0 0,0 0 0,0 1 0,-1-1 0,-1 1 0,2 10 0,-3 344 0,-2-163 0,0-167 0,-2 1 0,-2-1 0,-1 0 0,-22 63 0,-7 36 0,27-102 0,-2 0 0,-1-1 0,-1 0 0,-2-1 0,0 0 0,-21 27 0,27-45 0,0 0 0,0-1 0,-1 0 0,-11 9 0,-20 21 0,-45 47 0,64-67 0,14-14 0,0 0 0,-1-1 0,1 1 0,-1-2 0,0 1 0,-1-2 0,1 1 0,-13 2 0,9-2 0,1 0 0,0 1 0,0 1 0,-13 6 0,-1 3 0,-1-1 0,-1-2 0,-1-1 0,-56 14 0,-22 9 0,-2-4 0,73-21 0,-43 15 0,57-17 0,-1-1 0,0-1 0,0-2 0,0 0 0,-45-1 0,34-1 0,-59 9 0,58-5 0,0-2 0,-42 0 0,42-3 0,0 1 0,-40 8 0,-38 13 0,77-15-1365,20-6-5461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8:05.03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213 2945 24575,'0'-1463'0,"0"1455"0,-1-1 0,1 0 0,-2 1 0,1 0 0,-1-1 0,0 1 0,-1 0 0,0 0 0,0 0 0,-1 0 0,0 1 0,0-1 0,-9-11 0,3 5 0,2 0 0,0-1 0,1 0 0,1 0 0,0-1 0,-6-24 0,-7-20 0,2 19 0,3-1 0,1-1 0,2 0 0,-8-64 0,11 37 0,1 16 0,1-55 0,7-273 0,-1 374 0,1 1 0,0 0 0,1-1 0,0 1 0,0 0 0,0 0 0,7-13 0,28-46 0,-28 52 0,-3 5 0,0 0 0,1 0 0,0 1 0,1 0 0,0 1 0,0 0 0,0 0 0,1 0 0,0 1 0,0 1 0,1-1 0,-1 2 0,1-1 0,0 1 0,1 1 0,-1-1 0,13-1 0,16 0 0,-1 0 0,1 3 0,57 3 0,-39 0 0,-50-1 0,-1 1 0,1-1 0,-1 1 0,1 0 0,-1 1 0,1 0 0,-1 0 0,0 0 0,0 1 0,0-1 0,0 2 0,8 4 0,-4 0 0,0 1 0,-1 0 0,0 0 0,0 1 0,10 16 0,-15-20 0,-1 1 0,0 0 0,0-1 0,-1 2 0,1-1 0,-1 0 0,-1 0 0,0 1 0,0-1 0,0 1 0,-1 8 0,1-4 0,0-1 0,0 1 0,5 19 0,3-1 0,-2 1 0,-1 1 0,4 60 0,-11 99 0,-1-79 0,2 1022 0,11-994 0,0-3 0,-10-62 0,-4 158 0,0-210 0,-2-1 0,-1 0 0,0 0 0,-2-1 0,-14 30 0,15-32 0,-1-1 0,-1 0 0,-1 0 0,0-1 0,-1 0 0,-1-1 0,-23 24 0,25-30 0,1-1 0,-1 0 0,-20 14 0,26-20 0,-1-1 0,0 1 0,0-1 0,-1 0 0,1 0 0,0-1 0,0 0 0,-1 0 0,1 0 0,-7 0 0,6-1 0,-1 0 0,0 0 0,1 0 0,-1-1 0,1 1 0,-1-2 0,1 1 0,-1-1 0,-7-3 0,10 3 0,1 0 0,-1-1 0,0 1 0,1-1 0,0 0 0,-1 0 0,1 0 0,0 0 0,0-1 0,1 1 0,-1-1 0,1 0 0,0 1 0,-3-8 0,-11-22-1365,11 19-5461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7:48.33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1125 2646 24575,'-488'0'0,"478"0"0,1-1 0,-1 0 0,1-1 0,-1 0 0,1-1 0,0 0 0,-1 0 0,-9-5 0,-9-7 0,-30-21 0,12 7 0,16 9 0,-28-23 0,19 13 0,-88-76 0,84 57 0,16 15 0,18 24 0,1-1 0,0 1 0,1-2 0,0 1 0,0-1 0,1 0 0,1 0 0,0-1 0,-4-18 0,4 6 0,1-1 0,1 1 0,1-52 0,2 58 0,1 0 0,1 0 0,1 0 0,1 0 0,0 0 0,9-23 0,4-2 0,-1-1 0,-3 0 0,-2-1 0,-2 0 0,-2-1 0,2-81 0,-8 114 0,0 1 0,1 0 0,0 0 0,1 0 0,9-24 0,-6 22 0,-2 0 0,0 0 0,3-28 0,4-26 0,-7 47 0,3-42 0,-9-31 0,4-56 0,2 123 0,11-42 0,3-17 0,-16 72 0,-1 5 0,-1 1 0,2-1 0,0 1 0,0 0 0,0 0 0,1 0 0,0 0 0,1 0 0,8-14 0,55-85 0,18-3 0,-72 94 0,0 1 0,1 0 0,0 1 0,2 1 0,-1 1 0,2 0 0,0 1 0,0 0 0,1 2 0,0 0 0,26-9 0,3 1 0,-31 12 0,-1 0 0,1 1 0,0 0 0,21-2 0,84-15 0,-3 0 0,75 1 0,-116 13 0,105-5 0,194 14 0,-349 0 0,45 9 0,-43-5 0,36 1 0,-21-3 0,75 15 0,-76-10 0,80 5 0,-90-12 0,0 1 0,36 7 0,-16-2 0,1-3 0,106-5 0,-58-1 0,-53 2 0,-22-2 0,0 2 0,0 1 0,1 1 0,-1 2 0,35 8 0,-57-10 0,0 0 0,-1 1 0,1-1 0,-1 1 0,0 0 0,6 5 0,18 11 0,9 2 0,0 1 0,-1 2 0,54 47 0,-87-67 0,0-1 0,0 1 0,0 0 0,-1 0 0,1 0 0,-1 0 0,0 0 0,0 1 0,0-1 0,-1 1 0,0-1 0,0 1 0,0-1 0,0 1 0,0 6 0,0 13 0,-4 43 0,0-26 0,5 60 0,-5 73 0,-7-116 0,7-43 0,0 1 0,-1 23 0,3 2 0,2-22 0,-2 1 0,0 0 0,-1 0 0,-1-1 0,-6 24 0,-21 55 0,-39 105 0,57-171 0,-10 38 0,18-52 0,-1 0 0,-1 0 0,-1 0 0,0 0 0,-1-1 0,-1 0 0,-21 30 0,9-25 0,-31 27 0,33-33 0,1 2 0,-30 35 0,36-38 0,-1-1 0,-21 19 0,-7 6 0,-87 88 0,119-120 0,0-1 0,-1 0 0,1 0 0,-1-1 0,-1-1 0,-21 7 0,-27 13 0,-28 18 0,66-32 0,0-1 0,0-1 0,-25 6 0,22-7 0,0 1 0,-33 15 0,-43 25 0,89-42 0,-1-1 0,-1 0 0,-21 5 0,-14 6 0,34-11 0,1-1 0,-2-1 0,1 0 0,0-1 0,0-1 0,-23 0 0,25-1 0,1 0 0,-1 0 0,1 2 0,-1-1 0,1 1 0,-1 1 0,1 0 0,0 0 0,0 1 0,-19 11 0,23-11 0,-1-1 0,1 1 0,-1-1 0,0-1 0,0 1 0,0-1 0,0 0 0,0-1 0,-16 1 0,-28 5 0,29 0 0,0 1 0,1 2 0,-35 19 0,-62 24 0,97-45 0,10-3 0,2 0 0,0-1 0,0-1 0,0 1 0,-1-2 0,1 0 0,-15 2 0,15-3 0,0 0 0,0 1 0,0 0 0,0 1 0,1 0 0,-1 0 0,1 1 0,0 0 0,0 1 0,0 0 0,-9 7 0,-69 27 0,78-34-1365,1-3-5461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7:33.563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299 3286 24575,'-10'-13'0,"0"0"0,1-1 0,0 0 0,1 0 0,1-1 0,-7-20 0,-38-125 0,-23-45 0,60 159 0,2 0 0,-12-82 0,9 44 0,9 37 0,3-1 0,1-93 0,4 81 0,-8-73 0,-3 31 0,4 0 0,10-115 0,0 181 0,1 0 0,17-58 0,2-5 0,17-57 0,-30 119 0,5-13 0,3 1 0,1 1 0,37-62 0,-33 74 0,1 0 0,2 2 0,50-48 0,-19 20 0,-47 51 0,1 0 0,1 1 0,0 0 0,27-15 0,24-18 0,-21 12 0,0 2 0,58-28 0,-38 24 0,130-77 0,-164 93 0,1 2 0,0 1 0,43-13 0,15-7 0,107-41 0,-138 55 0,65-12 0,38-14 0,-134 38 0,1 1 0,-1 1 0,1 1 0,51-2 0,109 12 0,-158-1 0,1 2 0,-1 1 0,0 1 0,-1 2 0,42 20 0,7 1 0,-60-23 0,0 0 0,-1 1 0,0 1 0,-1 1 0,0 0 0,0 1 0,13 14 0,-1-2 0,59 41 0,-65-52 0,-1 2 0,-1 0 0,0 1 0,-1 0 0,-1 2 0,27 34 0,-27-25 0,8 10 0,21 47 0,33 58 0,-70-120 0,-2 1 0,0 0 0,-1 0 0,-2 0 0,4 43 0,-8 121 0,-2-85 0,3-30 0,1-27 0,-9 87 0,-12-56 0,1-11 0,-26 107 0,9-45 0,24-87 0,-2-1 0,-1 0 0,-2-1 0,-32 54 0,-99 134 0,93-156 0,-101 101 0,69-89 0,-4-3 0,-186 124 0,90-63 0,149-114 0,8-5 0,0-1 0,-2-1 0,-64 29 0,4-14 0,-193 83 0,278-113 0,-188 85 0,152-72 0,-2-1 0,-71 14 0,39-10 0,55-14 0,-2 0 0,1-1 0,-30 2 0,24-5 0,0 0 0,0-2 0,0-2 0,0 0 0,0-2 0,0-1 0,-38-12 0,58 15 0,-4-3 0,0 1 0,-23-14 0,31 15 0,0 0 0,0 0 0,0 0 0,0-1 0,1 0 0,0 1 0,-1-1 0,1-1 0,1 1 0,-5-8 0,-10-24 0,12 24 0,1 1 0,-2 0 0,0 0 0,0 0 0,-1 1 0,0-1 0,-1 2 0,0-1 0,-1 1 0,-16-14 0,1 1-1365,17 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7:26.097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1251 3790 24575,'-6'0'0,"-159"-4"0,136 1 0,-1-1 0,1-2 0,-44-13 0,60 15 0,-19-7 0,1 0 0,0-2 0,-34-19 0,12-1 0,1-2 0,1-2 0,3-2 0,-55-57 0,45 39 0,36 38 0,2-1 0,0-1 0,1-1 0,1-1 0,1 0 0,-17-31 0,4-6 0,2-1 0,-35-111 0,42 80 0,3-1 0,4 0 0,5-1 0,3-126 0,8 94 0,-4-186 0,-18 118 0,9 114 0,0-97 0,11 96 0,8-200 0,-4 230 0,3 0 0,2 1 0,23-74 0,-24 94 0,6-32 0,-11 38 0,3 1 0,0 0 0,13-32 0,7-16 0,-22 55 0,1 1 0,1 0 0,0 0 0,1 0 0,1 1 0,14-20 0,-21 33 0,12-17 0,0 2 0,1 0 0,1 0 0,0 2 0,1 0 0,32-22 0,17-3 0,80-45 0,-102 63 0,1 2 0,49-14 0,-66 25 0,0 1 0,0 1 0,1 1 0,0 2 0,42 0 0,-32 1 0,40-6 0,37-3 0,343 12 0,-436 1 0,0 0 0,0 2 0,0 0 0,37 14 0,-3-2 0,-25-7 0,-1 2 0,0 1 0,-1 1 0,47 28 0,-24-7 0,70 59 0,-112-83 0,0 1 0,0 0 0,-1 1 0,0 0 0,11 22 0,-9-15 0,22 28 0,73 98 0,-67-95 0,-15-19 0,49 49 0,-64-72 0,1 2 0,-2-1 0,1 1 0,-1 0 0,-1 1 0,0 0 0,-1 0 0,0 1 0,0-1 0,-1 1 0,-1 0 0,0 1 0,-1-1 0,0 1 0,-1 0 0,0-1 0,-1 1 0,0 15 0,-2-17 0,0 3 0,1 0 0,0-1 0,1 1 0,1 0 0,0 0 0,0 0 0,1-1 0,1 1 0,7 14 0,-7-18 0,0 1 0,-1 0 0,0 0 0,-1 1 0,0-1 0,1 19 0,-5 74 0,0-42 0,4 62 0,-5 112 0,-17-110 0,18-116 0,-1 0 0,0 0 0,0-1 0,-1 1 0,0-1 0,-1 0 0,0 0 0,-11 14 0,14-20 0,-10 18 0,-17 42 0,11-24 0,-54 121 0,50-111 0,16-34 0,-1-1 0,0 1 0,-1-1 0,-18 25 0,18-29 0,1 1 0,1-1 0,0 1 0,1 1 0,-8 20 0,-11 25 0,-7-3 0,9-18 0,-18 46 0,25-52 0,-1-1 0,-21 31 0,33-55 0,-21 33 0,-51 56 0,-98 83 0,114-118 0,29-25 0,19-21 0,-1 1 0,-24 18 0,-191 126 0,214-147 0,0 1 0,-16 19 0,19-20 0,1-1 0,-1 1 0,0-2 0,-23 15 0,15-13 0,8-6 0,-1 2 0,2-1 0,-1 2 0,1-1 0,0 1 0,-15 16 0,1 1 58,-41 34-1,40-38-797,-41 45 0,54-52-6086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6T16:28:22.19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 1 24575,'12'0'0,"-1"0"0,1 1 0,0 0 0,-1 1 0,16 4 0,-20-3 0,0 0 0,-1 0 0,1 0 0,-1 1 0,0 0 0,0 0 0,0 1 0,-1 0 0,9 9 0,-12-12 0,1 0 0,-1 0 0,0 1 0,-1-1 0,1 1 0,0-1 0,-1 1 0,1 0 0,-1-1 0,1 4 0,-2-6 0,0 1 0,0-1 0,0 1 0,0-1 0,0 1 0,0-1 0,0 1 0,0-1 0,0 1 0,0-1 0,0 1 0,-1-1 0,1 1 0,0-1 0,0 1 0,-1-1 0,1 1 0,0-1 0,0 0 0,-1 1 0,1-1 0,0 1 0,-1-1 0,-20 7 0,-5-4 0,-1-1 0,1-1 0,-1-2 0,-31-4 0,58 5 0,0 0 0,-1 0 0,1 0 0,0 0 0,0 0 0,0 0 0,-1 0 0,1 0 0,0 0 0,0 0 0,-1 0 0,1 0 0,0 0 0,0 0 0,0-1 0,-1 1 0,1 0 0,0 0 0,0 0 0,0 0 0,-1 0 0,1 0 0,0-1 0,0 1 0,0 0 0,0 0 0,0 0 0,-1 0 0,1-1 0,0 1 0,0 0 0,0 0 0,0 0 0,0-1 0,0 1 0,0 0 0,0 0 0,0 0 0,0-1 0,0 1 0,0 0 0,0 0 0,0-1 0,0 1 0,0 0 0,0-1 0,10-9 0,21-9 0,-28 18 0,5-2 17,0-1-1,0 2 1,0-1-1,10-1 0,-12 3-176,0 0-1,1-1 0,-2 0 0,1 0 0,0 0 0,0-1 1,-1 1-1,9-7 0,-4 0-6665</inkml:trace>
</inkml:ink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975A-F6E9-4DC9-90D8-31A7208E7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12305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درس شبکه
 (مبحث پروتکل OSPF )
نام و نام خانوادگی:</dc:creator>
  <cp:keywords/>
  <dc:description/>
  <cp:lastModifiedBy>mohammad osoolian</cp:lastModifiedBy>
  <cp:revision>132</cp:revision>
  <cp:lastPrinted>2021-03-27T13:03:00Z</cp:lastPrinted>
  <dcterms:created xsi:type="dcterms:W3CDTF">2016-08-20T12:26:00Z</dcterms:created>
  <dcterms:modified xsi:type="dcterms:W3CDTF">2023-05-27T18:30:00Z</dcterms:modified>
</cp:coreProperties>
</file>